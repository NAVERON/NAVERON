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适合用于所有内容的布局表格"/>
      </w:tblPr>
      <w:tblGrid>
        <w:gridCol w:w="2922"/>
        <w:gridCol w:w="699"/>
        <w:gridCol w:w="5981"/>
      </w:tblGrid>
      <w:tr w:rsidR="00B93310" w:rsidRPr="002A5336" w14:paraId="016ECFB6" w14:textId="77777777" w:rsidTr="00BC1952">
        <w:tc>
          <w:tcPr>
            <w:tcW w:w="3023" w:type="dxa"/>
          </w:tcPr>
          <w:sdt>
            <w:sdtPr>
              <w:rPr>
                <w:rFonts w:ascii="Microsoft YaHei UI" w:eastAsia="Microsoft YaHei UI" w:hAnsi="Microsoft YaHei UI" w:hint="eastAsia"/>
                <w:sz w:val="32"/>
              </w:rPr>
              <w:alias w:val="你的姓名："/>
              <w:tag w:val="你的姓名："/>
              <w:id w:val="-1220516334"/>
              <w:placeholder>
                <w:docPart w:val="21E1CCC17E084B1688075F9869DB85D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016ECF8B" w14:textId="5967E234" w:rsidR="00B93310" w:rsidRPr="007E4171" w:rsidRDefault="00F0685E" w:rsidP="007E4171">
                <w:pPr>
                  <w:pStyle w:val="1"/>
                  <w:rPr>
                    <w:rFonts w:ascii="Microsoft YaHei UI" w:eastAsia="Microsoft YaHei UI" w:hAnsi="Microsoft YaHei UI"/>
                    <w:sz w:val="32"/>
                  </w:rPr>
                </w:pPr>
                <w:r>
                  <w:rPr>
                    <w:rFonts w:ascii="Microsoft YaHei UI" w:eastAsia="Microsoft YaHei UI" w:hAnsi="Microsoft YaHei UI" w:hint="eastAsia"/>
                    <w:sz w:val="32"/>
                  </w:rPr>
                  <w:t xml:space="preserve">YULONG </w:t>
                </w:r>
                <w:r w:rsidR="00CC4B02">
                  <w:rPr>
                    <w:rFonts w:ascii="Microsoft YaHei UI" w:eastAsia="Microsoft YaHei UI" w:hAnsi="Microsoft YaHei UI"/>
                    <w:sz w:val="32"/>
                  </w:rPr>
                  <w:t>WANG, MALE</w:t>
                </w:r>
                <w:r>
                  <w:rPr>
                    <w:rFonts w:ascii="Microsoft YaHei UI" w:eastAsia="Microsoft YaHei UI" w:hAnsi="Microsoft YaHei UI" w:hint="eastAsia"/>
                    <w:sz w:val="32"/>
                  </w:rPr>
                  <w:t>/29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22"/>
            </w:tblGrid>
            <w:tr w:rsidR="00F25442" w:rsidRPr="002A5336" w14:paraId="016ECF8D" w14:textId="77777777" w:rsidTr="00100191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14:paraId="52F7FD47" w14:textId="2B433C5F" w:rsidR="00C3389E" w:rsidRDefault="003F1DE4" w:rsidP="00C3389E">
                  <w:pPr>
                    <w:rPr>
                      <w:rFonts w:ascii="Microsoft YaHei UI" w:eastAsia="Microsoft YaHei UI" w:hAnsi="Microsoft YaHei UI"/>
                      <w:b/>
                      <w:sz w:val="21"/>
                      <w:szCs w:val="21"/>
                    </w:rPr>
                  </w:pPr>
                  <w:r w:rsidRPr="00C63FDE">
                    <w:rPr>
                      <w:rFonts w:ascii="Microsoft YaHei UI" w:eastAsia="Microsoft YaHei UI" w:hAnsi="Microsoft YaHei UI" w:hint="eastAsia"/>
                      <w:b/>
                      <w:sz w:val="21"/>
                      <w:szCs w:val="21"/>
                    </w:rPr>
                    <w:t>W</w:t>
                  </w:r>
                  <w:r w:rsidRPr="00C63FDE">
                    <w:rPr>
                      <w:rFonts w:ascii="Microsoft YaHei UI" w:eastAsia="Microsoft YaHei UI" w:hAnsi="Microsoft YaHei UI"/>
                      <w:b/>
                      <w:sz w:val="21"/>
                      <w:szCs w:val="21"/>
                    </w:rPr>
                    <w:t>u</w:t>
                  </w:r>
                  <w:r w:rsidR="00400EE3">
                    <w:rPr>
                      <w:rFonts w:ascii="Microsoft YaHei UI" w:eastAsia="Microsoft YaHei UI" w:hAnsi="Microsoft YaHei UI"/>
                      <w:b/>
                      <w:sz w:val="21"/>
                      <w:szCs w:val="21"/>
                    </w:rPr>
                    <w:t>h</w:t>
                  </w:r>
                  <w:r w:rsidRPr="00C63FDE">
                    <w:rPr>
                      <w:rFonts w:ascii="Microsoft YaHei UI" w:eastAsia="Microsoft YaHei UI" w:hAnsi="Microsoft YaHei UI"/>
                      <w:b/>
                      <w:sz w:val="21"/>
                      <w:szCs w:val="21"/>
                    </w:rPr>
                    <w:t xml:space="preserve">an University </w:t>
                  </w:r>
                  <w:r w:rsidR="00CC4B02">
                    <w:rPr>
                      <w:rFonts w:ascii="Microsoft YaHei UI" w:eastAsia="Microsoft YaHei UI" w:hAnsi="Microsoft YaHei UI"/>
                      <w:b/>
                      <w:sz w:val="21"/>
                      <w:szCs w:val="21"/>
                    </w:rPr>
                    <w:t>o</w:t>
                  </w:r>
                  <w:r w:rsidRPr="00C63FDE">
                    <w:rPr>
                      <w:rFonts w:ascii="Microsoft YaHei UI" w:eastAsia="Microsoft YaHei UI" w:hAnsi="Microsoft YaHei UI"/>
                      <w:b/>
                      <w:sz w:val="21"/>
                      <w:szCs w:val="21"/>
                    </w:rPr>
                    <w:t>f Technology</w:t>
                  </w:r>
                  <w:r w:rsidR="00962E3B">
                    <w:rPr>
                      <w:rFonts w:ascii="Microsoft YaHei UI" w:eastAsia="Microsoft YaHei UI" w:hAnsi="Microsoft YaHei UI"/>
                      <w:b/>
                      <w:sz w:val="21"/>
                      <w:szCs w:val="21"/>
                    </w:rPr>
                    <w:t xml:space="preserve">, </w:t>
                  </w:r>
                </w:p>
                <w:p w14:paraId="016ECF8C" w14:textId="19C5C3DF" w:rsidR="00F25442" w:rsidRPr="00C3389E" w:rsidRDefault="003F1DE4" w:rsidP="00C3389E">
                  <w:pPr>
                    <w:rPr>
                      <w:rFonts w:ascii="Microsoft YaHei UI" w:eastAsia="Microsoft YaHei UI" w:hAnsi="Microsoft YaHei UI"/>
                      <w:b/>
                      <w:sz w:val="21"/>
                      <w:szCs w:val="21"/>
                    </w:rPr>
                  </w:pPr>
                  <w:r w:rsidRPr="00C63FDE">
                    <w:rPr>
                      <w:rFonts w:ascii="Microsoft YaHei UI" w:eastAsia="Microsoft YaHei UI" w:hAnsi="Microsoft YaHei UI" w:hint="eastAsia"/>
                      <w:b/>
                      <w:sz w:val="21"/>
                      <w:szCs w:val="21"/>
                    </w:rPr>
                    <w:t>M</w:t>
                  </w:r>
                  <w:r w:rsidRPr="00C63FDE">
                    <w:rPr>
                      <w:rFonts w:ascii="Microsoft YaHei UI" w:eastAsia="Microsoft YaHei UI" w:hAnsi="Microsoft YaHei UI"/>
                      <w:b/>
                      <w:sz w:val="21"/>
                      <w:szCs w:val="21"/>
                    </w:rPr>
                    <w:t>aster’s Degree</w:t>
                  </w:r>
                </w:p>
              </w:tc>
            </w:tr>
            <w:tr w:rsidR="00441EB9" w:rsidRPr="002A5336" w14:paraId="016ECF8F" w14:textId="77777777" w:rsidTr="00FB6C36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16ECF8E" w14:textId="612EB5E8" w:rsidR="00441EB9" w:rsidRPr="002A5336" w:rsidRDefault="00F85537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5C5E73">
                    <w:rPr>
                      <w:rFonts w:ascii="Microsoft YaHei UI" w:eastAsia="Microsoft YaHei UI" w:hAnsi="Microsoft YaHei UI"/>
                      <w:b/>
                      <w:bCs/>
                      <w:sz w:val="24"/>
                    </w:rPr>
                    <w:t>E-mail</w:t>
                  </w:r>
                  <w:r w:rsidRPr="005C5E73">
                    <w:rPr>
                      <w:rFonts w:ascii="Microsoft YaHei UI" w:eastAsia="Microsoft YaHei UI" w:hAnsi="Microsoft YaHei UI"/>
                      <w:sz w:val="24"/>
                    </w:rPr>
                    <w:t>:</w:t>
                  </w:r>
                  <w:r w:rsidR="00240E97">
                    <w:rPr>
                      <w:rFonts w:ascii="Microsoft YaHei UI" w:eastAsia="Microsoft YaHei UI" w:hAnsi="Microsoft YaHei UI"/>
                    </w:rPr>
                    <w:t xml:space="preserve"> </w:t>
                  </w:r>
                  <w:r w:rsidR="00A07E5C" w:rsidRPr="00A07E5C">
                    <w:rPr>
                      <w:rFonts w:ascii="Microsoft YaHei UI" w:eastAsia="Microsoft YaHei UI" w:hAnsi="Microsoft YaHei UI"/>
                      <w:sz w:val="18"/>
                      <w:szCs w:val="21"/>
                    </w:rPr>
                    <w:t>wangyulong.eron</w:t>
                  </w:r>
                  <w:r w:rsidR="00C63FDE" w:rsidRPr="00A07E5C">
                    <w:rPr>
                      <w:rFonts w:ascii="Microsoft YaHei UI" w:eastAsia="Microsoft YaHei UI" w:hAnsi="Microsoft YaHei UI"/>
                      <w:sz w:val="18"/>
                      <w:szCs w:val="21"/>
                    </w:rPr>
                    <w:t>@</w:t>
                  </w:r>
                  <w:r w:rsidR="00A07E5C" w:rsidRPr="00A07E5C">
                    <w:rPr>
                      <w:rFonts w:ascii="Microsoft YaHei UI" w:eastAsia="Microsoft YaHei UI" w:hAnsi="Microsoft YaHei UI"/>
                      <w:sz w:val="18"/>
                      <w:szCs w:val="21"/>
                    </w:rPr>
                    <w:t>ou</w:t>
                  </w:r>
                  <w:r w:rsidR="00623E98">
                    <w:rPr>
                      <w:rFonts w:ascii="Microsoft YaHei UI" w:eastAsia="Microsoft YaHei UI" w:hAnsi="Microsoft YaHei UI" w:hint="eastAsia"/>
                      <w:sz w:val="18"/>
                      <w:szCs w:val="21"/>
                    </w:rPr>
                    <w:t>t</w:t>
                  </w:r>
                  <w:r w:rsidR="00A07E5C" w:rsidRPr="00A07E5C">
                    <w:rPr>
                      <w:rFonts w:ascii="Microsoft YaHei UI" w:eastAsia="Microsoft YaHei UI" w:hAnsi="Microsoft YaHei UI"/>
                      <w:sz w:val="18"/>
                      <w:szCs w:val="21"/>
                    </w:rPr>
                    <w:t>look</w:t>
                  </w:r>
                  <w:r w:rsidR="00C63FDE" w:rsidRPr="00A07E5C">
                    <w:rPr>
                      <w:rFonts w:ascii="Microsoft YaHei UI" w:eastAsia="Microsoft YaHei UI" w:hAnsi="Microsoft YaHei UI"/>
                      <w:sz w:val="18"/>
                      <w:szCs w:val="21"/>
                    </w:rPr>
                    <w:t>.com</w:t>
                  </w:r>
                </w:p>
              </w:tc>
            </w:tr>
            <w:tr w:rsidR="00441EB9" w:rsidRPr="002A5336" w14:paraId="016ECF93" w14:textId="77777777" w:rsidTr="00F25442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E7BA8BD" w14:textId="62488B30" w:rsidR="00345A3A" w:rsidRDefault="00F85537" w:rsidP="00B45CFF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5C5E73">
                    <w:rPr>
                      <w:rFonts w:ascii="Microsoft YaHei UI" w:eastAsia="Microsoft YaHei UI" w:hAnsi="Microsoft YaHei UI"/>
                      <w:b/>
                      <w:bCs/>
                      <w:sz w:val="24"/>
                    </w:rPr>
                    <w:t>Tel</w:t>
                  </w:r>
                  <w:r>
                    <w:rPr>
                      <w:rFonts w:ascii="Microsoft YaHei UI" w:eastAsia="Microsoft YaHei UI" w:hAnsi="Microsoft YaHei UI"/>
                    </w:rPr>
                    <w:t>:</w:t>
                  </w:r>
                  <w:r w:rsidR="003414D8">
                    <w:rPr>
                      <w:rFonts w:ascii="Microsoft YaHei UI" w:eastAsia="Microsoft YaHei UI" w:hAnsi="Microsoft YaHei UI"/>
                    </w:rPr>
                    <w:t xml:space="preserve"> </w:t>
                  </w:r>
                </w:p>
                <w:p w14:paraId="016ECF92" w14:textId="212473D0" w:rsidR="00441EB9" w:rsidRPr="002A5336" w:rsidRDefault="003414D8" w:rsidP="00B45CFF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(+86)</w:t>
                  </w:r>
                  <w:r w:rsidR="00240E97">
                    <w:rPr>
                      <w:rFonts w:ascii="Microsoft YaHei UI" w:eastAsia="Microsoft YaHei UI" w:hAnsi="Microsoft YaHei UI"/>
                    </w:rPr>
                    <w:t xml:space="preserve"> </w:t>
                  </w:r>
                  <w:r w:rsidR="00240E97">
                    <w:rPr>
                      <w:rFonts w:ascii="Microsoft YaHei UI" w:eastAsia="Microsoft YaHei UI" w:hAnsi="Microsoft YaHei UI" w:hint="eastAsia"/>
                      <w:sz w:val="21"/>
                    </w:rPr>
                    <w:t>153</w:t>
                  </w:r>
                  <w:r w:rsidR="008539B8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  <w:r w:rsidR="00240E97">
                    <w:rPr>
                      <w:rFonts w:ascii="Microsoft YaHei UI" w:eastAsia="Microsoft YaHei UI" w:hAnsi="Microsoft YaHei UI" w:hint="eastAsia"/>
                      <w:sz w:val="21"/>
                    </w:rPr>
                    <w:t>6498</w:t>
                  </w:r>
                  <w:r w:rsidR="008539B8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  <w:r w:rsidR="00240E97">
                    <w:rPr>
                      <w:rFonts w:ascii="Microsoft YaHei UI" w:eastAsia="Microsoft YaHei UI" w:hAnsi="Microsoft YaHei UI" w:hint="eastAsia"/>
                      <w:sz w:val="21"/>
                    </w:rPr>
                    <w:t>3973</w:t>
                  </w:r>
                </w:p>
              </w:tc>
            </w:tr>
            <w:tr w:rsidR="00441EB9" w:rsidRPr="002A5336" w14:paraId="016ECF97" w14:textId="77777777" w:rsidTr="00F25442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878F1B2" w14:textId="53CA4DC2" w:rsidR="00240E97" w:rsidRDefault="00F85537" w:rsidP="00240E97">
                  <w:pPr>
                    <w:pStyle w:val="3"/>
                    <w:rPr>
                      <w:rFonts w:ascii="Times New Roman" w:eastAsia="微软雅黑" w:hAnsi="Times New Roman" w:cs="Times New Roman"/>
                      <w:sz w:val="21"/>
                    </w:rPr>
                  </w:pPr>
                  <w:r w:rsidRPr="005C5E73">
                    <w:rPr>
                      <w:rFonts w:ascii="Microsoft YaHei UI" w:eastAsia="Microsoft YaHei UI" w:hAnsi="Microsoft YaHei UI"/>
                      <w:b/>
                      <w:bCs/>
                      <w:sz w:val="24"/>
                    </w:rPr>
                    <w:t>Projects</w:t>
                  </w:r>
                  <w:r>
                    <w:rPr>
                      <w:rFonts w:ascii="Microsoft YaHei UI" w:eastAsia="Microsoft YaHei UI" w:hAnsi="Microsoft YaHei UI"/>
                    </w:rPr>
                    <w:t>:</w:t>
                  </w:r>
                  <w:r w:rsidR="00240E97">
                    <w:rPr>
                      <w:rFonts w:ascii="Microsoft YaHei UI" w:eastAsia="Microsoft YaHei UI" w:hAnsi="Microsoft YaHei UI"/>
                    </w:rPr>
                    <w:t xml:space="preserve"> </w:t>
                  </w:r>
                  <w:hyperlink r:id="rId8" w:history="1">
                    <w:r w:rsidR="00240E97" w:rsidRPr="000538CD">
                      <w:rPr>
                        <w:rStyle w:val="af"/>
                        <w:rFonts w:ascii="Times New Roman" w:eastAsia="微软雅黑" w:hAnsi="Times New Roman" w:cs="Times New Roman"/>
                        <w:sz w:val="21"/>
                      </w:rPr>
                      <w:t>https://github.com/NAVERON</w:t>
                    </w:r>
                  </w:hyperlink>
                </w:p>
                <w:p w14:paraId="016ECF96" w14:textId="32DD250A" w:rsidR="00441EB9" w:rsidRPr="00240E97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</w:p>
              </w:tc>
            </w:tr>
            <w:tr w:rsidR="005A7E57" w:rsidRPr="002A5336" w14:paraId="016ECF9E" w14:textId="77777777" w:rsidTr="00F25442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14:paraId="016ECF9B" w14:textId="6191D8FB" w:rsidR="002C77B9" w:rsidRPr="005C5E73" w:rsidRDefault="00515865" w:rsidP="002C77B9">
                  <w:pPr>
                    <w:pStyle w:val="3"/>
                    <w:rPr>
                      <w:rFonts w:ascii="Microsoft YaHei UI" w:eastAsia="Microsoft YaHei UI" w:hAnsi="Microsoft YaHei UI"/>
                      <w:b/>
                      <w:bCs/>
                      <w:sz w:val="24"/>
                    </w:rPr>
                  </w:pPr>
                  <w:r w:rsidRPr="005C5E73">
                    <w:rPr>
                      <w:rFonts w:ascii="Microsoft YaHei UI" w:eastAsia="Microsoft YaHei UI" w:hAnsi="Microsoft YaHei UI"/>
                      <w:b/>
                      <w:bCs/>
                      <w:sz w:val="24"/>
                    </w:rPr>
                    <w:t>Career Objective</w:t>
                  </w:r>
                </w:p>
                <w:p w14:paraId="016ECF9C" w14:textId="05EC4603" w:rsidR="005A7E57" w:rsidRPr="00B01763" w:rsidRDefault="00240E97" w:rsidP="00616FF4">
                  <w:pPr>
                    <w:pStyle w:val="aa"/>
                    <w:rPr>
                      <w:rFonts w:ascii="Microsoft YaHei UI" w:eastAsia="Microsoft YaHei UI" w:hAnsi="Microsoft YaHei UI"/>
                      <w:b/>
                      <w:bCs/>
                      <w:sz w:val="21"/>
                      <w:u w:val="single" w:color="37B6AE" w:themeColor="accent1"/>
                    </w:rPr>
                  </w:pPr>
                  <w:r w:rsidRPr="00B01763">
                    <w:rPr>
                      <w:rFonts w:ascii="Microsoft YaHei UI" w:eastAsia="Microsoft YaHei UI" w:hAnsi="Microsoft YaHei UI" w:hint="eastAsia"/>
                      <w:b/>
                      <w:bCs/>
                      <w:sz w:val="21"/>
                      <w:u w:val="single" w:color="37B6AE" w:themeColor="accent1"/>
                    </w:rPr>
                    <w:t>S</w:t>
                  </w:r>
                  <w:r w:rsidRPr="00B01763">
                    <w:rPr>
                      <w:rFonts w:ascii="Microsoft YaHei UI" w:eastAsia="Microsoft YaHei UI" w:hAnsi="Microsoft YaHei UI"/>
                      <w:b/>
                      <w:bCs/>
                      <w:sz w:val="21"/>
                      <w:u w:val="single" w:color="37B6AE" w:themeColor="accent1"/>
                    </w:rPr>
                    <w:t>oftware Engineer</w:t>
                  </w:r>
                  <w:r w:rsidR="00B62054" w:rsidRPr="00B01763">
                    <w:rPr>
                      <w:rFonts w:ascii="Microsoft YaHei UI" w:eastAsia="Microsoft YaHei UI" w:hAnsi="Microsoft YaHei UI"/>
                      <w:b/>
                      <w:bCs/>
                      <w:sz w:val="21"/>
                      <w:u w:val="single" w:color="37B6AE" w:themeColor="accent1"/>
                    </w:rPr>
                    <w:t xml:space="preserve"> </w:t>
                  </w:r>
                </w:p>
                <w:p w14:paraId="016ECF9D" w14:textId="54469A8F" w:rsidR="00F37D6C" w:rsidRPr="002A5336" w:rsidRDefault="00F37D6C" w:rsidP="00F37D6C">
                  <w:pPr>
                    <w:rPr>
                      <w:rFonts w:ascii="Microsoft YaHei UI" w:eastAsia="Microsoft YaHei UI" w:hAnsi="Microsoft YaHei UI"/>
                    </w:rPr>
                  </w:pPr>
                  <w:r w:rsidRPr="00B01763">
                    <w:rPr>
                      <w:rFonts w:ascii="Microsoft YaHei UI" w:eastAsia="Microsoft YaHei UI" w:hAnsi="Microsoft YaHei UI" w:hint="eastAsia"/>
                      <w:bCs/>
                      <w:sz w:val="21"/>
                    </w:rPr>
                    <w:t>Java</w:t>
                  </w:r>
                  <w:r w:rsidR="00B62054" w:rsidRPr="00B01763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 xml:space="preserve"> </w:t>
                  </w:r>
                  <w:r w:rsidR="000D1348" w:rsidRPr="00B01763">
                    <w:rPr>
                      <w:rFonts w:ascii="Microsoft YaHei UI" w:eastAsia="Microsoft YaHei UI" w:hAnsi="Microsoft YaHei UI" w:hint="eastAsia"/>
                      <w:bCs/>
                      <w:sz w:val="21"/>
                    </w:rPr>
                    <w:t>Web</w:t>
                  </w:r>
                  <w:r w:rsidRPr="00B01763">
                    <w:rPr>
                      <w:rFonts w:ascii="Microsoft YaHei UI" w:eastAsia="Microsoft YaHei UI" w:hAnsi="Microsoft YaHei UI" w:hint="eastAsia"/>
                      <w:bCs/>
                      <w:sz w:val="21"/>
                    </w:rPr>
                    <w:t>，python</w:t>
                  </w:r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，</w:t>
                  </w:r>
                  <w:r w:rsidR="000D1348">
                    <w:rPr>
                      <w:rFonts w:ascii="Microsoft YaHei UI" w:eastAsia="Microsoft YaHei UI" w:hAnsi="Microsoft YaHei UI" w:hint="eastAsia"/>
                      <w:sz w:val="21"/>
                    </w:rPr>
                    <w:t>JavaFx</w:t>
                  </w:r>
                  <w:r w:rsidR="00B62054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</w:p>
              </w:tc>
            </w:tr>
            <w:tr w:rsidR="00463463" w:rsidRPr="002A5336" w14:paraId="016ECFA2" w14:textId="77777777" w:rsidTr="00FB6C36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14:paraId="016ECF9F" w14:textId="29DE47DE" w:rsidR="005A7E57" w:rsidRPr="005C5E73" w:rsidRDefault="00240E97" w:rsidP="001E72B0">
                  <w:pPr>
                    <w:pStyle w:val="3"/>
                    <w:rPr>
                      <w:rFonts w:ascii="Microsoft YaHei UI" w:eastAsia="Microsoft YaHei UI" w:hAnsi="Microsoft YaHei UI"/>
                      <w:b/>
                      <w:bCs/>
                      <w:sz w:val="24"/>
                    </w:rPr>
                  </w:pPr>
                  <w:r w:rsidRPr="005C5E73">
                    <w:rPr>
                      <w:rFonts w:ascii="Microsoft YaHei UI" w:eastAsia="Microsoft YaHei UI" w:hAnsi="Microsoft YaHei UI"/>
                      <w:b/>
                      <w:bCs/>
                      <w:sz w:val="24"/>
                    </w:rPr>
                    <w:t>Skills</w:t>
                  </w:r>
                </w:p>
                <w:p w14:paraId="016ECFA0" w14:textId="0BB21810" w:rsidR="00616FF4" w:rsidRPr="00FB1417" w:rsidRDefault="000D1348" w:rsidP="001E72B0">
                  <w:pPr>
                    <w:pStyle w:val="aa"/>
                    <w:rPr>
                      <w:rFonts w:ascii="Microsoft YaHei UI" w:eastAsia="Microsoft YaHei UI" w:hAnsi="Microsoft YaHei UI"/>
                      <w:sz w:val="21"/>
                      <w:u w:val="single" w:color="00B0F0"/>
                    </w:rPr>
                  </w:pPr>
                  <w:r>
                    <w:rPr>
                      <w:rFonts w:ascii="Microsoft YaHei UI" w:eastAsia="Microsoft YaHei UI" w:hAnsi="Microsoft YaHei UI" w:hint="eastAsia"/>
                      <w:sz w:val="21"/>
                      <w:u w:val="single" w:color="00B0F0"/>
                    </w:rPr>
                    <w:t>Java</w:t>
                  </w:r>
                  <w:r w:rsidR="001E72B0">
                    <w:rPr>
                      <w:rFonts w:ascii="Microsoft YaHei UI" w:eastAsia="Microsoft YaHei UI" w:hAnsi="Microsoft YaHei UI"/>
                      <w:sz w:val="21"/>
                      <w:u w:val="single" w:color="00B0F0"/>
                    </w:rPr>
                    <w:t xml:space="preserve"> </w:t>
                  </w:r>
                  <w:r>
                    <w:rPr>
                      <w:rFonts w:ascii="Microsoft YaHei UI" w:eastAsia="Microsoft YaHei UI" w:hAnsi="Microsoft YaHei UI" w:hint="eastAsia"/>
                      <w:sz w:val="21"/>
                      <w:u w:val="single" w:color="00B0F0"/>
                    </w:rPr>
                    <w:t>Web</w:t>
                  </w:r>
                  <w:r w:rsidR="00240E97">
                    <w:rPr>
                      <w:rFonts w:ascii="Microsoft YaHei UI" w:eastAsia="Microsoft YaHei UI" w:hAnsi="Microsoft YaHei UI"/>
                      <w:sz w:val="21"/>
                      <w:u w:val="single" w:color="00B0F0"/>
                    </w:rPr>
                    <w:t xml:space="preserve"> Development</w:t>
                  </w:r>
                  <w:r>
                    <w:rPr>
                      <w:rFonts w:ascii="Microsoft YaHei UI" w:eastAsia="Microsoft YaHei UI" w:hAnsi="Microsoft YaHei UI" w:hint="eastAsia"/>
                      <w:sz w:val="21"/>
                      <w:u w:val="single" w:color="00B0F0"/>
                    </w:rPr>
                    <w:t>，JavaFx</w:t>
                  </w:r>
                  <w:r w:rsidR="00240E97">
                    <w:rPr>
                      <w:rFonts w:ascii="Microsoft YaHei UI" w:eastAsia="Microsoft YaHei UI" w:hAnsi="Microsoft YaHei UI"/>
                      <w:sz w:val="21"/>
                      <w:u w:val="single" w:color="00B0F0"/>
                    </w:rPr>
                    <w:t xml:space="preserve"> Client Development</w:t>
                  </w:r>
                  <w:r w:rsidR="001E72B0">
                    <w:rPr>
                      <w:rFonts w:ascii="Microsoft YaHei UI" w:eastAsia="Microsoft YaHei UI" w:hAnsi="Microsoft YaHei UI"/>
                      <w:sz w:val="21"/>
                      <w:u w:val="single" w:color="00B0F0"/>
                    </w:rPr>
                    <w:t>,</w:t>
                  </w:r>
                </w:p>
                <w:p w14:paraId="016ECFA1" w14:textId="42387A21" w:rsidR="00463463" w:rsidRPr="002A5336" w:rsidRDefault="00240E97" w:rsidP="001E72B0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  <w:sz w:val="21"/>
                    </w:rPr>
                    <w:t>C</w:t>
                  </w:r>
                  <w:r w:rsidR="006839C7">
                    <w:rPr>
                      <w:rFonts w:ascii="Microsoft YaHei UI" w:eastAsia="Microsoft YaHei UI" w:hAnsi="Microsoft YaHei UI" w:hint="eastAsia"/>
                      <w:sz w:val="21"/>
                    </w:rPr>
                    <w:t>ollage</w:t>
                  </w:r>
                  <w:r w:rsidR="006839C7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  <w:r>
                    <w:rPr>
                      <w:rFonts w:ascii="Microsoft YaHei UI" w:eastAsia="Microsoft YaHei UI" w:hAnsi="Microsoft YaHei UI"/>
                      <w:sz w:val="21"/>
                    </w:rPr>
                    <w:t>E</w:t>
                  </w:r>
                  <w:r w:rsidR="006839C7">
                    <w:rPr>
                      <w:rFonts w:ascii="Microsoft YaHei UI" w:eastAsia="Microsoft YaHei UI" w:hAnsi="Microsoft YaHei UI"/>
                      <w:sz w:val="21"/>
                    </w:rPr>
                    <w:t xml:space="preserve">nglish </w:t>
                  </w:r>
                  <w:r>
                    <w:rPr>
                      <w:rFonts w:ascii="Microsoft YaHei UI" w:eastAsia="Microsoft YaHei UI" w:hAnsi="Microsoft YaHei UI"/>
                      <w:sz w:val="21"/>
                    </w:rPr>
                    <w:t>T</w:t>
                  </w:r>
                  <w:r w:rsidR="006839C7">
                    <w:rPr>
                      <w:rFonts w:ascii="Microsoft YaHei UI" w:eastAsia="Microsoft YaHei UI" w:hAnsi="Microsoft YaHei UI"/>
                      <w:sz w:val="21"/>
                    </w:rPr>
                    <w:t>est</w:t>
                  </w:r>
                  <w:r>
                    <w:rPr>
                      <w:rFonts w:ascii="Microsoft YaHei UI" w:eastAsia="Microsoft YaHei UI" w:hAnsi="Microsoft YaHei UI"/>
                      <w:sz w:val="21"/>
                    </w:rPr>
                    <w:t xml:space="preserve"> 4</w:t>
                  </w:r>
                </w:p>
              </w:tc>
            </w:tr>
          </w:tbl>
          <w:p w14:paraId="016ECFA3" w14:textId="77777777" w:rsidR="00B93310" w:rsidRPr="002A5336" w:rsidRDefault="00B93310" w:rsidP="003856C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23" w:type="dxa"/>
          </w:tcPr>
          <w:p w14:paraId="016ECFA4" w14:textId="77777777" w:rsidR="00B93310" w:rsidRPr="002A5336" w:rsidRDefault="00B93310" w:rsidP="00463463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布局表格右侧"/>
            </w:tblPr>
            <w:tblGrid>
              <w:gridCol w:w="5981"/>
            </w:tblGrid>
            <w:tr w:rsidR="008F6337" w:rsidRPr="002A5336" w14:paraId="016ECFAA" w14:textId="77777777" w:rsidTr="00DE4B82">
              <w:trPr>
                <w:trHeight w:val="4104"/>
              </w:trPr>
              <w:tc>
                <w:tcPr>
                  <w:tcW w:w="598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016ECFA6" w14:textId="6C8B17A9" w:rsidR="008F6337" w:rsidRPr="009572B0" w:rsidRDefault="00927130" w:rsidP="00CC4D92">
                  <w:pPr>
                    <w:pStyle w:val="2"/>
                    <w:rPr>
                      <w:rFonts w:ascii="Microsoft YaHei UI" w:eastAsia="Microsoft YaHei UI" w:hAnsi="Microsoft YaHei UI"/>
                      <w:b/>
                      <w:sz w:val="30"/>
                      <w:szCs w:val="30"/>
                    </w:rPr>
                  </w:pPr>
                  <w:r>
                    <w:rPr>
                      <w:rFonts w:ascii="Microsoft YaHei UI" w:eastAsia="Microsoft YaHei UI" w:hAnsi="Microsoft YaHei UI"/>
                      <w:b/>
                      <w:sz w:val="30"/>
                      <w:szCs w:val="30"/>
                    </w:rPr>
                    <w:t>WORK</w:t>
                  </w:r>
                  <w:r w:rsidR="00B976A2">
                    <w:rPr>
                      <w:rFonts w:ascii="Microsoft YaHei UI" w:eastAsia="Microsoft YaHei UI" w:hAnsi="Microsoft YaHei UI"/>
                      <w:b/>
                      <w:sz w:val="30"/>
                      <w:szCs w:val="30"/>
                    </w:rPr>
                    <w:t xml:space="preserve"> EXPERIENCE</w:t>
                  </w:r>
                  <w:r w:rsidR="003F1DE4" w:rsidRPr="009572B0">
                    <w:rPr>
                      <w:rFonts w:ascii="Microsoft YaHei UI" w:eastAsia="Microsoft YaHei UI" w:hAnsi="Microsoft YaHei UI"/>
                      <w:b/>
                      <w:sz w:val="30"/>
                      <w:szCs w:val="30"/>
                    </w:rPr>
                    <w:t xml:space="preserve"> </w:t>
                  </w:r>
                  <w:r w:rsidR="00DE4B82">
                    <w:rPr>
                      <w:rFonts w:ascii="Microsoft YaHei UI" w:eastAsia="Microsoft YaHei UI" w:hAnsi="Microsoft YaHei UI"/>
                      <w:b/>
                      <w:sz w:val="30"/>
                      <w:szCs w:val="30"/>
                    </w:rPr>
                    <w:t>&amp;</w:t>
                  </w:r>
                  <w:r w:rsidR="00354316">
                    <w:rPr>
                      <w:rFonts w:ascii="Microsoft YaHei UI" w:eastAsia="Microsoft YaHei UI" w:hAnsi="Microsoft YaHei UI"/>
                      <w:b/>
                      <w:sz w:val="30"/>
                      <w:szCs w:val="30"/>
                    </w:rPr>
                    <w:t xml:space="preserve"> P</w:t>
                  </w:r>
                  <w:r w:rsidR="00DE4B82">
                    <w:rPr>
                      <w:rFonts w:ascii="Microsoft YaHei UI" w:eastAsia="Microsoft YaHei UI" w:hAnsi="Microsoft YaHei UI"/>
                      <w:b/>
                      <w:sz w:val="30"/>
                      <w:szCs w:val="30"/>
                    </w:rPr>
                    <w:t>ROJECT</w:t>
                  </w:r>
                </w:p>
                <w:p w14:paraId="14A9125D" w14:textId="053017B9" w:rsidR="00303C3E" w:rsidRDefault="00554E88" w:rsidP="00DE4B82">
                  <w:pPr>
                    <w:jc w:val="left"/>
                    <w:rPr>
                      <w:rFonts w:ascii="Microsoft YaHei UI" w:eastAsia="Microsoft YaHei UI" w:hAnsi="Microsoft YaHei UI"/>
                      <w:sz w:val="21"/>
                    </w:rPr>
                  </w:pPr>
                  <w:r w:rsidRPr="00A651CC">
                    <w:rPr>
                      <w:rFonts w:ascii="Microsoft YaHei UI" w:eastAsia="Microsoft YaHei UI" w:hAnsi="Microsoft YaHei UI"/>
                      <w:b/>
                      <w:bCs/>
                      <w:sz w:val="21"/>
                    </w:rPr>
                    <w:t xml:space="preserve">Jul, </w:t>
                  </w:r>
                  <w:r w:rsidR="008539B8" w:rsidRPr="00A651CC">
                    <w:rPr>
                      <w:rFonts w:ascii="Microsoft YaHei UI" w:eastAsia="Microsoft YaHei UI" w:hAnsi="Microsoft YaHei UI"/>
                      <w:b/>
                      <w:bCs/>
                      <w:sz w:val="21"/>
                    </w:rPr>
                    <w:t>2019</w:t>
                  </w:r>
                  <w:r w:rsidRPr="00A651CC">
                    <w:rPr>
                      <w:rFonts w:ascii="Microsoft YaHei UI" w:eastAsia="Microsoft YaHei UI" w:hAnsi="Microsoft YaHei UI"/>
                      <w:b/>
                      <w:bCs/>
                      <w:sz w:val="21"/>
                    </w:rPr>
                    <w:t xml:space="preserve"> to Feb, </w:t>
                  </w:r>
                  <w:r w:rsidR="008539B8" w:rsidRPr="00A651CC">
                    <w:rPr>
                      <w:rFonts w:ascii="Microsoft YaHei UI" w:eastAsia="Microsoft YaHei UI" w:hAnsi="Microsoft YaHei UI"/>
                      <w:b/>
                      <w:bCs/>
                      <w:sz w:val="21"/>
                    </w:rPr>
                    <w:t>2022</w:t>
                  </w:r>
                  <w:r w:rsidR="00DA06E7" w:rsidRPr="00A651CC">
                    <w:rPr>
                      <w:rFonts w:ascii="Microsoft YaHei UI" w:eastAsia="Microsoft YaHei UI" w:hAnsi="Microsoft YaHei UI"/>
                      <w:sz w:val="21"/>
                    </w:rPr>
                    <w:t>,</w:t>
                  </w:r>
                  <w:r w:rsidR="00AD1580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  <w:r w:rsidR="003F1DE4" w:rsidRPr="00FA6D85">
                    <w:rPr>
                      <w:rFonts w:ascii="Microsoft YaHei UI" w:eastAsia="Microsoft YaHei UI" w:hAnsi="Microsoft YaHei UI" w:hint="eastAsia"/>
                      <w:sz w:val="21"/>
                    </w:rPr>
                    <w:t>J</w:t>
                  </w:r>
                  <w:r w:rsidR="003F1DE4" w:rsidRPr="00FA6D85">
                    <w:rPr>
                      <w:rFonts w:ascii="Microsoft YaHei UI" w:eastAsia="Microsoft YaHei UI" w:hAnsi="Microsoft YaHei UI"/>
                      <w:sz w:val="21"/>
                    </w:rPr>
                    <w:t xml:space="preserve">ava </w:t>
                  </w:r>
                  <w:r>
                    <w:rPr>
                      <w:rFonts w:ascii="Microsoft YaHei UI" w:eastAsia="Microsoft YaHei UI" w:hAnsi="Microsoft YaHei UI"/>
                      <w:sz w:val="21"/>
                    </w:rPr>
                    <w:t>develop</w:t>
                  </w:r>
                  <w:r w:rsidR="00CB29B8">
                    <w:rPr>
                      <w:rFonts w:ascii="Microsoft YaHei UI" w:eastAsia="Microsoft YaHei UI" w:hAnsi="Microsoft YaHei UI"/>
                      <w:sz w:val="21"/>
                    </w:rPr>
                    <w:t>ment</w:t>
                  </w:r>
                  <w:r w:rsidR="003F1DE4" w:rsidRPr="00FA6D85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  <w:r w:rsidR="00553588">
                    <w:rPr>
                      <w:rFonts w:ascii="Microsoft YaHei UI" w:eastAsia="Microsoft YaHei UI" w:hAnsi="Microsoft YaHei UI"/>
                      <w:sz w:val="21"/>
                    </w:rPr>
                    <w:t>in</w:t>
                  </w:r>
                  <w:r w:rsidR="00841F0C">
                    <w:rPr>
                      <w:rFonts w:ascii="Microsoft YaHei UI" w:eastAsia="Microsoft YaHei UI" w:hAnsi="Microsoft YaHei UI"/>
                      <w:sz w:val="21"/>
                    </w:rPr>
                    <w:t xml:space="preserve"> Xiaomi</w:t>
                  </w:r>
                  <w:r w:rsidR="004641C9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  <w:r w:rsidR="00F87251">
                    <w:rPr>
                      <w:rFonts w:ascii="Microsoft YaHei UI" w:eastAsia="Microsoft YaHei UI" w:hAnsi="Microsoft YaHei UI"/>
                      <w:sz w:val="21"/>
                    </w:rPr>
                    <w:t>C</w:t>
                  </w:r>
                  <w:r w:rsidR="004641C9" w:rsidRPr="004641C9">
                    <w:rPr>
                      <w:rFonts w:ascii="Microsoft YaHei UI" w:eastAsia="Microsoft YaHei UI" w:hAnsi="Microsoft YaHei UI"/>
                      <w:sz w:val="21"/>
                    </w:rPr>
                    <w:t>orporation</w:t>
                  </w:r>
                  <w:r w:rsidR="003F1DE4" w:rsidRPr="00FA6D85">
                    <w:rPr>
                      <w:rFonts w:ascii="Microsoft YaHei UI" w:eastAsia="Microsoft YaHei UI" w:hAnsi="Microsoft YaHei UI"/>
                      <w:sz w:val="21"/>
                    </w:rPr>
                    <w:t>, major in application management system</w:t>
                  </w:r>
                  <w:r w:rsidR="009572B0">
                    <w:rPr>
                      <w:rFonts w:ascii="Microsoft YaHei UI" w:eastAsia="Microsoft YaHei UI" w:hAnsi="Microsoft YaHei UI"/>
                      <w:sz w:val="21"/>
                    </w:rPr>
                    <w:t>.</w:t>
                  </w:r>
                  <w:r w:rsidR="003F1DE4" w:rsidRPr="00FA6D85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</w:p>
                <w:p w14:paraId="043BBE08" w14:textId="6BB15980" w:rsidR="00303C3E" w:rsidRDefault="00636DC8" w:rsidP="00DE4B82">
                  <w:pPr>
                    <w:jc w:val="left"/>
                    <w:rPr>
                      <w:rFonts w:ascii="Microsoft YaHei UI" w:eastAsia="Microsoft YaHei UI" w:hAnsi="Microsoft YaHei UI"/>
                      <w:sz w:val="21"/>
                    </w:rPr>
                  </w:pPr>
                  <w:r w:rsidRPr="00A651CC">
                    <w:rPr>
                      <w:rFonts w:ascii="Microsoft YaHei UI" w:eastAsia="Microsoft YaHei UI" w:hAnsi="Microsoft YaHei UI"/>
                      <w:b/>
                      <w:bCs/>
                      <w:sz w:val="21"/>
                    </w:rPr>
                    <w:t xml:space="preserve">Sep, </w:t>
                  </w:r>
                  <w:r w:rsidR="00857285" w:rsidRPr="00A651CC">
                    <w:rPr>
                      <w:rFonts w:ascii="Microsoft YaHei UI" w:eastAsia="Microsoft YaHei UI" w:hAnsi="Microsoft YaHei UI"/>
                      <w:b/>
                      <w:bCs/>
                      <w:sz w:val="21"/>
                    </w:rPr>
                    <w:t xml:space="preserve">2017 </w:t>
                  </w:r>
                  <w:r w:rsidRPr="00A651CC">
                    <w:rPr>
                      <w:rFonts w:ascii="Microsoft YaHei UI" w:eastAsia="Microsoft YaHei UI" w:hAnsi="Microsoft YaHei UI"/>
                      <w:b/>
                      <w:bCs/>
                      <w:sz w:val="21"/>
                    </w:rPr>
                    <w:t>to</w:t>
                  </w:r>
                  <w:r w:rsidR="00857285" w:rsidRPr="00A651CC">
                    <w:rPr>
                      <w:rFonts w:ascii="Microsoft YaHei UI" w:eastAsia="Microsoft YaHei UI" w:hAnsi="Microsoft YaHei UI"/>
                      <w:b/>
                      <w:bCs/>
                      <w:sz w:val="21"/>
                    </w:rPr>
                    <w:t xml:space="preserve"> </w:t>
                  </w:r>
                  <w:r w:rsidR="00AD0377" w:rsidRPr="00A651CC">
                    <w:rPr>
                      <w:rFonts w:ascii="Microsoft YaHei UI" w:eastAsia="Microsoft YaHei UI" w:hAnsi="Microsoft YaHei UI"/>
                      <w:b/>
                      <w:bCs/>
                      <w:sz w:val="21"/>
                    </w:rPr>
                    <w:t xml:space="preserve">Nov, </w:t>
                  </w:r>
                  <w:r w:rsidR="00857285" w:rsidRPr="00A651CC">
                    <w:rPr>
                      <w:rFonts w:ascii="Microsoft YaHei UI" w:eastAsia="Microsoft YaHei UI" w:hAnsi="Microsoft YaHei UI"/>
                      <w:b/>
                      <w:bCs/>
                      <w:sz w:val="21"/>
                    </w:rPr>
                    <w:t>2017</w:t>
                  </w:r>
                  <w:r w:rsidR="00AD0377">
                    <w:rPr>
                      <w:rFonts w:ascii="Microsoft YaHei UI" w:eastAsia="Microsoft YaHei UI" w:hAnsi="Microsoft YaHei UI"/>
                      <w:sz w:val="21"/>
                    </w:rPr>
                    <w:t>,</w:t>
                  </w:r>
                  <w:r w:rsidR="00857285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  <w:r w:rsidR="000279EC">
                    <w:rPr>
                      <w:rFonts w:ascii="Microsoft YaHei UI" w:eastAsia="Microsoft YaHei UI" w:hAnsi="Microsoft YaHei UI" w:hint="eastAsia"/>
                      <w:sz w:val="21"/>
                    </w:rPr>
                    <w:t>T</w:t>
                  </w:r>
                  <w:r w:rsidR="00FA6D85">
                    <w:rPr>
                      <w:rFonts w:ascii="Microsoft YaHei UI" w:eastAsia="Microsoft YaHei UI" w:hAnsi="Microsoft YaHei UI"/>
                      <w:sz w:val="21"/>
                    </w:rPr>
                    <w:t>ake a part-time job</w:t>
                  </w:r>
                  <w:r w:rsidR="00AD0377">
                    <w:rPr>
                      <w:rFonts w:ascii="Microsoft YaHei UI" w:eastAsia="Microsoft YaHei UI" w:hAnsi="Microsoft YaHei UI"/>
                      <w:sz w:val="21"/>
                    </w:rPr>
                    <w:t>,</w:t>
                  </w:r>
                  <w:r w:rsidR="00FA6D85">
                    <w:rPr>
                      <w:rFonts w:ascii="Microsoft YaHei UI" w:eastAsia="Microsoft YaHei UI" w:hAnsi="Microsoft YaHei UI"/>
                      <w:sz w:val="21"/>
                    </w:rPr>
                    <w:t xml:space="preserve"> machine learning theory and python</w:t>
                  </w:r>
                  <w:r w:rsidR="00AD0377">
                    <w:rPr>
                      <w:rFonts w:ascii="Microsoft YaHei UI" w:eastAsia="Microsoft YaHei UI" w:hAnsi="Microsoft YaHei UI"/>
                      <w:sz w:val="21"/>
                    </w:rPr>
                    <w:t xml:space="preserve"> development</w:t>
                  </w:r>
                  <w:r w:rsidR="00142A21">
                    <w:rPr>
                      <w:rFonts w:ascii="Microsoft YaHei UI" w:eastAsia="Microsoft YaHei UI" w:hAnsi="Microsoft YaHei UI" w:hint="eastAsia"/>
                      <w:sz w:val="21"/>
                    </w:rPr>
                    <w:t>.</w:t>
                  </w:r>
                  <w:r w:rsidR="00142A21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</w:p>
                <w:p w14:paraId="1B2239D3" w14:textId="6B7C9F75" w:rsidR="00EC51A9" w:rsidRDefault="00DE4B82" w:rsidP="00DE4B82">
                  <w:pPr>
                    <w:jc w:val="left"/>
                    <w:rPr>
                      <w:rFonts w:ascii="Microsoft YaHei UI" w:eastAsia="Microsoft YaHei UI" w:hAnsi="Microsoft YaHei UI"/>
                      <w:sz w:val="21"/>
                    </w:rPr>
                  </w:pPr>
                  <w:r w:rsidRPr="00A03A3F">
                    <w:rPr>
                      <w:rFonts w:ascii="Microsoft YaHei UI" w:eastAsia="Microsoft YaHei UI" w:hAnsi="Microsoft YaHei UI" w:hint="eastAsia"/>
                      <w:b/>
                      <w:bCs/>
                      <w:sz w:val="21"/>
                    </w:rPr>
                    <w:t>Application management system：</w:t>
                  </w:r>
                  <w:r w:rsidRPr="00DE4B82">
                    <w:rPr>
                      <w:rFonts w:ascii="Microsoft YaHei UI" w:eastAsia="Microsoft YaHei UI" w:hAnsi="Microsoft YaHei UI" w:hint="eastAsia"/>
                      <w:sz w:val="21"/>
                    </w:rPr>
                    <w:t xml:space="preserve"> Major in Java backend development and fixup </w:t>
                  </w:r>
                  <w:r w:rsidR="00F85537" w:rsidRPr="00DE4B82">
                    <w:rPr>
                      <w:rFonts w:ascii="Microsoft YaHei UI" w:eastAsia="Microsoft YaHei UI" w:hAnsi="Microsoft YaHei UI"/>
                      <w:sz w:val="21"/>
                    </w:rPr>
                    <w:t>bugs</w:t>
                  </w:r>
                  <w:r w:rsidR="00F85537">
                    <w:rPr>
                      <w:rFonts w:ascii="Microsoft YaHei UI" w:eastAsia="Microsoft YaHei UI" w:hAnsi="Microsoft YaHei UI"/>
                      <w:sz w:val="21"/>
                    </w:rPr>
                    <w:t>,</w:t>
                  </w:r>
                  <w:r w:rsidR="006B15B4">
                    <w:rPr>
                      <w:rFonts w:ascii="Microsoft YaHei UI" w:eastAsia="Microsoft YaHei UI" w:hAnsi="Microsoft YaHei UI"/>
                      <w:sz w:val="21"/>
                    </w:rPr>
                    <w:t xml:space="preserve"> r</w:t>
                  </w:r>
                  <w:r w:rsidRPr="00DE4B82">
                    <w:rPr>
                      <w:rFonts w:ascii="Microsoft YaHei UI" w:eastAsia="Microsoft YaHei UI" w:hAnsi="Microsoft YaHei UI" w:hint="eastAsia"/>
                      <w:sz w:val="21"/>
                    </w:rPr>
                    <w:t>esponsible for the application automat</w:t>
                  </w:r>
                  <w:r w:rsidR="000F09EB">
                    <w:rPr>
                      <w:rFonts w:ascii="Microsoft YaHei UI" w:eastAsia="Microsoft YaHei UI" w:hAnsi="Microsoft YaHei UI"/>
                      <w:sz w:val="21"/>
                    </w:rPr>
                    <w:t>ed</w:t>
                  </w:r>
                  <w:r w:rsidRPr="00DE4B82">
                    <w:rPr>
                      <w:rFonts w:ascii="Microsoft YaHei UI" w:eastAsia="Microsoft YaHei UI" w:hAnsi="Microsoft YaHei UI" w:hint="eastAsia"/>
                      <w:sz w:val="21"/>
                    </w:rPr>
                    <w:t xml:space="preserve"> </w:t>
                  </w:r>
                  <w:r w:rsidR="00095421">
                    <w:rPr>
                      <w:rFonts w:ascii="Microsoft YaHei UI" w:eastAsia="Microsoft YaHei UI" w:hAnsi="Microsoft YaHei UI"/>
                      <w:sz w:val="21"/>
                    </w:rPr>
                    <w:t>testing</w:t>
                  </w:r>
                  <w:r w:rsidRPr="00DE4B82">
                    <w:rPr>
                      <w:rFonts w:ascii="Microsoft YaHei UI" w:eastAsia="Microsoft YaHei UI" w:hAnsi="Microsoft YaHei UI" w:hint="eastAsia"/>
                      <w:sz w:val="21"/>
                    </w:rPr>
                    <w:t xml:space="preserve"> system</w:t>
                  </w:r>
                  <w:r w:rsidR="00A03A3F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  <w:r w:rsidR="00392F4A">
                    <w:rPr>
                      <w:rFonts w:ascii="Microsoft YaHei UI" w:eastAsia="Microsoft YaHei UI" w:hAnsi="Microsoft YaHei UI"/>
                      <w:sz w:val="21"/>
                    </w:rPr>
                    <w:t>in</w:t>
                  </w:r>
                  <w:r w:rsidR="00A03A3F">
                    <w:rPr>
                      <w:rFonts w:ascii="Microsoft YaHei UI" w:eastAsia="Microsoft YaHei UI" w:hAnsi="Microsoft YaHei UI"/>
                      <w:sz w:val="21"/>
                    </w:rPr>
                    <w:t xml:space="preserve"> Xiaomi </w:t>
                  </w:r>
                  <w:r w:rsidR="00A03A3F" w:rsidRPr="00A03A3F">
                    <w:rPr>
                      <w:rFonts w:ascii="Microsoft YaHei UI" w:eastAsia="Microsoft YaHei UI" w:hAnsi="Microsoft YaHei UI"/>
                      <w:sz w:val="21"/>
                    </w:rPr>
                    <w:t>Corporation</w:t>
                  </w:r>
                  <w:r w:rsidR="00CD15E1">
                    <w:rPr>
                      <w:rFonts w:ascii="Microsoft YaHei UI" w:eastAsia="Microsoft YaHei UI" w:hAnsi="Microsoft YaHei UI"/>
                      <w:sz w:val="21"/>
                    </w:rPr>
                    <w:t>.</w:t>
                  </w:r>
                  <w:r w:rsidR="00A03A3F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</w:p>
                <w:p w14:paraId="016ECFA9" w14:textId="74054A78" w:rsidR="00DE4B82" w:rsidRPr="009572B0" w:rsidRDefault="00CD15E1" w:rsidP="00DE4B82">
                  <w:pPr>
                    <w:jc w:val="left"/>
                    <w:rPr>
                      <w:rFonts w:ascii="Microsoft YaHei UI" w:eastAsia="Microsoft YaHei UI" w:hAnsi="Microsoft YaHei UI"/>
                      <w:sz w:val="21"/>
                    </w:rPr>
                  </w:pPr>
                  <w:r>
                    <w:rPr>
                      <w:rFonts w:ascii="Microsoft YaHei UI" w:eastAsia="Microsoft YaHei UI" w:hAnsi="Microsoft YaHei UI"/>
                      <w:b/>
                      <w:bCs/>
                      <w:sz w:val="21"/>
                    </w:rPr>
                    <w:t>V</w:t>
                  </w:r>
                  <w:r w:rsidR="002C6B25">
                    <w:rPr>
                      <w:rFonts w:ascii="Microsoft YaHei UI" w:eastAsia="Microsoft YaHei UI" w:hAnsi="Microsoft YaHei UI"/>
                      <w:b/>
                      <w:bCs/>
                      <w:sz w:val="21"/>
                    </w:rPr>
                    <w:t>ehicle</w:t>
                  </w:r>
                  <w:r w:rsidR="00DE4B82" w:rsidRPr="00A03A3F">
                    <w:rPr>
                      <w:rFonts w:ascii="Microsoft YaHei UI" w:eastAsia="Microsoft YaHei UI" w:hAnsi="Microsoft YaHei UI" w:hint="eastAsia"/>
                      <w:b/>
                      <w:bCs/>
                      <w:sz w:val="21"/>
                    </w:rPr>
                    <w:t xml:space="preserve"> simulation software：</w:t>
                  </w:r>
                  <w:r w:rsidR="00DE4B82" w:rsidRPr="00DE4B82">
                    <w:rPr>
                      <w:rFonts w:ascii="Microsoft YaHei UI" w:eastAsia="Microsoft YaHei UI" w:hAnsi="Microsoft YaHei UI" w:hint="eastAsia"/>
                      <w:sz w:val="21"/>
                    </w:rPr>
                    <w:t xml:space="preserve">Research </w:t>
                  </w:r>
                  <w:r w:rsidR="0070722D">
                    <w:rPr>
                      <w:rFonts w:ascii="Microsoft YaHei UI" w:eastAsia="Microsoft YaHei UI" w:hAnsi="Microsoft YaHei UI"/>
                      <w:sz w:val="21"/>
                    </w:rPr>
                    <w:t>on</w:t>
                  </w:r>
                  <w:r w:rsidR="00DE4B82" w:rsidRPr="00DE4B82">
                    <w:rPr>
                      <w:rFonts w:ascii="Microsoft YaHei UI" w:eastAsia="Microsoft YaHei UI" w:hAnsi="Microsoft YaHei UI" w:hint="eastAsia"/>
                      <w:sz w:val="21"/>
                    </w:rPr>
                    <w:t xml:space="preserve"> </w:t>
                  </w:r>
                  <w:r w:rsidR="00F85537" w:rsidRPr="00DE4B82">
                    <w:rPr>
                      <w:rFonts w:ascii="Microsoft YaHei UI" w:eastAsia="Microsoft YaHei UI" w:hAnsi="Microsoft YaHei UI"/>
                      <w:sz w:val="21"/>
                    </w:rPr>
                    <w:t>USV</w:t>
                  </w:r>
                  <w:r w:rsidR="00F85537">
                    <w:rPr>
                      <w:rFonts w:ascii="Microsoft YaHei UI" w:eastAsia="Microsoft YaHei UI" w:hAnsi="Microsoft YaHei UI"/>
                      <w:sz w:val="21"/>
                    </w:rPr>
                    <w:t xml:space="preserve"> (</w:t>
                  </w:r>
                  <w:r w:rsidR="002C6B25">
                    <w:rPr>
                      <w:rFonts w:ascii="Microsoft YaHei UI" w:eastAsia="Microsoft YaHei UI" w:hAnsi="Microsoft YaHei UI"/>
                      <w:sz w:val="21"/>
                    </w:rPr>
                    <w:t>unman</w:t>
                  </w:r>
                  <w:r w:rsidR="0070722D">
                    <w:rPr>
                      <w:rFonts w:ascii="Microsoft YaHei UI" w:eastAsia="Microsoft YaHei UI" w:hAnsi="Microsoft YaHei UI"/>
                      <w:sz w:val="21"/>
                    </w:rPr>
                    <w:t>ned surface vehicle</w:t>
                  </w:r>
                  <w:r w:rsidR="002C6B25">
                    <w:rPr>
                      <w:rFonts w:ascii="Microsoft YaHei UI" w:eastAsia="Microsoft YaHei UI" w:hAnsi="Microsoft YaHei UI"/>
                      <w:sz w:val="21"/>
                    </w:rPr>
                    <w:t>)</w:t>
                  </w:r>
                  <w:r w:rsidR="00DE4B82" w:rsidRPr="00DE4B82">
                    <w:rPr>
                      <w:rFonts w:ascii="Microsoft YaHei UI" w:eastAsia="Microsoft YaHei UI" w:hAnsi="Microsoft YaHei UI" w:hint="eastAsia"/>
                      <w:sz w:val="21"/>
                    </w:rPr>
                    <w:t xml:space="preserve"> collision </w:t>
                  </w:r>
                  <w:r w:rsidR="00F85537" w:rsidRPr="00DE4B82">
                    <w:rPr>
                      <w:rFonts w:ascii="Microsoft YaHei UI" w:eastAsia="Microsoft YaHei UI" w:hAnsi="Microsoft YaHei UI"/>
                      <w:sz w:val="21"/>
                    </w:rPr>
                    <w:t>avoidance,</w:t>
                  </w:r>
                  <w:r w:rsidR="00F85537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  <w:r w:rsidR="00F85537" w:rsidRPr="00DE4B82">
                    <w:rPr>
                      <w:rFonts w:ascii="Microsoft YaHei UI" w:eastAsia="Microsoft YaHei UI" w:hAnsi="Microsoft YaHei UI"/>
                      <w:sz w:val="21"/>
                    </w:rPr>
                    <w:t>and</w:t>
                  </w:r>
                  <w:r w:rsidR="000F09EB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  <w:r w:rsidR="00DE4B82" w:rsidRPr="00DE4B82">
                    <w:rPr>
                      <w:rFonts w:ascii="Microsoft YaHei UI" w:eastAsia="Microsoft YaHei UI" w:hAnsi="Microsoft YaHei UI" w:hint="eastAsia"/>
                      <w:sz w:val="21"/>
                    </w:rPr>
                    <w:t>develop</w:t>
                  </w:r>
                  <w:r w:rsidR="00FF11A5">
                    <w:rPr>
                      <w:rFonts w:ascii="Microsoft YaHei UI" w:eastAsia="Microsoft YaHei UI" w:hAnsi="Microsoft YaHei UI"/>
                      <w:sz w:val="21"/>
                    </w:rPr>
                    <w:t>ed</w:t>
                  </w:r>
                  <w:r w:rsidR="00BD31B7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  <w:r w:rsidR="00DE4B82" w:rsidRPr="00DE4B82">
                    <w:rPr>
                      <w:rFonts w:ascii="Microsoft YaHei UI" w:eastAsia="Microsoft YaHei UI" w:hAnsi="Microsoft YaHei UI" w:hint="eastAsia"/>
                      <w:sz w:val="21"/>
                    </w:rPr>
                    <w:t xml:space="preserve">simulation software </w:t>
                  </w:r>
                  <w:r w:rsidR="00074E64" w:rsidRPr="00074E64">
                    <w:rPr>
                      <w:rFonts w:ascii="Microsoft YaHei UI" w:eastAsia="Microsoft YaHei UI" w:hAnsi="Microsoft YaHei UI"/>
                      <w:sz w:val="21"/>
                    </w:rPr>
                    <w:t xml:space="preserve">through continuous </w:t>
                  </w:r>
                  <w:r w:rsidR="00FC2D34" w:rsidRPr="00074E64">
                    <w:rPr>
                      <w:rFonts w:ascii="Microsoft YaHei UI" w:eastAsia="Microsoft YaHei UI" w:hAnsi="Microsoft YaHei UI"/>
                      <w:sz w:val="21"/>
                    </w:rPr>
                    <w:t>iteration</w:t>
                  </w:r>
                  <w:r w:rsidR="00FC2D34">
                    <w:rPr>
                      <w:rFonts w:ascii="Microsoft YaHei UI" w:eastAsia="Microsoft YaHei UI" w:hAnsi="Microsoft YaHei UI"/>
                      <w:sz w:val="21"/>
                    </w:rPr>
                    <w:t>:</w:t>
                  </w:r>
                  <w:r w:rsidR="00811587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  <w:hyperlink r:id="rId9" w:history="1">
                    <w:r w:rsidR="00E34E28" w:rsidRPr="0095764C">
                      <w:rPr>
                        <w:rStyle w:val="af"/>
                        <w:rFonts w:ascii="Microsoft YaHei UI" w:eastAsia="Microsoft YaHei UI" w:hAnsi="Microsoft YaHei UI"/>
                        <w:sz w:val="21"/>
                      </w:rPr>
                      <w:t>https://github.com/NAVERON/ShipSimulation</w:t>
                    </w:r>
                  </w:hyperlink>
                  <w:r w:rsidR="00E34E28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</w:p>
              </w:tc>
            </w:tr>
            <w:tr w:rsidR="008F6337" w:rsidRPr="002A5336" w14:paraId="016ECFB4" w14:textId="77777777" w:rsidTr="00DE4B82">
              <w:tc>
                <w:tcPr>
                  <w:tcW w:w="5981" w:type="dxa"/>
                </w:tcPr>
                <w:p w14:paraId="1B99664C" w14:textId="0E9AC5AF" w:rsidR="000D1348" w:rsidRPr="009572B0" w:rsidRDefault="009572B0" w:rsidP="00CC4D92">
                  <w:pPr>
                    <w:pStyle w:val="2"/>
                    <w:rPr>
                      <w:rFonts w:ascii="Microsoft YaHei UI" w:eastAsia="Microsoft YaHei UI" w:hAnsi="Microsoft YaHei UI"/>
                      <w:b/>
                      <w:sz w:val="30"/>
                      <w:szCs w:val="30"/>
                    </w:rPr>
                  </w:pPr>
                  <w:r w:rsidRPr="009572B0">
                    <w:rPr>
                      <w:rFonts w:ascii="Microsoft YaHei UI" w:eastAsia="Microsoft YaHei UI" w:hAnsi="Microsoft YaHei UI" w:hint="eastAsia"/>
                      <w:b/>
                      <w:sz w:val="30"/>
                      <w:szCs w:val="30"/>
                    </w:rPr>
                    <w:t>e</w:t>
                  </w:r>
                  <w:r w:rsidRPr="009572B0">
                    <w:rPr>
                      <w:rFonts w:ascii="Microsoft YaHei UI" w:eastAsia="Microsoft YaHei UI" w:hAnsi="Microsoft YaHei UI"/>
                      <w:b/>
                      <w:sz w:val="30"/>
                      <w:szCs w:val="30"/>
                    </w:rPr>
                    <w:t xml:space="preserve">ducation </w:t>
                  </w:r>
                </w:p>
                <w:p w14:paraId="05F7B44B" w14:textId="55DBA46E" w:rsidR="00E61165" w:rsidRDefault="00AB3C9B" w:rsidP="00A70D73">
                  <w:pPr>
                    <w:jc w:val="left"/>
                    <w:rPr>
                      <w:rFonts w:ascii="Microsoft YaHei UI" w:eastAsia="Microsoft YaHei UI" w:hAnsi="Microsoft YaHei UI"/>
                      <w:bCs/>
                      <w:sz w:val="21"/>
                    </w:rPr>
                  </w:pPr>
                  <w:r w:rsidRPr="00A651CC">
                    <w:rPr>
                      <w:rFonts w:ascii="Microsoft YaHei UI" w:eastAsia="Microsoft YaHei UI" w:hAnsi="Microsoft YaHei UI"/>
                      <w:b/>
                      <w:sz w:val="21"/>
                    </w:rPr>
                    <w:t xml:space="preserve">Sep, </w:t>
                  </w:r>
                  <w:r w:rsidR="00E61165" w:rsidRPr="00A651CC">
                    <w:rPr>
                      <w:rFonts w:ascii="Microsoft YaHei UI" w:eastAsia="Microsoft YaHei UI" w:hAnsi="Microsoft YaHei UI"/>
                      <w:b/>
                      <w:sz w:val="21"/>
                    </w:rPr>
                    <w:t xml:space="preserve">2012 </w:t>
                  </w:r>
                  <w:r w:rsidR="001023D9" w:rsidRPr="00A651CC">
                    <w:rPr>
                      <w:rFonts w:ascii="Microsoft YaHei UI" w:eastAsia="Microsoft YaHei UI" w:hAnsi="Microsoft YaHei UI"/>
                      <w:b/>
                      <w:sz w:val="21"/>
                    </w:rPr>
                    <w:t>to</w:t>
                  </w:r>
                  <w:r w:rsidR="00E61165" w:rsidRPr="00A651CC">
                    <w:rPr>
                      <w:rFonts w:ascii="Microsoft YaHei UI" w:eastAsia="Microsoft YaHei UI" w:hAnsi="Microsoft YaHei UI"/>
                      <w:b/>
                      <w:sz w:val="21"/>
                    </w:rPr>
                    <w:t xml:space="preserve"> </w:t>
                  </w:r>
                  <w:r w:rsidR="001023D9" w:rsidRPr="00A651CC">
                    <w:rPr>
                      <w:rFonts w:ascii="Microsoft YaHei UI" w:eastAsia="Microsoft YaHei UI" w:hAnsi="Microsoft YaHei UI"/>
                      <w:b/>
                      <w:sz w:val="21"/>
                    </w:rPr>
                    <w:t xml:space="preserve">Jun, </w:t>
                  </w:r>
                  <w:r w:rsidR="00F85537" w:rsidRPr="00A651CC">
                    <w:rPr>
                      <w:rFonts w:ascii="Microsoft YaHei UI" w:eastAsia="Microsoft YaHei UI" w:hAnsi="Microsoft YaHei UI"/>
                      <w:b/>
                      <w:sz w:val="21"/>
                    </w:rPr>
                    <w:t>2016</w:t>
                  </w:r>
                  <w:r w:rsidR="00F85537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>:</w:t>
                  </w:r>
                  <w:r w:rsidR="00A70D73" w:rsidRPr="00A70D73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 xml:space="preserve"> </w:t>
                  </w:r>
                  <w:r w:rsidR="00E61165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>B</w:t>
                  </w:r>
                  <w:r w:rsidR="00CB2AB4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>a</w:t>
                  </w:r>
                  <w:r w:rsidR="00E61165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>ch</w:t>
                  </w:r>
                  <w:r w:rsidR="009C1EB6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>el</w:t>
                  </w:r>
                  <w:r w:rsidR="00CB2AB4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>o</w:t>
                  </w:r>
                  <w:r w:rsidR="009C1EB6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>r</w:t>
                  </w:r>
                  <w:r w:rsidR="00C71F25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 xml:space="preserve"> of</w:t>
                  </w:r>
                  <w:r w:rsidR="00FE58CA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 xml:space="preserve"> </w:t>
                  </w:r>
                  <w:r w:rsidR="006432CD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>m</w:t>
                  </w:r>
                  <w:r w:rsidR="00FE58CA" w:rsidRPr="00A70D73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 xml:space="preserve">aritime </w:t>
                  </w:r>
                  <w:r w:rsidR="006432CD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>n</w:t>
                  </w:r>
                  <w:r w:rsidR="00FE58CA" w:rsidRPr="00A70D73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>avigation</w:t>
                  </w:r>
                  <w:r w:rsidR="00FE58CA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 xml:space="preserve">, </w:t>
                  </w:r>
                  <w:r w:rsidR="00A1325F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>Wu</w:t>
                  </w:r>
                  <w:r w:rsidR="00400EE3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>h</w:t>
                  </w:r>
                  <w:r w:rsidR="00A1325F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 xml:space="preserve">an University of </w:t>
                  </w:r>
                  <w:r w:rsidR="008B0589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>T</w:t>
                  </w:r>
                  <w:r w:rsidR="00A1325F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 xml:space="preserve">echnology </w:t>
                  </w:r>
                </w:p>
                <w:p w14:paraId="20C050D5" w14:textId="3EB0FB5C" w:rsidR="00C5636F" w:rsidRDefault="00EB5E7D" w:rsidP="00A70D73">
                  <w:pPr>
                    <w:jc w:val="left"/>
                    <w:rPr>
                      <w:rFonts w:ascii="Microsoft YaHei UI" w:eastAsia="Microsoft YaHei UI" w:hAnsi="Microsoft YaHei UI"/>
                      <w:bCs/>
                      <w:sz w:val="21"/>
                    </w:rPr>
                  </w:pPr>
                  <w:r w:rsidRPr="00A651CC">
                    <w:rPr>
                      <w:rFonts w:ascii="Microsoft YaHei UI" w:eastAsia="Microsoft YaHei UI" w:hAnsi="Microsoft YaHei UI"/>
                      <w:b/>
                      <w:sz w:val="21"/>
                    </w:rPr>
                    <w:t xml:space="preserve">Mar, </w:t>
                  </w:r>
                  <w:r w:rsidR="009C1EB6" w:rsidRPr="00A651CC">
                    <w:rPr>
                      <w:rFonts w:ascii="Microsoft YaHei UI" w:eastAsia="Microsoft YaHei UI" w:hAnsi="Microsoft YaHei UI"/>
                      <w:b/>
                      <w:sz w:val="21"/>
                    </w:rPr>
                    <w:t>2014</w:t>
                  </w:r>
                  <w:r w:rsidR="006F53FB" w:rsidRPr="00A651CC">
                    <w:rPr>
                      <w:rFonts w:ascii="Microsoft YaHei UI" w:eastAsia="Microsoft YaHei UI" w:hAnsi="Microsoft YaHei UI"/>
                      <w:b/>
                      <w:sz w:val="21"/>
                    </w:rPr>
                    <w:t xml:space="preserve"> </w:t>
                  </w:r>
                  <w:r w:rsidR="00EF4708" w:rsidRPr="00A651CC">
                    <w:rPr>
                      <w:rFonts w:ascii="Microsoft YaHei UI" w:eastAsia="Microsoft YaHei UI" w:hAnsi="Microsoft YaHei UI"/>
                      <w:b/>
                      <w:sz w:val="21"/>
                    </w:rPr>
                    <w:t>to</w:t>
                  </w:r>
                  <w:r w:rsidR="009C1EB6" w:rsidRPr="00A651CC">
                    <w:rPr>
                      <w:rFonts w:ascii="Microsoft YaHei UI" w:eastAsia="Microsoft YaHei UI" w:hAnsi="Microsoft YaHei UI"/>
                      <w:b/>
                      <w:sz w:val="21"/>
                    </w:rPr>
                    <w:t xml:space="preserve"> </w:t>
                  </w:r>
                  <w:r w:rsidRPr="00A651CC">
                    <w:rPr>
                      <w:rFonts w:ascii="Microsoft YaHei UI" w:eastAsia="Microsoft YaHei UI" w:hAnsi="Microsoft YaHei UI"/>
                      <w:b/>
                      <w:sz w:val="21"/>
                    </w:rPr>
                    <w:t xml:space="preserve">Oct, </w:t>
                  </w:r>
                  <w:r w:rsidR="00F85537" w:rsidRPr="00A651CC">
                    <w:rPr>
                      <w:rFonts w:ascii="Microsoft YaHei UI" w:eastAsia="Microsoft YaHei UI" w:hAnsi="Microsoft YaHei UI"/>
                      <w:b/>
                      <w:sz w:val="21"/>
                    </w:rPr>
                    <w:t>2015</w:t>
                  </w:r>
                  <w:r w:rsidR="00F85537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>:</w:t>
                  </w:r>
                  <w:r w:rsidR="006F53FB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 xml:space="preserve"> </w:t>
                  </w:r>
                  <w:r w:rsidR="00FE58CA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 xml:space="preserve"> </w:t>
                  </w:r>
                  <w:r w:rsidR="00D74B90" w:rsidRPr="00D74B90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>Minor</w:t>
                  </w:r>
                  <w:r w:rsidR="00681EE7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 xml:space="preserve"> Bachelor</w:t>
                  </w:r>
                  <w:r w:rsidR="00C71F25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 xml:space="preserve"> of</w:t>
                  </w:r>
                  <w:r w:rsidR="00FE58CA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 xml:space="preserve"> </w:t>
                  </w:r>
                  <w:r w:rsidR="006432CD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>c</w:t>
                  </w:r>
                  <w:r w:rsidR="006F53FB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 xml:space="preserve">omputer </w:t>
                  </w:r>
                  <w:r w:rsidR="006432CD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>s</w:t>
                  </w:r>
                  <w:r w:rsidR="006F53FB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>cience</w:t>
                  </w:r>
                  <w:r w:rsidR="00CE535B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>,</w:t>
                  </w:r>
                  <w:r w:rsidR="006F53FB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 xml:space="preserve"> </w:t>
                  </w:r>
                  <w:r w:rsidR="00A1325F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>Hua</w:t>
                  </w:r>
                  <w:r w:rsidR="00400EE3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>z</w:t>
                  </w:r>
                  <w:r w:rsidR="00A1325F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 xml:space="preserve">hong University of </w:t>
                  </w:r>
                  <w:r w:rsidR="008B0589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>S</w:t>
                  </w:r>
                  <w:r w:rsidR="00890E6F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 xml:space="preserve">cience and </w:t>
                  </w:r>
                  <w:r w:rsidR="008B0589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>T</w:t>
                  </w:r>
                  <w:r w:rsidR="00890E6F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 xml:space="preserve">echnology </w:t>
                  </w:r>
                </w:p>
                <w:p w14:paraId="2375327A" w14:textId="0CA7E3A1" w:rsidR="000D1348" w:rsidRDefault="00EB5E7D" w:rsidP="00A70D73">
                  <w:pPr>
                    <w:jc w:val="left"/>
                    <w:rPr>
                      <w:rFonts w:ascii="Microsoft YaHei UI" w:eastAsia="Microsoft YaHei UI" w:hAnsi="Microsoft YaHei UI"/>
                      <w:bCs/>
                      <w:sz w:val="21"/>
                    </w:rPr>
                  </w:pPr>
                  <w:r w:rsidRPr="00A651CC">
                    <w:rPr>
                      <w:rFonts w:ascii="Microsoft YaHei UI" w:eastAsia="Microsoft YaHei UI" w:hAnsi="Microsoft YaHei UI"/>
                      <w:b/>
                      <w:sz w:val="21"/>
                    </w:rPr>
                    <w:t xml:space="preserve">Sep, </w:t>
                  </w:r>
                  <w:r w:rsidR="006F53FB" w:rsidRPr="00A651CC">
                    <w:rPr>
                      <w:rFonts w:ascii="Microsoft YaHei UI" w:eastAsia="Microsoft YaHei UI" w:hAnsi="Microsoft YaHei UI"/>
                      <w:b/>
                      <w:sz w:val="21"/>
                    </w:rPr>
                    <w:t xml:space="preserve">2016 </w:t>
                  </w:r>
                  <w:r w:rsidR="00EF4708" w:rsidRPr="00A651CC">
                    <w:rPr>
                      <w:rFonts w:ascii="Microsoft YaHei UI" w:eastAsia="Microsoft YaHei UI" w:hAnsi="Microsoft YaHei UI"/>
                      <w:b/>
                      <w:sz w:val="21"/>
                    </w:rPr>
                    <w:t>to</w:t>
                  </w:r>
                  <w:r w:rsidR="006F53FB" w:rsidRPr="00A651CC">
                    <w:rPr>
                      <w:rFonts w:ascii="Microsoft YaHei UI" w:eastAsia="Microsoft YaHei UI" w:hAnsi="Microsoft YaHei UI"/>
                      <w:b/>
                      <w:sz w:val="21"/>
                    </w:rPr>
                    <w:t xml:space="preserve"> </w:t>
                  </w:r>
                  <w:r w:rsidRPr="00A651CC">
                    <w:rPr>
                      <w:rFonts w:ascii="Microsoft YaHei UI" w:eastAsia="Microsoft YaHei UI" w:hAnsi="Microsoft YaHei UI"/>
                      <w:b/>
                      <w:sz w:val="21"/>
                    </w:rPr>
                    <w:t xml:space="preserve">Jun, </w:t>
                  </w:r>
                  <w:r w:rsidR="00F85537" w:rsidRPr="00A651CC">
                    <w:rPr>
                      <w:rFonts w:ascii="Microsoft YaHei UI" w:eastAsia="Microsoft YaHei UI" w:hAnsi="Microsoft YaHei UI"/>
                      <w:b/>
                      <w:sz w:val="21"/>
                    </w:rPr>
                    <w:t>2019:</w:t>
                  </w:r>
                  <w:r w:rsidR="006F53FB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 xml:space="preserve"> </w:t>
                  </w:r>
                  <w:r w:rsidR="00496D99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>Master</w:t>
                  </w:r>
                  <w:r w:rsidR="008A2AAA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 xml:space="preserve"> of</w:t>
                  </w:r>
                  <w:r w:rsidR="00E063A5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 xml:space="preserve"> </w:t>
                  </w:r>
                  <w:r w:rsidR="006432CD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>t</w:t>
                  </w:r>
                  <w:r w:rsidR="00277B6E" w:rsidRPr="00277B6E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>ransportation</w:t>
                  </w:r>
                  <w:r w:rsidR="00FA1D60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 xml:space="preserve"> information science</w:t>
                  </w:r>
                  <w:r w:rsidR="00496D99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 xml:space="preserve">, </w:t>
                  </w:r>
                  <w:r w:rsidR="00890E6F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>Wu</w:t>
                  </w:r>
                  <w:r w:rsidR="00400EE3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>h</w:t>
                  </w:r>
                  <w:r w:rsidR="00890E6F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 xml:space="preserve">an University of </w:t>
                  </w:r>
                  <w:r w:rsidR="002C1817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>T</w:t>
                  </w:r>
                  <w:r w:rsidR="00890E6F">
                    <w:rPr>
                      <w:rFonts w:ascii="Microsoft YaHei UI" w:eastAsia="Microsoft YaHei UI" w:hAnsi="Microsoft YaHei UI"/>
                      <w:bCs/>
                      <w:sz w:val="21"/>
                    </w:rPr>
                    <w:t>echnology</w:t>
                  </w:r>
                </w:p>
                <w:p w14:paraId="770BE2DA" w14:textId="77777777" w:rsidR="00C66559" w:rsidRPr="00FB1417" w:rsidRDefault="00C66559" w:rsidP="00A70D73">
                  <w:pPr>
                    <w:jc w:val="left"/>
                    <w:rPr>
                      <w:rFonts w:ascii="Microsoft YaHei UI" w:eastAsia="Microsoft YaHei UI" w:hAnsi="Microsoft YaHei UI"/>
                      <w:sz w:val="21"/>
                    </w:rPr>
                  </w:pPr>
                </w:p>
                <w:p w14:paraId="016ECFB3" w14:textId="30318230" w:rsidR="00CC4D92" w:rsidRPr="00CC4D92" w:rsidRDefault="00A70D73" w:rsidP="000D1348">
                  <w:pPr>
                    <w:jc w:val="left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  <w:b/>
                      <w:bCs/>
                      <w:sz w:val="21"/>
                    </w:rPr>
                    <w:t>H</w:t>
                  </w:r>
                  <w:r>
                    <w:rPr>
                      <w:rFonts w:ascii="Microsoft YaHei UI" w:eastAsia="Microsoft YaHei UI" w:hAnsi="Microsoft YaHei UI"/>
                      <w:b/>
                      <w:bCs/>
                      <w:sz w:val="21"/>
                    </w:rPr>
                    <w:t>obbies</w:t>
                  </w:r>
                  <w:r w:rsidR="00CC4D92" w:rsidRPr="00CC4D92">
                    <w:rPr>
                      <w:rFonts w:ascii="Microsoft YaHei UI" w:eastAsia="Microsoft YaHei UI" w:hAnsi="Microsoft YaHei UI" w:hint="eastAsia"/>
                      <w:sz w:val="21"/>
                    </w:rPr>
                    <w:t>：</w:t>
                  </w:r>
                  <w:r w:rsidR="0023083B">
                    <w:rPr>
                      <w:rFonts w:ascii="Microsoft YaHei UI" w:eastAsia="Microsoft YaHei UI" w:hAnsi="Microsoft YaHei UI"/>
                      <w:sz w:val="21"/>
                    </w:rPr>
                    <w:t>d</w:t>
                  </w:r>
                  <w:r>
                    <w:rPr>
                      <w:rFonts w:ascii="Microsoft YaHei UI" w:eastAsia="Microsoft YaHei UI" w:hAnsi="Microsoft YaHei UI"/>
                      <w:sz w:val="21"/>
                    </w:rPr>
                    <w:t xml:space="preserve">rawing and </w:t>
                  </w:r>
                  <w:r w:rsidR="0023083B">
                    <w:rPr>
                      <w:rFonts w:ascii="Microsoft YaHei UI" w:eastAsia="Microsoft YaHei UI" w:hAnsi="Microsoft YaHei UI"/>
                      <w:sz w:val="21"/>
                    </w:rPr>
                    <w:t>a</w:t>
                  </w:r>
                  <w:r>
                    <w:rPr>
                      <w:rFonts w:ascii="Microsoft YaHei UI" w:eastAsia="Microsoft YaHei UI" w:hAnsi="Microsoft YaHei UI"/>
                      <w:sz w:val="21"/>
                    </w:rPr>
                    <w:t>rt design,</w:t>
                  </w:r>
                  <w:r w:rsidR="001D387F">
                    <w:rPr>
                      <w:rFonts w:ascii="Microsoft YaHei UI" w:eastAsia="Microsoft YaHei UI" w:hAnsi="Microsoft YaHei UI"/>
                      <w:sz w:val="21"/>
                    </w:rPr>
                    <w:t xml:space="preserve"> various sports.</w:t>
                  </w:r>
                </w:p>
              </w:tc>
            </w:tr>
          </w:tbl>
          <w:p w14:paraId="016ECFB5" w14:textId="77777777" w:rsidR="008F6337" w:rsidRPr="002A5336" w:rsidRDefault="008F6337" w:rsidP="003856C9">
            <w:pPr>
              <w:rPr>
                <w:rFonts w:ascii="Microsoft YaHei UI" w:eastAsia="Microsoft YaHei UI" w:hAnsi="Microsoft YaHei UI"/>
              </w:rPr>
            </w:pPr>
          </w:p>
        </w:tc>
      </w:tr>
    </w:tbl>
    <w:p w14:paraId="105A82E5" w14:textId="77777777" w:rsidR="00841F0C" w:rsidRPr="000F2EE7" w:rsidRDefault="00841F0C" w:rsidP="006A1E99">
      <w:pPr>
        <w:pStyle w:val="a9"/>
        <w:jc w:val="left"/>
        <w:rPr>
          <w:rFonts w:ascii="Microsoft YaHei UI" w:eastAsia="Microsoft YaHei UI" w:hAnsi="Microsoft YaHei UI"/>
        </w:rPr>
      </w:pPr>
    </w:p>
    <w:p w14:paraId="016ECFB8" w14:textId="34192318" w:rsidR="00A5230A" w:rsidRPr="0079616B" w:rsidRDefault="00841F0C" w:rsidP="00841F0C">
      <w:pPr>
        <w:pStyle w:val="2"/>
        <w:rPr>
          <w:rFonts w:ascii="Microsoft YaHei UI" w:eastAsia="Microsoft YaHei UI" w:hAnsi="Microsoft YaHei UI"/>
          <w:b/>
          <w:sz w:val="36"/>
          <w:szCs w:val="36"/>
        </w:rPr>
      </w:pPr>
      <w:r>
        <w:rPr>
          <w:rFonts w:ascii="Microsoft YaHei UI" w:eastAsia="Microsoft YaHei UI" w:hAnsi="Microsoft YaHei UI"/>
          <w:b/>
          <w:sz w:val="36"/>
          <w:szCs w:val="36"/>
        </w:rPr>
        <w:lastRenderedPageBreak/>
        <w:t>education background</w:t>
      </w:r>
      <w:r w:rsidR="00F34B5B" w:rsidRPr="0079616B">
        <w:rPr>
          <w:rFonts w:ascii="Microsoft YaHei UI" w:eastAsia="Microsoft YaHei UI" w:hAnsi="Microsoft YaHei UI" w:hint="eastAsia"/>
          <w:b/>
          <w:sz w:val="36"/>
          <w:szCs w:val="36"/>
        </w:rPr>
        <w:t>：</w:t>
      </w:r>
    </w:p>
    <w:p w14:paraId="016ECFB9" w14:textId="1DBEDB21" w:rsidR="00F34B5B" w:rsidRPr="00455465" w:rsidRDefault="00B93F3C" w:rsidP="006A1E99">
      <w:pPr>
        <w:pStyle w:val="a9"/>
        <w:jc w:val="left"/>
        <w:rPr>
          <w:rFonts w:ascii="Microsoft YaHei UI" w:eastAsia="Microsoft YaHei UI" w:hAnsi="Microsoft YaHei UI"/>
          <w:b/>
          <w:sz w:val="24"/>
        </w:rPr>
      </w:pPr>
      <w:r w:rsidRPr="00455465">
        <w:rPr>
          <w:rFonts w:ascii="Microsoft YaHei UI" w:eastAsia="Microsoft YaHei UI" w:hAnsi="Microsoft YaHei UI" w:hint="eastAsia"/>
          <w:b/>
          <w:sz w:val="24"/>
        </w:rPr>
        <w:t>1.</w:t>
      </w:r>
      <w:r w:rsidRPr="00455465">
        <w:rPr>
          <w:rFonts w:ascii="Microsoft YaHei UI" w:eastAsia="Microsoft YaHei UI" w:hAnsi="Microsoft YaHei UI"/>
          <w:b/>
          <w:sz w:val="24"/>
        </w:rPr>
        <w:t xml:space="preserve"> </w:t>
      </w:r>
      <w:r w:rsidR="00841F0C">
        <w:rPr>
          <w:rFonts w:ascii="Microsoft YaHei UI" w:eastAsia="Microsoft YaHei UI" w:hAnsi="Microsoft YaHei UI"/>
          <w:b/>
          <w:sz w:val="24"/>
        </w:rPr>
        <w:t>Transport</w:t>
      </w:r>
      <w:r w:rsidR="00841F0C" w:rsidRPr="00841F0C">
        <w:rPr>
          <w:rFonts w:ascii="Microsoft YaHei UI" w:eastAsia="Microsoft YaHei UI" w:hAnsi="Microsoft YaHei UI"/>
          <w:b/>
          <w:sz w:val="24"/>
        </w:rPr>
        <w:t xml:space="preserve"> engineering</w:t>
      </w:r>
      <w:r w:rsidR="00A93AAC">
        <w:rPr>
          <w:rFonts w:ascii="Microsoft YaHei UI" w:eastAsia="Microsoft YaHei UI" w:hAnsi="Microsoft YaHei UI"/>
          <w:b/>
          <w:sz w:val="24"/>
        </w:rPr>
        <w:t>,</w:t>
      </w:r>
      <w:r w:rsidR="00841F0C">
        <w:rPr>
          <w:rFonts w:ascii="Microsoft YaHei UI" w:eastAsia="Microsoft YaHei UI" w:hAnsi="Microsoft YaHei UI"/>
          <w:b/>
          <w:sz w:val="24"/>
        </w:rPr>
        <w:t xml:space="preserve"> </w:t>
      </w:r>
      <w:r w:rsidR="00841F0C">
        <w:rPr>
          <w:rFonts w:ascii="Microsoft YaHei UI" w:eastAsia="Microsoft YaHei UI" w:hAnsi="Microsoft YaHei UI" w:hint="eastAsia"/>
          <w:b/>
          <w:sz w:val="24"/>
        </w:rPr>
        <w:t>M</w:t>
      </w:r>
      <w:r w:rsidR="00841F0C">
        <w:rPr>
          <w:rFonts w:ascii="Microsoft YaHei UI" w:eastAsia="Microsoft YaHei UI" w:hAnsi="Microsoft YaHei UI"/>
          <w:b/>
          <w:sz w:val="24"/>
        </w:rPr>
        <w:t xml:space="preserve">aster | Wuhan University </w:t>
      </w:r>
      <w:r w:rsidR="001D5B17">
        <w:rPr>
          <w:rFonts w:ascii="Microsoft YaHei UI" w:eastAsia="Microsoft YaHei UI" w:hAnsi="Microsoft YaHei UI"/>
          <w:b/>
          <w:sz w:val="24"/>
        </w:rPr>
        <w:t>o</w:t>
      </w:r>
      <w:r w:rsidR="00841F0C">
        <w:rPr>
          <w:rFonts w:ascii="Microsoft YaHei UI" w:eastAsia="Microsoft YaHei UI" w:hAnsi="Microsoft YaHei UI"/>
          <w:b/>
          <w:sz w:val="24"/>
        </w:rPr>
        <w:t>f Technology</w:t>
      </w:r>
    </w:p>
    <w:p w14:paraId="016ECFBA" w14:textId="6C2CC7BB" w:rsidR="00B93F3C" w:rsidRDefault="00841F0C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  <w:b/>
        </w:rPr>
        <w:t>period</w:t>
      </w:r>
      <w:r w:rsidR="006E733B">
        <w:rPr>
          <w:rFonts w:ascii="Microsoft YaHei UI" w:eastAsia="Microsoft YaHei UI" w:hAnsi="Microsoft YaHei UI" w:hint="eastAsia"/>
        </w:rPr>
        <w:t>：</w:t>
      </w:r>
      <w:r w:rsidR="006E733B" w:rsidRPr="004665C4">
        <w:rPr>
          <w:rFonts w:ascii="Microsoft YaHei UI" w:eastAsia="Microsoft YaHei UI" w:hAnsi="Microsoft YaHei UI" w:hint="eastAsia"/>
          <w:u w:val="single"/>
        </w:rPr>
        <w:t>2016.</w:t>
      </w:r>
      <w:r w:rsidR="00C82EA3">
        <w:rPr>
          <w:rFonts w:ascii="Microsoft YaHei UI" w:eastAsia="Microsoft YaHei UI" w:hAnsi="Microsoft YaHei UI"/>
          <w:u w:val="single"/>
        </w:rPr>
        <w:t>0</w:t>
      </w:r>
      <w:r w:rsidR="006E733B" w:rsidRPr="004665C4">
        <w:rPr>
          <w:rFonts w:ascii="Microsoft YaHei UI" w:eastAsia="Microsoft YaHei UI" w:hAnsi="Microsoft YaHei UI" w:hint="eastAsia"/>
          <w:u w:val="single"/>
        </w:rPr>
        <w:t>9</w:t>
      </w:r>
      <w:r w:rsidR="006E733B" w:rsidRPr="004665C4">
        <w:rPr>
          <w:rFonts w:ascii="Microsoft YaHei UI" w:eastAsia="Microsoft YaHei UI" w:hAnsi="Microsoft YaHei UI"/>
          <w:u w:val="single"/>
        </w:rPr>
        <w:t xml:space="preserve"> – </w:t>
      </w:r>
      <w:r w:rsidR="006E733B" w:rsidRPr="004665C4">
        <w:rPr>
          <w:rFonts w:ascii="Microsoft YaHei UI" w:eastAsia="Microsoft YaHei UI" w:hAnsi="Microsoft YaHei UI" w:hint="eastAsia"/>
          <w:u w:val="single"/>
        </w:rPr>
        <w:t>201</w:t>
      </w:r>
      <w:r w:rsidR="0050176B" w:rsidRPr="004665C4">
        <w:rPr>
          <w:rFonts w:ascii="Microsoft YaHei UI" w:eastAsia="Microsoft YaHei UI" w:hAnsi="Microsoft YaHei UI"/>
          <w:u w:val="single"/>
        </w:rPr>
        <w:t>9</w:t>
      </w:r>
      <w:r w:rsidR="006E733B" w:rsidRPr="004665C4">
        <w:rPr>
          <w:rFonts w:ascii="Microsoft YaHei UI" w:eastAsia="Microsoft YaHei UI" w:hAnsi="Microsoft YaHei UI" w:hint="eastAsia"/>
          <w:u w:val="single"/>
        </w:rPr>
        <w:t>.</w:t>
      </w:r>
      <w:r w:rsidR="00C82EA3">
        <w:rPr>
          <w:rFonts w:ascii="Microsoft YaHei UI" w:eastAsia="Microsoft YaHei UI" w:hAnsi="Microsoft YaHei UI"/>
          <w:u w:val="single"/>
        </w:rPr>
        <w:t>0</w:t>
      </w:r>
      <w:r w:rsidR="001E4FC5">
        <w:rPr>
          <w:rFonts w:ascii="Microsoft YaHei UI" w:eastAsia="Microsoft YaHei UI" w:hAnsi="Microsoft YaHei UI"/>
          <w:u w:val="single"/>
        </w:rPr>
        <w:t>7</w:t>
      </w:r>
    </w:p>
    <w:p w14:paraId="016ECFBC" w14:textId="584BA13F" w:rsidR="00792824" w:rsidRDefault="00841F0C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  <w:b/>
        </w:rPr>
        <w:t>m</w:t>
      </w:r>
      <w:r>
        <w:rPr>
          <w:rFonts w:ascii="Microsoft YaHei UI" w:eastAsia="Microsoft YaHei UI" w:hAnsi="Microsoft YaHei UI"/>
          <w:b/>
        </w:rPr>
        <w:t>ajor courses</w:t>
      </w:r>
      <w:r w:rsidR="00792824">
        <w:rPr>
          <w:rFonts w:ascii="Microsoft YaHei UI" w:eastAsia="Microsoft YaHei UI" w:hAnsi="Microsoft YaHei UI" w:hint="eastAsia"/>
        </w:rPr>
        <w:t>：</w:t>
      </w:r>
      <w:r w:rsidR="001A79AF">
        <w:rPr>
          <w:rFonts w:ascii="Microsoft YaHei UI" w:eastAsia="Microsoft YaHei UI" w:hAnsi="Microsoft YaHei UI"/>
        </w:rPr>
        <w:t>m</w:t>
      </w:r>
      <w:r w:rsidR="003432F2">
        <w:rPr>
          <w:rFonts w:ascii="Microsoft YaHei UI" w:eastAsia="Microsoft YaHei UI" w:hAnsi="Microsoft YaHei UI"/>
        </w:rPr>
        <w:t>arine</w:t>
      </w:r>
      <w:r w:rsidR="00EA3BF6" w:rsidRPr="00EA3BF6">
        <w:rPr>
          <w:rFonts w:ascii="Microsoft YaHei UI" w:eastAsia="Microsoft YaHei UI" w:hAnsi="Microsoft YaHei UI"/>
        </w:rPr>
        <w:t xml:space="preserve"> traffic modeling and simulation</w:t>
      </w:r>
      <w:r w:rsidR="00EA3BF6">
        <w:rPr>
          <w:rFonts w:ascii="Microsoft YaHei UI" w:eastAsia="Microsoft YaHei UI" w:hAnsi="Microsoft YaHei UI"/>
        </w:rPr>
        <w:t xml:space="preserve">, </w:t>
      </w:r>
      <w:r w:rsidR="00EA3BF6" w:rsidRPr="00EA3BF6">
        <w:rPr>
          <w:rFonts w:ascii="Microsoft YaHei UI" w:eastAsia="Microsoft YaHei UI" w:hAnsi="Microsoft YaHei UI"/>
        </w:rPr>
        <w:t>Ship control theory and technology</w:t>
      </w:r>
    </w:p>
    <w:p w14:paraId="016ECFBE" w14:textId="0DE135CC" w:rsidR="00B93F3C" w:rsidRPr="00455465" w:rsidRDefault="00607B54" w:rsidP="006A1E99">
      <w:pPr>
        <w:pStyle w:val="a9"/>
        <w:jc w:val="left"/>
        <w:rPr>
          <w:rFonts w:ascii="Microsoft YaHei UI" w:eastAsia="Microsoft YaHei UI" w:hAnsi="Microsoft YaHei UI"/>
          <w:b/>
          <w:sz w:val="24"/>
        </w:rPr>
      </w:pPr>
      <w:r w:rsidRPr="00455465">
        <w:rPr>
          <w:rFonts w:ascii="Microsoft YaHei UI" w:eastAsia="Microsoft YaHei UI" w:hAnsi="Microsoft YaHei UI" w:hint="eastAsia"/>
          <w:b/>
          <w:sz w:val="24"/>
        </w:rPr>
        <w:t>2.</w:t>
      </w:r>
      <w:r w:rsidRPr="00455465">
        <w:rPr>
          <w:rFonts w:ascii="Microsoft YaHei UI" w:eastAsia="Microsoft YaHei UI" w:hAnsi="Microsoft YaHei UI"/>
          <w:b/>
          <w:sz w:val="24"/>
        </w:rPr>
        <w:t xml:space="preserve"> </w:t>
      </w:r>
      <w:r w:rsidR="00841F0C">
        <w:rPr>
          <w:rFonts w:ascii="Microsoft YaHei UI" w:eastAsia="Microsoft YaHei UI" w:hAnsi="Microsoft YaHei UI" w:hint="eastAsia"/>
          <w:b/>
          <w:sz w:val="24"/>
        </w:rPr>
        <w:t>M</w:t>
      </w:r>
      <w:r w:rsidR="00841F0C">
        <w:rPr>
          <w:rFonts w:ascii="Microsoft YaHei UI" w:eastAsia="Microsoft YaHei UI" w:hAnsi="Microsoft YaHei UI"/>
          <w:b/>
          <w:sz w:val="24"/>
        </w:rPr>
        <w:t>aritime navigation</w:t>
      </w:r>
      <w:r w:rsidR="00A93AAC">
        <w:rPr>
          <w:rFonts w:ascii="Microsoft YaHei UI" w:eastAsia="Microsoft YaHei UI" w:hAnsi="Microsoft YaHei UI"/>
          <w:b/>
          <w:sz w:val="24"/>
        </w:rPr>
        <w:t>,</w:t>
      </w:r>
      <w:r w:rsidR="00841F0C">
        <w:rPr>
          <w:rFonts w:ascii="Microsoft YaHei UI" w:eastAsia="Microsoft YaHei UI" w:hAnsi="Microsoft YaHei UI"/>
          <w:b/>
          <w:sz w:val="24"/>
        </w:rPr>
        <w:t xml:space="preserve"> Bachelor </w:t>
      </w:r>
      <w:r w:rsidRPr="00455465">
        <w:rPr>
          <w:rFonts w:ascii="Microsoft YaHei UI" w:eastAsia="Microsoft YaHei UI" w:hAnsi="Microsoft YaHei UI" w:hint="eastAsia"/>
          <w:b/>
          <w:sz w:val="24"/>
        </w:rPr>
        <w:t>|</w:t>
      </w:r>
      <w:r w:rsidRPr="00455465">
        <w:rPr>
          <w:rFonts w:ascii="Microsoft YaHei UI" w:eastAsia="Microsoft YaHei UI" w:hAnsi="Microsoft YaHei UI"/>
          <w:b/>
          <w:sz w:val="24"/>
        </w:rPr>
        <w:t xml:space="preserve"> </w:t>
      </w:r>
      <w:r w:rsidR="00841F0C">
        <w:rPr>
          <w:rFonts w:ascii="Microsoft YaHei UI" w:eastAsia="Microsoft YaHei UI" w:hAnsi="Microsoft YaHei UI"/>
          <w:b/>
          <w:sz w:val="24"/>
        </w:rPr>
        <w:t xml:space="preserve">Wuhan University </w:t>
      </w:r>
      <w:r w:rsidR="001D5B17">
        <w:rPr>
          <w:rFonts w:ascii="Microsoft YaHei UI" w:eastAsia="Microsoft YaHei UI" w:hAnsi="Microsoft YaHei UI"/>
          <w:b/>
          <w:sz w:val="24"/>
        </w:rPr>
        <w:t>o</w:t>
      </w:r>
      <w:r w:rsidR="00841F0C">
        <w:rPr>
          <w:rFonts w:ascii="Microsoft YaHei UI" w:eastAsia="Microsoft YaHei UI" w:hAnsi="Microsoft YaHei UI"/>
          <w:b/>
          <w:sz w:val="24"/>
        </w:rPr>
        <w:t>f Technology</w:t>
      </w:r>
    </w:p>
    <w:p w14:paraId="016ECFBF" w14:textId="06E21E30" w:rsidR="00607B54" w:rsidRDefault="00841F0C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  <w:b/>
        </w:rPr>
        <w:t>p</w:t>
      </w:r>
      <w:r>
        <w:rPr>
          <w:rFonts w:ascii="Microsoft YaHei UI" w:eastAsia="Microsoft YaHei UI" w:hAnsi="Microsoft YaHei UI"/>
          <w:b/>
        </w:rPr>
        <w:t>eriod</w:t>
      </w:r>
      <w:r w:rsidR="00607B54">
        <w:rPr>
          <w:rFonts w:ascii="Microsoft YaHei UI" w:eastAsia="Microsoft YaHei UI" w:hAnsi="Microsoft YaHei UI" w:hint="eastAsia"/>
        </w:rPr>
        <w:t>：</w:t>
      </w:r>
      <w:r w:rsidR="00607B54" w:rsidRPr="004665C4">
        <w:rPr>
          <w:rFonts w:ascii="Microsoft YaHei UI" w:eastAsia="Microsoft YaHei UI" w:hAnsi="Microsoft YaHei UI" w:hint="eastAsia"/>
          <w:u w:val="single"/>
        </w:rPr>
        <w:t>2012.</w:t>
      </w:r>
      <w:r w:rsidR="00C82EA3">
        <w:rPr>
          <w:rFonts w:ascii="Microsoft YaHei UI" w:eastAsia="Microsoft YaHei UI" w:hAnsi="Microsoft YaHei UI"/>
          <w:u w:val="single"/>
        </w:rPr>
        <w:t>0</w:t>
      </w:r>
      <w:r w:rsidR="00607B54" w:rsidRPr="004665C4">
        <w:rPr>
          <w:rFonts w:ascii="Microsoft YaHei UI" w:eastAsia="Microsoft YaHei UI" w:hAnsi="Microsoft YaHei UI" w:hint="eastAsia"/>
          <w:u w:val="single"/>
        </w:rPr>
        <w:t>9</w:t>
      </w:r>
      <w:r w:rsidR="00607B54" w:rsidRPr="004665C4">
        <w:rPr>
          <w:rFonts w:ascii="Microsoft YaHei UI" w:eastAsia="Microsoft YaHei UI" w:hAnsi="Microsoft YaHei UI"/>
          <w:u w:val="single"/>
        </w:rPr>
        <w:t xml:space="preserve"> – </w:t>
      </w:r>
      <w:r w:rsidR="00607B54" w:rsidRPr="004665C4">
        <w:rPr>
          <w:rFonts w:ascii="Microsoft YaHei UI" w:eastAsia="Microsoft YaHei UI" w:hAnsi="Microsoft YaHei UI" w:hint="eastAsia"/>
          <w:u w:val="single"/>
        </w:rPr>
        <w:t>2016.</w:t>
      </w:r>
      <w:r w:rsidR="00C82EA3">
        <w:rPr>
          <w:rFonts w:ascii="Microsoft YaHei UI" w:eastAsia="Microsoft YaHei UI" w:hAnsi="Microsoft YaHei UI"/>
          <w:u w:val="single"/>
        </w:rPr>
        <w:t>0</w:t>
      </w:r>
      <w:r w:rsidR="00607B54" w:rsidRPr="004665C4">
        <w:rPr>
          <w:rFonts w:ascii="Microsoft YaHei UI" w:eastAsia="Microsoft YaHei UI" w:hAnsi="Microsoft YaHei UI" w:hint="eastAsia"/>
          <w:u w:val="single"/>
        </w:rPr>
        <w:t>9</w:t>
      </w:r>
    </w:p>
    <w:p w14:paraId="016ECFC0" w14:textId="7FA73070" w:rsidR="00607B54" w:rsidRDefault="00841F0C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  <w:b/>
        </w:rPr>
        <w:t>m</w:t>
      </w:r>
      <w:r>
        <w:rPr>
          <w:rFonts w:ascii="Microsoft YaHei UI" w:eastAsia="Microsoft YaHei UI" w:hAnsi="Microsoft YaHei UI"/>
          <w:b/>
        </w:rPr>
        <w:t>ajor courses</w:t>
      </w:r>
      <w:r w:rsidR="00607B54">
        <w:rPr>
          <w:rFonts w:ascii="Microsoft YaHei UI" w:eastAsia="Microsoft YaHei UI" w:hAnsi="Microsoft YaHei UI" w:hint="eastAsia"/>
        </w:rPr>
        <w:t>：</w:t>
      </w:r>
      <w:r w:rsidR="001A79AF">
        <w:rPr>
          <w:rFonts w:ascii="Microsoft YaHei UI" w:eastAsia="Microsoft YaHei UI" w:hAnsi="Microsoft YaHei UI"/>
        </w:rPr>
        <w:t>t</w:t>
      </w:r>
      <w:r w:rsidR="00EA3BF6" w:rsidRPr="00EA3BF6">
        <w:rPr>
          <w:rFonts w:ascii="Microsoft YaHei UI" w:eastAsia="Microsoft YaHei UI" w:hAnsi="Microsoft YaHei UI"/>
        </w:rPr>
        <w:t>he principle of the ship</w:t>
      </w:r>
      <w:r w:rsidR="00EA3BF6">
        <w:rPr>
          <w:rFonts w:ascii="Microsoft YaHei UI" w:eastAsia="Microsoft YaHei UI" w:hAnsi="Microsoft YaHei UI"/>
        </w:rPr>
        <w:t>, ship operation and collision avoidance</w:t>
      </w:r>
      <w:r w:rsidR="000C7E7C">
        <w:rPr>
          <w:rFonts w:ascii="Microsoft YaHei UI" w:eastAsia="Microsoft YaHei UI" w:hAnsi="Microsoft YaHei UI"/>
        </w:rPr>
        <w:t xml:space="preserve"> </w:t>
      </w:r>
    </w:p>
    <w:p w14:paraId="016ECFC2" w14:textId="265C6608" w:rsidR="00B93F3C" w:rsidRPr="00455465" w:rsidRDefault="001C5DD0" w:rsidP="006A1E99">
      <w:pPr>
        <w:pStyle w:val="a9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3</w:t>
      </w:r>
      <w:r w:rsidRPr="00455465">
        <w:rPr>
          <w:rFonts w:ascii="Microsoft YaHei UI" w:eastAsia="Microsoft YaHei UI" w:hAnsi="Microsoft YaHei UI"/>
          <w:b/>
          <w:sz w:val="24"/>
          <w:szCs w:val="24"/>
        </w:rPr>
        <w:t xml:space="preserve">. </w:t>
      </w:r>
      <w:r w:rsidR="00841F0C">
        <w:rPr>
          <w:rFonts w:ascii="Microsoft YaHei UI" w:eastAsia="Microsoft YaHei UI" w:hAnsi="Microsoft YaHei UI" w:hint="eastAsia"/>
          <w:b/>
          <w:sz w:val="24"/>
          <w:szCs w:val="24"/>
        </w:rPr>
        <w:t>C</w:t>
      </w:r>
      <w:r w:rsidR="00841F0C">
        <w:rPr>
          <w:rFonts w:ascii="Microsoft YaHei UI" w:eastAsia="Microsoft YaHei UI" w:hAnsi="Microsoft YaHei UI"/>
          <w:b/>
          <w:sz w:val="24"/>
          <w:szCs w:val="24"/>
        </w:rPr>
        <w:t xml:space="preserve">omputer </w:t>
      </w:r>
      <w:r w:rsidR="00F0685E">
        <w:rPr>
          <w:rFonts w:ascii="Microsoft YaHei UI" w:eastAsia="Microsoft YaHei UI" w:hAnsi="Microsoft YaHei UI" w:hint="eastAsia"/>
          <w:b/>
          <w:sz w:val="24"/>
          <w:szCs w:val="24"/>
        </w:rPr>
        <w:t>s</w:t>
      </w:r>
      <w:r w:rsidR="00841F0C">
        <w:rPr>
          <w:rFonts w:ascii="Microsoft YaHei UI" w:eastAsia="Microsoft YaHei UI" w:hAnsi="Microsoft YaHei UI"/>
          <w:b/>
          <w:sz w:val="24"/>
          <w:szCs w:val="24"/>
        </w:rPr>
        <w:t>cience</w:t>
      </w:r>
      <w:r w:rsidR="00793261">
        <w:rPr>
          <w:rFonts w:ascii="Microsoft YaHei UI" w:eastAsia="Microsoft YaHei UI" w:hAnsi="Microsoft YaHei UI"/>
          <w:b/>
          <w:sz w:val="24"/>
          <w:szCs w:val="24"/>
        </w:rPr>
        <w:t>,</w:t>
      </w: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 xml:space="preserve"> </w:t>
      </w:r>
      <w:r w:rsidR="003E44B8">
        <w:rPr>
          <w:rFonts w:ascii="Microsoft YaHei UI" w:eastAsia="Microsoft YaHei UI" w:hAnsi="Microsoft YaHei UI"/>
          <w:b/>
          <w:sz w:val="24"/>
          <w:szCs w:val="24"/>
        </w:rPr>
        <w:t xml:space="preserve">Minor </w:t>
      </w:r>
      <w:r w:rsidR="009D5083">
        <w:rPr>
          <w:rFonts w:ascii="Microsoft YaHei UI" w:eastAsia="Microsoft YaHei UI" w:hAnsi="Microsoft YaHei UI"/>
          <w:b/>
          <w:sz w:val="24"/>
          <w:szCs w:val="24"/>
        </w:rPr>
        <w:t>Bachelor</w:t>
      </w:r>
      <w:r w:rsidR="003E44B8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|</w:t>
      </w:r>
      <w:r w:rsidR="003E44B8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="00841F0C">
        <w:rPr>
          <w:rFonts w:ascii="Microsoft YaHei UI" w:eastAsia="Microsoft YaHei UI" w:hAnsi="Microsoft YaHei UI" w:hint="eastAsia"/>
          <w:b/>
          <w:sz w:val="24"/>
          <w:szCs w:val="24"/>
        </w:rPr>
        <w:t>H</w:t>
      </w:r>
      <w:r w:rsidR="00841F0C">
        <w:rPr>
          <w:rFonts w:ascii="Microsoft YaHei UI" w:eastAsia="Microsoft YaHei UI" w:hAnsi="Microsoft YaHei UI"/>
          <w:b/>
          <w:sz w:val="24"/>
          <w:szCs w:val="24"/>
        </w:rPr>
        <w:t>uazhong University of Science and Technology</w:t>
      </w:r>
    </w:p>
    <w:p w14:paraId="016ECFC3" w14:textId="2BACC6A5" w:rsidR="00A5230A" w:rsidRDefault="00841F0C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  <w:b/>
        </w:rPr>
        <w:t>p</w:t>
      </w:r>
      <w:r>
        <w:rPr>
          <w:rFonts w:ascii="Microsoft YaHei UI" w:eastAsia="Microsoft YaHei UI" w:hAnsi="Microsoft YaHei UI"/>
          <w:b/>
        </w:rPr>
        <w:t>eriod</w:t>
      </w:r>
      <w:r w:rsidR="001C5DD0">
        <w:rPr>
          <w:rFonts w:ascii="Microsoft YaHei UI" w:eastAsia="Microsoft YaHei UI" w:hAnsi="Microsoft YaHei UI" w:hint="eastAsia"/>
        </w:rPr>
        <w:t>：</w:t>
      </w:r>
      <w:r w:rsidR="001C5DD0" w:rsidRPr="00A629D0">
        <w:rPr>
          <w:rFonts w:ascii="Microsoft YaHei UI" w:eastAsia="Microsoft YaHei UI" w:hAnsi="Microsoft YaHei UI" w:hint="eastAsia"/>
          <w:u w:val="single"/>
        </w:rPr>
        <w:t>2014.</w:t>
      </w:r>
      <w:r w:rsidR="00C82EA3">
        <w:rPr>
          <w:rFonts w:ascii="Microsoft YaHei UI" w:eastAsia="Microsoft YaHei UI" w:hAnsi="Microsoft YaHei UI"/>
          <w:u w:val="single"/>
        </w:rPr>
        <w:t>0</w:t>
      </w:r>
      <w:r w:rsidR="001C5DD0" w:rsidRPr="00A629D0">
        <w:rPr>
          <w:rFonts w:ascii="Microsoft YaHei UI" w:eastAsia="Microsoft YaHei UI" w:hAnsi="Microsoft YaHei UI" w:hint="eastAsia"/>
          <w:u w:val="single"/>
        </w:rPr>
        <w:t>3</w:t>
      </w:r>
      <w:r w:rsidR="001C5DD0" w:rsidRPr="00A629D0">
        <w:rPr>
          <w:rFonts w:ascii="Microsoft YaHei UI" w:eastAsia="Microsoft YaHei UI" w:hAnsi="Microsoft YaHei UI"/>
          <w:u w:val="single"/>
        </w:rPr>
        <w:t xml:space="preserve"> – </w:t>
      </w:r>
      <w:r w:rsidR="00A629D0">
        <w:rPr>
          <w:rFonts w:ascii="Microsoft YaHei UI" w:eastAsia="Microsoft YaHei UI" w:hAnsi="Microsoft YaHei UI" w:hint="eastAsia"/>
          <w:u w:val="single"/>
        </w:rPr>
        <w:t>2015.10</w:t>
      </w:r>
    </w:p>
    <w:p w14:paraId="016ECFC4" w14:textId="402BB720" w:rsidR="00A5230A" w:rsidRDefault="00841F0C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  <w:b/>
        </w:rPr>
        <w:t>m</w:t>
      </w:r>
      <w:r>
        <w:rPr>
          <w:rFonts w:ascii="Microsoft YaHei UI" w:eastAsia="Microsoft YaHei UI" w:hAnsi="Microsoft YaHei UI"/>
          <w:b/>
        </w:rPr>
        <w:t>ajor courses</w:t>
      </w:r>
      <w:r w:rsidR="001C5DD0">
        <w:rPr>
          <w:rFonts w:ascii="Microsoft YaHei UI" w:eastAsia="Microsoft YaHei UI" w:hAnsi="Microsoft YaHei UI" w:hint="eastAsia"/>
        </w:rPr>
        <w:t>：</w:t>
      </w:r>
      <w:r w:rsidR="00EA3BF6">
        <w:rPr>
          <w:rFonts w:ascii="Microsoft YaHei UI" w:eastAsia="Microsoft YaHei UI" w:hAnsi="Microsoft YaHei UI" w:hint="eastAsia"/>
        </w:rPr>
        <w:t>d</w:t>
      </w:r>
      <w:r w:rsidR="00EA3BF6">
        <w:rPr>
          <w:rFonts w:ascii="Microsoft YaHei UI" w:eastAsia="Microsoft YaHei UI" w:hAnsi="Microsoft YaHei UI"/>
        </w:rPr>
        <w:t>ata structure, operation system</w:t>
      </w:r>
      <w:r w:rsidR="00A629D0">
        <w:rPr>
          <w:rFonts w:ascii="Microsoft YaHei UI" w:eastAsia="Microsoft YaHei UI" w:hAnsi="Microsoft YaHei UI" w:hint="eastAsia"/>
        </w:rPr>
        <w:t>，</w:t>
      </w:r>
      <w:r w:rsidR="00EA3BF6">
        <w:rPr>
          <w:rFonts w:ascii="Microsoft YaHei UI" w:eastAsia="Microsoft YaHei UI" w:hAnsi="Microsoft YaHei UI"/>
        </w:rPr>
        <w:t>compiler theory</w:t>
      </w:r>
      <w:r w:rsidR="00A9517D">
        <w:rPr>
          <w:rFonts w:ascii="Microsoft YaHei UI" w:eastAsia="Microsoft YaHei UI" w:hAnsi="Microsoft YaHei UI"/>
        </w:rPr>
        <w:t xml:space="preserve">, </w:t>
      </w:r>
      <w:r w:rsidR="0040593B">
        <w:rPr>
          <w:rFonts w:ascii="Microsoft YaHei UI" w:eastAsia="Microsoft YaHei UI" w:hAnsi="Microsoft YaHei UI"/>
        </w:rPr>
        <w:t>so on …</w:t>
      </w:r>
    </w:p>
    <w:p w14:paraId="016ECFC5" w14:textId="77777777" w:rsidR="00F34B5B" w:rsidRPr="00A9517D" w:rsidRDefault="00F34B5B" w:rsidP="006A1E99">
      <w:pPr>
        <w:pStyle w:val="a9"/>
        <w:jc w:val="left"/>
        <w:rPr>
          <w:rFonts w:ascii="Microsoft YaHei UI" w:eastAsia="Microsoft YaHei UI" w:hAnsi="Microsoft YaHei UI"/>
        </w:rPr>
      </w:pPr>
    </w:p>
    <w:p w14:paraId="016ECFC6" w14:textId="4180CFE6" w:rsidR="00F34B5B" w:rsidRPr="0079616B" w:rsidRDefault="00841F0C" w:rsidP="0079616B">
      <w:pPr>
        <w:pStyle w:val="2"/>
        <w:rPr>
          <w:rFonts w:ascii="Microsoft YaHei UI" w:eastAsia="Microsoft YaHei UI" w:hAnsi="Microsoft YaHei UI"/>
          <w:b/>
          <w:sz w:val="36"/>
          <w:szCs w:val="36"/>
        </w:rPr>
      </w:pPr>
      <w:r>
        <w:rPr>
          <w:rFonts w:ascii="Microsoft YaHei UI" w:eastAsia="Microsoft YaHei UI" w:hAnsi="Microsoft YaHei UI" w:hint="eastAsia"/>
          <w:b/>
          <w:sz w:val="36"/>
          <w:szCs w:val="36"/>
        </w:rPr>
        <w:t>w</w:t>
      </w:r>
      <w:r>
        <w:rPr>
          <w:rFonts w:ascii="Microsoft YaHei UI" w:eastAsia="Microsoft YaHei UI" w:hAnsi="Microsoft YaHei UI"/>
          <w:b/>
          <w:sz w:val="36"/>
          <w:szCs w:val="36"/>
        </w:rPr>
        <w:t>hat can i do</w:t>
      </w:r>
      <w:r w:rsidR="00F34B5B" w:rsidRPr="0079616B">
        <w:rPr>
          <w:rFonts w:ascii="Microsoft YaHei UI" w:eastAsia="Microsoft YaHei UI" w:hAnsi="Microsoft YaHei UI" w:hint="eastAsia"/>
          <w:b/>
          <w:sz w:val="36"/>
          <w:szCs w:val="36"/>
        </w:rPr>
        <w:t>：</w:t>
      </w:r>
    </w:p>
    <w:p w14:paraId="77AB8938" w14:textId="6CF9B99C" w:rsidR="00AF6F65" w:rsidRDefault="002A1EFD" w:rsidP="002A1EFD">
      <w:pPr>
        <w:pStyle w:val="a9"/>
        <w:numPr>
          <w:ilvl w:val="0"/>
          <w:numId w:val="1"/>
        </w:numPr>
        <w:jc w:val="left"/>
        <w:rPr>
          <w:rFonts w:ascii="Microsoft YaHei UI" w:eastAsia="Microsoft YaHei UI" w:hAnsi="Microsoft YaHei UI"/>
          <w:b/>
          <w:sz w:val="24"/>
          <w:szCs w:val="24"/>
        </w:rPr>
      </w:pPr>
      <w:r>
        <w:rPr>
          <w:rFonts w:ascii="Microsoft YaHei UI" w:eastAsia="Microsoft YaHei UI" w:hAnsi="Microsoft YaHei UI"/>
          <w:b/>
          <w:sz w:val="24"/>
          <w:szCs w:val="24"/>
        </w:rPr>
        <w:t xml:space="preserve">Optimized software system or java web project </w:t>
      </w:r>
    </w:p>
    <w:p w14:paraId="4825CB6C" w14:textId="31A830B0" w:rsidR="002A1EFD" w:rsidRDefault="002A1EFD" w:rsidP="002A1EFD">
      <w:pPr>
        <w:pStyle w:val="a9"/>
        <w:numPr>
          <w:ilvl w:val="0"/>
          <w:numId w:val="2"/>
        </w:numPr>
        <w:jc w:val="left"/>
        <w:rPr>
          <w:rFonts w:ascii="Microsoft YaHei UI" w:eastAsia="Microsoft YaHei UI" w:hAnsi="Microsoft YaHei UI"/>
          <w:b/>
          <w:sz w:val="24"/>
          <w:szCs w:val="24"/>
        </w:rPr>
      </w:pPr>
      <w:r>
        <w:rPr>
          <w:rFonts w:ascii="Microsoft YaHei UI" w:eastAsia="Microsoft YaHei UI" w:hAnsi="Microsoft YaHei UI"/>
          <w:b/>
          <w:sz w:val="24"/>
          <w:szCs w:val="24"/>
        </w:rPr>
        <w:t>optimize the application management system processing</w:t>
      </w:r>
    </w:p>
    <w:p w14:paraId="794A478F" w14:textId="01C6D174" w:rsidR="002A1EFD" w:rsidRPr="003E44B8" w:rsidRDefault="00F85537" w:rsidP="002A1EFD">
      <w:pPr>
        <w:pStyle w:val="a9"/>
        <w:ind w:left="426"/>
        <w:jc w:val="left"/>
        <w:rPr>
          <w:rFonts w:ascii="Microsoft YaHei UI" w:eastAsia="Microsoft YaHei UI" w:hAnsi="Microsoft YaHei UI"/>
          <w:bCs/>
          <w:sz w:val="24"/>
          <w:szCs w:val="24"/>
        </w:rPr>
      </w:pPr>
      <w:r>
        <w:rPr>
          <w:rFonts w:ascii="Microsoft YaHei UI" w:eastAsia="Microsoft YaHei UI" w:hAnsi="Microsoft YaHei UI"/>
          <w:bCs/>
          <w:sz w:val="24"/>
          <w:szCs w:val="24"/>
        </w:rPr>
        <w:t>Two</w:t>
      </w:r>
      <w:r w:rsidRPr="003E44B8">
        <w:rPr>
          <w:rFonts w:ascii="Microsoft YaHei UI" w:eastAsia="Microsoft YaHei UI" w:hAnsi="Microsoft YaHei UI"/>
          <w:bCs/>
          <w:sz w:val="24"/>
          <w:szCs w:val="24"/>
        </w:rPr>
        <w:t>-year</w:t>
      </w:r>
      <w:r w:rsidR="002A1EFD" w:rsidRPr="003E44B8">
        <w:rPr>
          <w:rFonts w:ascii="Microsoft YaHei UI" w:eastAsia="Microsoft YaHei UI" w:hAnsi="Microsoft YaHei UI"/>
          <w:bCs/>
          <w:sz w:val="24"/>
          <w:szCs w:val="24"/>
        </w:rPr>
        <w:t xml:space="preserve"> experience on maintenance application audit system </w:t>
      </w:r>
      <w:r w:rsidR="00553588">
        <w:rPr>
          <w:rFonts w:ascii="Microsoft YaHei UI" w:eastAsia="Microsoft YaHei UI" w:hAnsi="Microsoft YaHei UI"/>
          <w:bCs/>
          <w:sz w:val="24"/>
          <w:szCs w:val="24"/>
        </w:rPr>
        <w:t>in</w:t>
      </w:r>
      <w:r w:rsidR="002A1EFD" w:rsidRPr="003E44B8">
        <w:rPr>
          <w:rFonts w:ascii="Microsoft YaHei UI" w:eastAsia="Microsoft YaHei UI" w:hAnsi="Microsoft YaHei UI"/>
          <w:bCs/>
          <w:sz w:val="24"/>
          <w:szCs w:val="24"/>
        </w:rPr>
        <w:t xml:space="preserve"> Xiaomi</w:t>
      </w:r>
      <w:r w:rsidR="007C3BC0">
        <w:rPr>
          <w:rFonts w:ascii="Microsoft YaHei UI" w:eastAsia="Microsoft YaHei UI" w:hAnsi="Microsoft YaHei UI"/>
          <w:bCs/>
          <w:sz w:val="24"/>
          <w:szCs w:val="24"/>
        </w:rPr>
        <w:t xml:space="preserve"> </w:t>
      </w:r>
      <w:r w:rsidR="00E73CE5">
        <w:rPr>
          <w:rFonts w:ascii="Microsoft YaHei UI" w:eastAsia="Microsoft YaHei UI" w:hAnsi="Microsoft YaHei UI"/>
          <w:bCs/>
          <w:sz w:val="24"/>
          <w:szCs w:val="24"/>
        </w:rPr>
        <w:t>c</w:t>
      </w:r>
      <w:r w:rsidR="00E73CE5" w:rsidRPr="00E73CE5">
        <w:rPr>
          <w:rFonts w:ascii="Microsoft YaHei UI" w:eastAsia="Microsoft YaHei UI" w:hAnsi="Microsoft YaHei UI"/>
          <w:bCs/>
          <w:sz w:val="24"/>
          <w:szCs w:val="24"/>
        </w:rPr>
        <w:t>orporation</w:t>
      </w:r>
      <w:r w:rsidR="002A1EFD" w:rsidRPr="003E44B8">
        <w:rPr>
          <w:rFonts w:ascii="Microsoft YaHei UI" w:eastAsia="Microsoft YaHei UI" w:hAnsi="Microsoft YaHei UI"/>
          <w:bCs/>
          <w:sz w:val="24"/>
          <w:szCs w:val="24"/>
        </w:rPr>
        <w:t xml:space="preserve">, and fixup bugs if some logic is wrong. Based on Spring framework, having a semi-automatic audit process. </w:t>
      </w:r>
      <w:r w:rsidR="00C0202B">
        <w:rPr>
          <w:rFonts w:ascii="Microsoft YaHei UI" w:eastAsia="Microsoft YaHei UI" w:hAnsi="Microsoft YaHei UI"/>
          <w:bCs/>
          <w:sz w:val="24"/>
          <w:szCs w:val="24"/>
        </w:rPr>
        <w:t xml:space="preserve">Major </w:t>
      </w:r>
      <w:r w:rsidR="009B2399">
        <w:rPr>
          <w:rFonts w:ascii="Microsoft YaHei UI" w:eastAsia="Microsoft YaHei UI" w:hAnsi="Microsoft YaHei UI"/>
          <w:bCs/>
          <w:sz w:val="24"/>
          <w:szCs w:val="24"/>
        </w:rPr>
        <w:t>p</w:t>
      </w:r>
      <w:r w:rsidR="00C0202B">
        <w:rPr>
          <w:rFonts w:ascii="Microsoft YaHei UI" w:eastAsia="Microsoft YaHei UI" w:hAnsi="Microsoft YaHei UI"/>
          <w:bCs/>
          <w:sz w:val="24"/>
          <w:szCs w:val="24"/>
        </w:rPr>
        <w:t xml:space="preserve">rogram language is Java; </w:t>
      </w:r>
    </w:p>
    <w:p w14:paraId="18FA3252" w14:textId="6820A399" w:rsidR="002A1EFD" w:rsidRDefault="002A1EFD" w:rsidP="002A1EFD">
      <w:pPr>
        <w:pStyle w:val="a9"/>
        <w:numPr>
          <w:ilvl w:val="0"/>
          <w:numId w:val="2"/>
        </w:numPr>
        <w:jc w:val="left"/>
        <w:rPr>
          <w:rFonts w:ascii="Microsoft YaHei UI" w:eastAsia="Microsoft YaHei UI" w:hAnsi="Microsoft YaHei UI"/>
          <w:b/>
          <w:sz w:val="24"/>
          <w:szCs w:val="24"/>
        </w:rPr>
      </w:pPr>
      <w:r>
        <w:rPr>
          <w:rFonts w:ascii="Microsoft YaHei UI" w:eastAsia="Microsoft YaHei UI" w:hAnsi="Microsoft YaHei UI"/>
          <w:b/>
          <w:sz w:val="24"/>
          <w:szCs w:val="24"/>
        </w:rPr>
        <w:t xml:space="preserve">compatibility </w:t>
      </w:r>
      <w:r w:rsidR="00B40F90">
        <w:rPr>
          <w:rFonts w:ascii="Microsoft YaHei UI" w:eastAsia="Microsoft YaHei UI" w:hAnsi="Microsoft YaHei UI"/>
          <w:b/>
          <w:sz w:val="24"/>
          <w:szCs w:val="24"/>
        </w:rPr>
        <w:t xml:space="preserve">label </w:t>
      </w:r>
      <w:r>
        <w:rPr>
          <w:rFonts w:ascii="Microsoft YaHei UI" w:eastAsia="Microsoft YaHei UI" w:hAnsi="Microsoft YaHei UI"/>
          <w:b/>
          <w:sz w:val="24"/>
          <w:szCs w:val="24"/>
        </w:rPr>
        <w:t xml:space="preserve">function development </w:t>
      </w:r>
    </w:p>
    <w:p w14:paraId="1729B35D" w14:textId="0D16F7F2" w:rsidR="002A1EFD" w:rsidRPr="003E44B8" w:rsidRDefault="002A1EFD" w:rsidP="002A1EFD">
      <w:pPr>
        <w:pStyle w:val="a9"/>
        <w:ind w:left="426"/>
        <w:jc w:val="left"/>
        <w:rPr>
          <w:rFonts w:ascii="Microsoft YaHei UI" w:eastAsia="Microsoft YaHei UI" w:hAnsi="Microsoft YaHei UI"/>
          <w:bCs/>
          <w:sz w:val="24"/>
          <w:szCs w:val="24"/>
        </w:rPr>
      </w:pPr>
      <w:r w:rsidRPr="003E44B8">
        <w:rPr>
          <w:rFonts w:ascii="Microsoft YaHei UI" w:eastAsia="Microsoft YaHei UI" w:hAnsi="Microsoft YaHei UI" w:hint="eastAsia"/>
          <w:bCs/>
          <w:sz w:val="24"/>
          <w:szCs w:val="24"/>
        </w:rPr>
        <w:t>I</w:t>
      </w:r>
      <w:r w:rsidRPr="003E44B8">
        <w:rPr>
          <w:rFonts w:ascii="Microsoft YaHei UI" w:eastAsia="Microsoft YaHei UI" w:hAnsi="Microsoft YaHei UI"/>
          <w:bCs/>
          <w:sz w:val="24"/>
          <w:szCs w:val="24"/>
        </w:rPr>
        <w:t xml:space="preserve">mproved application compatibility label </w:t>
      </w:r>
      <w:r w:rsidR="003E44B8" w:rsidRPr="003E44B8">
        <w:rPr>
          <w:rFonts w:ascii="Microsoft YaHei UI" w:eastAsia="Microsoft YaHei UI" w:hAnsi="Microsoft YaHei UI"/>
          <w:bCs/>
          <w:sz w:val="24"/>
          <w:szCs w:val="24"/>
        </w:rPr>
        <w:t>showing,</w:t>
      </w:r>
      <w:r w:rsidR="00A61F69">
        <w:rPr>
          <w:rFonts w:ascii="Microsoft YaHei UI" w:eastAsia="Microsoft YaHei UI" w:hAnsi="Microsoft YaHei UI"/>
          <w:bCs/>
          <w:sz w:val="24"/>
          <w:szCs w:val="24"/>
        </w:rPr>
        <w:t xml:space="preserve"> </w:t>
      </w:r>
      <w:r w:rsidR="003E44B8" w:rsidRPr="003E44B8">
        <w:rPr>
          <w:rFonts w:ascii="Microsoft YaHei UI" w:eastAsia="Microsoft YaHei UI" w:hAnsi="Microsoft YaHei UI"/>
          <w:bCs/>
          <w:sz w:val="24"/>
          <w:szCs w:val="24"/>
        </w:rPr>
        <w:t>we have to management the compatibility label manually</w:t>
      </w:r>
      <w:r w:rsidR="00A61F69">
        <w:rPr>
          <w:rFonts w:ascii="Microsoft YaHei UI" w:eastAsia="Microsoft YaHei UI" w:hAnsi="Microsoft YaHei UI"/>
          <w:bCs/>
          <w:sz w:val="24"/>
          <w:szCs w:val="24"/>
        </w:rPr>
        <w:t xml:space="preserve"> before</w:t>
      </w:r>
      <w:r w:rsidR="003E44B8" w:rsidRPr="003E44B8">
        <w:rPr>
          <w:rFonts w:ascii="Microsoft YaHei UI" w:eastAsia="Microsoft YaHei UI" w:hAnsi="Microsoft YaHei UI"/>
          <w:bCs/>
          <w:sz w:val="24"/>
          <w:szCs w:val="24"/>
        </w:rPr>
        <w:t xml:space="preserve">, and now it synchronized from </w:t>
      </w:r>
      <w:r w:rsidR="00FB0776">
        <w:rPr>
          <w:rFonts w:ascii="Microsoft YaHei UI" w:eastAsia="Microsoft YaHei UI" w:hAnsi="Microsoft YaHei UI"/>
          <w:bCs/>
          <w:sz w:val="24"/>
          <w:szCs w:val="24"/>
        </w:rPr>
        <w:t>data center</w:t>
      </w:r>
      <w:r w:rsidR="003E44B8" w:rsidRPr="003E44B8">
        <w:rPr>
          <w:rFonts w:ascii="Microsoft YaHei UI" w:eastAsia="Microsoft YaHei UI" w:hAnsi="Microsoft YaHei UI"/>
          <w:bCs/>
          <w:sz w:val="24"/>
          <w:szCs w:val="24"/>
        </w:rPr>
        <w:t xml:space="preserve">, increased reusability. </w:t>
      </w:r>
    </w:p>
    <w:p w14:paraId="6292F999" w14:textId="2A28BC7D" w:rsidR="003E44B8" w:rsidRDefault="003E44B8" w:rsidP="003E44B8">
      <w:pPr>
        <w:pStyle w:val="a9"/>
        <w:numPr>
          <w:ilvl w:val="0"/>
          <w:numId w:val="2"/>
        </w:numPr>
        <w:jc w:val="left"/>
        <w:rPr>
          <w:rFonts w:ascii="Microsoft YaHei UI" w:eastAsia="Microsoft YaHei UI" w:hAnsi="Microsoft YaHei UI"/>
          <w:b/>
          <w:sz w:val="24"/>
          <w:szCs w:val="24"/>
        </w:rPr>
      </w:pPr>
      <w:r>
        <w:rPr>
          <w:rFonts w:ascii="Microsoft YaHei UI" w:eastAsia="Microsoft YaHei UI" w:hAnsi="Microsoft YaHei UI"/>
          <w:b/>
          <w:sz w:val="24"/>
          <w:szCs w:val="24"/>
        </w:rPr>
        <w:t xml:space="preserve">library </w:t>
      </w:r>
      <w:r w:rsidR="00B72116">
        <w:rPr>
          <w:rFonts w:ascii="Microsoft YaHei UI" w:eastAsia="Microsoft YaHei UI" w:hAnsi="Microsoft YaHei UI"/>
          <w:b/>
          <w:sz w:val="24"/>
          <w:szCs w:val="24"/>
        </w:rPr>
        <w:t>of</w:t>
      </w:r>
      <w:r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="00B72116" w:rsidRPr="00B72116">
        <w:rPr>
          <w:rFonts w:ascii="Microsoft YaHei UI" w:eastAsia="Microsoft YaHei UI" w:hAnsi="Microsoft YaHei UI"/>
          <w:b/>
          <w:sz w:val="24"/>
          <w:szCs w:val="24"/>
        </w:rPr>
        <w:t xml:space="preserve">hazardous </w:t>
      </w:r>
      <w:r>
        <w:rPr>
          <w:rFonts w:ascii="Microsoft YaHei UI" w:eastAsia="Microsoft YaHei UI" w:hAnsi="Microsoft YaHei UI"/>
          <w:b/>
          <w:sz w:val="24"/>
          <w:szCs w:val="24"/>
        </w:rPr>
        <w:t>application</w:t>
      </w:r>
      <w:r w:rsidR="00B72116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</w:p>
    <w:p w14:paraId="59460B19" w14:textId="60396536" w:rsidR="003E44B8" w:rsidRPr="003E44B8" w:rsidRDefault="004C6694" w:rsidP="003E44B8">
      <w:pPr>
        <w:pStyle w:val="a9"/>
        <w:ind w:left="426"/>
        <w:jc w:val="left"/>
        <w:rPr>
          <w:rFonts w:ascii="Microsoft YaHei UI" w:eastAsia="Microsoft YaHei UI" w:hAnsi="Microsoft YaHei UI"/>
          <w:bCs/>
          <w:sz w:val="24"/>
          <w:szCs w:val="24"/>
        </w:rPr>
      </w:pPr>
      <w:r>
        <w:rPr>
          <w:rFonts w:ascii="Microsoft YaHei UI" w:eastAsia="Microsoft YaHei UI" w:hAnsi="Microsoft YaHei UI"/>
          <w:bCs/>
          <w:sz w:val="24"/>
          <w:szCs w:val="24"/>
        </w:rPr>
        <w:t>C</w:t>
      </w:r>
      <w:r w:rsidR="003E44B8" w:rsidRPr="003E44B8">
        <w:rPr>
          <w:rFonts w:ascii="Microsoft YaHei UI" w:eastAsia="Microsoft YaHei UI" w:hAnsi="Microsoft YaHei UI"/>
          <w:bCs/>
          <w:sz w:val="24"/>
          <w:szCs w:val="24"/>
        </w:rPr>
        <w:t xml:space="preserve">reate a library which store hazardous application, and </w:t>
      </w:r>
      <w:r w:rsidR="004E309F">
        <w:rPr>
          <w:rFonts w:ascii="Microsoft YaHei UI" w:eastAsia="Microsoft YaHei UI" w:hAnsi="Microsoft YaHei UI"/>
          <w:bCs/>
          <w:sz w:val="24"/>
          <w:szCs w:val="24"/>
        </w:rPr>
        <w:t>create</w:t>
      </w:r>
      <w:r w:rsidR="003E44B8" w:rsidRPr="003E44B8">
        <w:rPr>
          <w:rFonts w:ascii="Microsoft YaHei UI" w:eastAsia="Microsoft YaHei UI" w:hAnsi="Microsoft YaHei UI"/>
          <w:bCs/>
          <w:sz w:val="24"/>
          <w:szCs w:val="24"/>
        </w:rPr>
        <w:t xml:space="preserve"> a management interface in content management system. </w:t>
      </w:r>
    </w:p>
    <w:p w14:paraId="3A43A617" w14:textId="294327AE" w:rsidR="00AF6F65" w:rsidRDefault="003E44B8" w:rsidP="003E44B8">
      <w:pPr>
        <w:pStyle w:val="a9"/>
        <w:numPr>
          <w:ilvl w:val="0"/>
          <w:numId w:val="1"/>
        </w:numPr>
        <w:jc w:val="left"/>
        <w:rPr>
          <w:rFonts w:ascii="Microsoft YaHei UI" w:eastAsia="Microsoft YaHei UI" w:hAnsi="Microsoft YaHei UI"/>
          <w:b/>
          <w:sz w:val="24"/>
          <w:szCs w:val="24"/>
        </w:rPr>
      </w:pPr>
      <w:r>
        <w:rPr>
          <w:rFonts w:ascii="Microsoft YaHei UI" w:eastAsia="Microsoft YaHei UI" w:hAnsi="Microsoft YaHei UI" w:hint="eastAsia"/>
          <w:b/>
          <w:sz w:val="24"/>
          <w:szCs w:val="24"/>
        </w:rPr>
        <w:t>Learn</w:t>
      </w:r>
      <w:r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>
        <w:rPr>
          <w:rFonts w:ascii="Microsoft YaHei UI" w:eastAsia="Microsoft YaHei UI" w:hAnsi="Microsoft YaHei UI" w:hint="eastAsia"/>
          <w:b/>
          <w:sz w:val="24"/>
          <w:szCs w:val="24"/>
        </w:rPr>
        <w:t>by</w:t>
      </w:r>
      <w:r>
        <w:rPr>
          <w:rFonts w:ascii="Microsoft YaHei UI" w:eastAsia="Microsoft YaHei UI" w:hAnsi="Microsoft YaHei UI"/>
          <w:b/>
          <w:sz w:val="24"/>
          <w:szCs w:val="24"/>
        </w:rPr>
        <w:t xml:space="preserve"> doing </w:t>
      </w:r>
      <w:r w:rsidR="005D120F">
        <w:rPr>
          <w:rFonts w:ascii="Microsoft YaHei UI" w:eastAsia="Microsoft YaHei UI" w:hAnsi="Microsoft YaHei UI"/>
          <w:b/>
          <w:sz w:val="24"/>
          <w:szCs w:val="24"/>
        </w:rPr>
        <w:t xml:space="preserve">and </w:t>
      </w:r>
      <w:r>
        <w:rPr>
          <w:rFonts w:ascii="Microsoft YaHei UI" w:eastAsia="Microsoft YaHei UI" w:hAnsi="Microsoft YaHei UI"/>
          <w:b/>
          <w:sz w:val="24"/>
          <w:szCs w:val="24"/>
        </w:rPr>
        <w:t>complete</w:t>
      </w:r>
      <w:r w:rsidR="00B16649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>
        <w:rPr>
          <w:rFonts w:ascii="Microsoft YaHei UI" w:eastAsia="Microsoft YaHei UI" w:hAnsi="Microsoft YaHei UI"/>
          <w:b/>
          <w:sz w:val="24"/>
          <w:szCs w:val="24"/>
        </w:rPr>
        <w:t>project</w:t>
      </w:r>
    </w:p>
    <w:p w14:paraId="3E667DDB" w14:textId="2A04299E" w:rsidR="00B40F90" w:rsidRDefault="007A384D" w:rsidP="007A384D">
      <w:pPr>
        <w:pStyle w:val="a9"/>
        <w:ind w:left="360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>
        <w:rPr>
          <w:rFonts w:ascii="Microsoft YaHei UI" w:eastAsia="Microsoft YaHei UI" w:hAnsi="Microsoft YaHei UI"/>
          <w:b/>
          <w:sz w:val="24"/>
          <w:szCs w:val="24"/>
        </w:rPr>
        <w:t xml:space="preserve">a. </w:t>
      </w:r>
      <w:r w:rsidR="006F1377">
        <w:rPr>
          <w:rFonts w:ascii="Microsoft YaHei UI" w:eastAsia="Microsoft YaHei UI" w:hAnsi="Microsoft YaHei UI"/>
          <w:b/>
          <w:sz w:val="24"/>
          <w:szCs w:val="24"/>
        </w:rPr>
        <w:t>p</w:t>
      </w:r>
      <w:r w:rsidR="00A9517D">
        <w:rPr>
          <w:rFonts w:ascii="Microsoft YaHei UI" w:eastAsia="Microsoft YaHei UI" w:hAnsi="Microsoft YaHei UI"/>
          <w:b/>
          <w:sz w:val="24"/>
          <w:szCs w:val="24"/>
        </w:rPr>
        <w:t>rogramming</w:t>
      </w:r>
      <w:r w:rsidR="00B40F90">
        <w:rPr>
          <w:rFonts w:ascii="Microsoft YaHei UI" w:eastAsia="Microsoft YaHei UI" w:hAnsi="Microsoft YaHei UI"/>
          <w:b/>
          <w:sz w:val="24"/>
          <w:szCs w:val="24"/>
        </w:rPr>
        <w:t xml:space="preserve"> skills</w:t>
      </w:r>
    </w:p>
    <w:p w14:paraId="3A0CE24C" w14:textId="1BDEE3EC" w:rsidR="00B40F90" w:rsidRPr="00757C3D" w:rsidRDefault="00A5172C" w:rsidP="00B40F90">
      <w:pPr>
        <w:pStyle w:val="a9"/>
        <w:ind w:left="720"/>
        <w:jc w:val="left"/>
        <w:rPr>
          <w:rFonts w:ascii="Microsoft YaHei UI" w:eastAsia="Microsoft YaHei UI" w:hAnsi="Microsoft YaHei UI"/>
          <w:bCs/>
          <w:sz w:val="24"/>
          <w:szCs w:val="24"/>
        </w:rPr>
      </w:pPr>
      <w:r w:rsidRPr="00A5172C">
        <w:rPr>
          <w:rFonts w:ascii="Microsoft YaHei UI" w:eastAsia="Microsoft YaHei UI" w:hAnsi="Microsoft YaHei UI"/>
          <w:bCs/>
          <w:sz w:val="24"/>
          <w:szCs w:val="24"/>
        </w:rPr>
        <w:lastRenderedPageBreak/>
        <w:t>Experience in Java basics and complete program development processes</w:t>
      </w:r>
      <w:r>
        <w:rPr>
          <w:rFonts w:ascii="Microsoft YaHei UI" w:eastAsia="Microsoft YaHei UI" w:hAnsi="Microsoft YaHei UI"/>
          <w:bCs/>
          <w:sz w:val="24"/>
          <w:szCs w:val="24"/>
        </w:rPr>
        <w:t xml:space="preserve">; </w:t>
      </w:r>
      <w:r w:rsidR="0090464C" w:rsidRPr="0090464C">
        <w:rPr>
          <w:rFonts w:ascii="Microsoft YaHei UI" w:eastAsia="Microsoft YaHei UI" w:hAnsi="Microsoft YaHei UI"/>
          <w:bCs/>
          <w:sz w:val="24"/>
          <w:szCs w:val="24"/>
        </w:rPr>
        <w:t>Good adaptability and ability to learn quickly</w:t>
      </w:r>
      <w:r w:rsidR="0090464C">
        <w:rPr>
          <w:rFonts w:ascii="Microsoft YaHei UI" w:eastAsia="Microsoft YaHei UI" w:hAnsi="Microsoft YaHei UI"/>
          <w:bCs/>
          <w:sz w:val="24"/>
          <w:szCs w:val="24"/>
        </w:rPr>
        <w:t xml:space="preserve"> </w:t>
      </w:r>
    </w:p>
    <w:p w14:paraId="14FDEC3D" w14:textId="154EB6DF" w:rsidR="00B40F90" w:rsidRDefault="007A384D" w:rsidP="007A384D">
      <w:pPr>
        <w:pStyle w:val="a9"/>
        <w:ind w:left="360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>
        <w:rPr>
          <w:rFonts w:ascii="Microsoft YaHei UI" w:eastAsia="Microsoft YaHei UI" w:hAnsi="Microsoft YaHei UI"/>
          <w:b/>
          <w:sz w:val="24"/>
          <w:szCs w:val="24"/>
        </w:rPr>
        <w:t xml:space="preserve">b. </w:t>
      </w:r>
      <w:r w:rsidR="006F1377">
        <w:rPr>
          <w:rFonts w:ascii="Microsoft YaHei UI" w:eastAsia="Microsoft YaHei UI" w:hAnsi="Microsoft YaHei UI"/>
          <w:b/>
          <w:sz w:val="24"/>
          <w:szCs w:val="24"/>
        </w:rPr>
        <w:t>k</w:t>
      </w:r>
      <w:r w:rsidR="00B40F90" w:rsidRPr="00B40F90">
        <w:rPr>
          <w:rFonts w:ascii="Microsoft YaHei UI" w:eastAsia="Microsoft YaHei UI" w:hAnsi="Microsoft YaHei UI"/>
          <w:b/>
          <w:sz w:val="24"/>
          <w:szCs w:val="24"/>
        </w:rPr>
        <w:t>eep</w:t>
      </w:r>
      <w:r w:rsidR="001D5B17">
        <w:rPr>
          <w:rFonts w:ascii="Microsoft YaHei UI" w:eastAsia="Microsoft YaHei UI" w:hAnsi="Microsoft YaHei UI"/>
          <w:b/>
          <w:sz w:val="24"/>
          <w:szCs w:val="24"/>
        </w:rPr>
        <w:t>s</w:t>
      </w:r>
      <w:r w:rsidR="00B40F90" w:rsidRPr="00B40F90">
        <w:rPr>
          <w:rFonts w:ascii="Microsoft YaHei UI" w:eastAsia="Microsoft YaHei UI" w:hAnsi="Microsoft YaHei UI"/>
          <w:b/>
          <w:sz w:val="24"/>
          <w:szCs w:val="24"/>
        </w:rPr>
        <w:t xml:space="preserve"> accomplishing one thing</w:t>
      </w:r>
      <w:r w:rsidR="00B40F90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</w:p>
    <w:p w14:paraId="42B1CAB0" w14:textId="6781F2F6" w:rsidR="00757C3D" w:rsidRDefault="00B40F90" w:rsidP="006A089E">
      <w:pPr>
        <w:pStyle w:val="a9"/>
        <w:ind w:left="720"/>
        <w:jc w:val="left"/>
        <w:rPr>
          <w:rFonts w:ascii="Microsoft YaHei UI" w:eastAsia="Microsoft YaHei UI" w:hAnsi="Microsoft YaHei UI"/>
          <w:bCs/>
          <w:sz w:val="24"/>
          <w:szCs w:val="24"/>
        </w:rPr>
      </w:pPr>
      <w:r w:rsidRPr="00B40F90">
        <w:rPr>
          <w:rFonts w:ascii="Microsoft YaHei UI" w:eastAsia="Microsoft YaHei UI" w:hAnsi="Microsoft YaHei UI" w:hint="eastAsia"/>
          <w:bCs/>
          <w:sz w:val="24"/>
          <w:szCs w:val="24"/>
        </w:rPr>
        <w:t>B</w:t>
      </w:r>
      <w:r w:rsidRPr="00B40F90">
        <w:rPr>
          <w:rFonts w:ascii="Microsoft YaHei UI" w:eastAsia="Microsoft YaHei UI" w:hAnsi="Microsoft YaHei UI"/>
          <w:bCs/>
          <w:sz w:val="24"/>
          <w:szCs w:val="24"/>
        </w:rPr>
        <w:t xml:space="preserve">ased on </w:t>
      </w:r>
      <w:r w:rsidR="003A7D20">
        <w:rPr>
          <w:rFonts w:ascii="Microsoft YaHei UI" w:eastAsia="Microsoft YaHei UI" w:hAnsi="Microsoft YaHei UI"/>
          <w:bCs/>
          <w:sz w:val="24"/>
          <w:szCs w:val="24"/>
        </w:rPr>
        <w:t>m</w:t>
      </w:r>
      <w:r w:rsidRPr="00B40F90">
        <w:rPr>
          <w:rFonts w:ascii="Microsoft YaHei UI" w:eastAsia="Microsoft YaHei UI" w:hAnsi="Microsoft YaHei UI"/>
          <w:bCs/>
          <w:sz w:val="24"/>
          <w:szCs w:val="24"/>
        </w:rPr>
        <w:t>inor degree thesis, a simulation for ship collision avoidance, in the next 3 years, delivery 4 versions</w:t>
      </w:r>
      <w:r w:rsidR="00A7646F">
        <w:rPr>
          <w:rFonts w:ascii="Microsoft YaHei UI" w:eastAsia="Microsoft YaHei UI" w:hAnsi="Microsoft YaHei UI"/>
          <w:bCs/>
          <w:sz w:val="24"/>
          <w:szCs w:val="24"/>
        </w:rPr>
        <w:t xml:space="preserve"> </w:t>
      </w:r>
      <w:r w:rsidR="00A7646F" w:rsidRPr="00B40F90">
        <w:rPr>
          <w:rFonts w:ascii="Microsoft YaHei UI" w:eastAsia="Microsoft YaHei UI" w:hAnsi="Microsoft YaHei UI"/>
          <w:bCs/>
          <w:sz w:val="24"/>
          <w:szCs w:val="24"/>
        </w:rPr>
        <w:t>iterat</w:t>
      </w:r>
      <w:r w:rsidR="00A7646F">
        <w:rPr>
          <w:rFonts w:ascii="Microsoft YaHei UI" w:eastAsia="Microsoft YaHei UI" w:hAnsi="Microsoft YaHei UI" w:hint="eastAsia"/>
          <w:bCs/>
          <w:sz w:val="24"/>
          <w:szCs w:val="24"/>
        </w:rPr>
        <w:t>iv</w:t>
      </w:r>
      <w:r w:rsidR="00A7646F">
        <w:rPr>
          <w:rFonts w:ascii="Microsoft YaHei UI" w:eastAsia="Microsoft YaHei UI" w:hAnsi="Microsoft YaHei UI"/>
          <w:bCs/>
          <w:sz w:val="24"/>
          <w:szCs w:val="24"/>
        </w:rPr>
        <w:t>ely</w:t>
      </w:r>
      <w:r w:rsidRPr="00B40F90">
        <w:rPr>
          <w:rFonts w:ascii="Microsoft YaHei UI" w:eastAsia="Microsoft YaHei UI" w:hAnsi="Microsoft YaHei UI"/>
          <w:bCs/>
          <w:sz w:val="24"/>
          <w:szCs w:val="24"/>
        </w:rPr>
        <w:t xml:space="preserve"> and make it to be a </w:t>
      </w:r>
      <w:r w:rsidR="003C3CF9" w:rsidRPr="00B40F90">
        <w:rPr>
          <w:rFonts w:ascii="Microsoft YaHei UI" w:eastAsia="Microsoft YaHei UI" w:hAnsi="Microsoft YaHei UI"/>
          <w:bCs/>
          <w:sz w:val="24"/>
          <w:szCs w:val="24"/>
        </w:rPr>
        <w:t>complete tool</w:t>
      </w:r>
      <w:r w:rsidRPr="00B40F90">
        <w:rPr>
          <w:rFonts w:ascii="Microsoft YaHei UI" w:eastAsia="Microsoft YaHei UI" w:hAnsi="Microsoft YaHei UI"/>
          <w:bCs/>
          <w:sz w:val="24"/>
          <w:szCs w:val="24"/>
        </w:rPr>
        <w:t xml:space="preserve">, including displaying, animation, save simulation data to file and show operation during </w:t>
      </w:r>
      <w:r w:rsidR="003C3CF9" w:rsidRPr="00B40F90">
        <w:rPr>
          <w:rFonts w:ascii="Microsoft YaHei UI" w:eastAsia="Microsoft YaHei UI" w:hAnsi="Microsoft YaHei UI"/>
          <w:bCs/>
          <w:sz w:val="24"/>
          <w:szCs w:val="24"/>
        </w:rPr>
        <w:t>simulation</w:t>
      </w:r>
      <w:r w:rsidR="003C3CF9">
        <w:rPr>
          <w:rFonts w:ascii="Microsoft YaHei UI" w:eastAsia="Microsoft YaHei UI" w:hAnsi="Microsoft YaHei UI"/>
          <w:bCs/>
          <w:sz w:val="24"/>
          <w:szCs w:val="24"/>
        </w:rPr>
        <w:t>:</w:t>
      </w:r>
      <w:r w:rsidR="006723C0">
        <w:rPr>
          <w:rFonts w:ascii="Microsoft YaHei UI" w:eastAsia="Microsoft YaHei UI" w:hAnsi="Microsoft YaHei UI"/>
          <w:bCs/>
          <w:sz w:val="24"/>
          <w:szCs w:val="24"/>
        </w:rPr>
        <w:t xml:space="preserve"> </w:t>
      </w:r>
      <w:hyperlink r:id="rId10" w:history="1">
        <w:r w:rsidR="00A06B70" w:rsidRPr="0095764C">
          <w:rPr>
            <w:rStyle w:val="af"/>
            <w:rFonts w:ascii="Microsoft YaHei UI" w:eastAsia="Microsoft YaHei UI" w:hAnsi="Microsoft YaHei UI"/>
            <w:bCs/>
            <w:sz w:val="24"/>
            <w:szCs w:val="24"/>
          </w:rPr>
          <w:t>https://github.com/NAVERON/ShipSimulation</w:t>
        </w:r>
      </w:hyperlink>
      <w:r w:rsidR="00A06B70">
        <w:rPr>
          <w:rFonts w:ascii="Microsoft YaHei UI" w:eastAsia="Microsoft YaHei UI" w:hAnsi="Microsoft YaHei UI"/>
          <w:bCs/>
          <w:sz w:val="24"/>
          <w:szCs w:val="24"/>
        </w:rPr>
        <w:t xml:space="preserve"> </w:t>
      </w:r>
    </w:p>
    <w:p w14:paraId="1B22DFC2" w14:textId="77777777" w:rsidR="006A089E" w:rsidRPr="00B40F90" w:rsidRDefault="006A089E" w:rsidP="006A089E">
      <w:pPr>
        <w:pStyle w:val="a9"/>
        <w:ind w:left="720"/>
        <w:jc w:val="left"/>
        <w:rPr>
          <w:rFonts w:ascii="Microsoft YaHei UI" w:eastAsia="Microsoft YaHei UI" w:hAnsi="Microsoft YaHei UI"/>
          <w:bCs/>
          <w:sz w:val="24"/>
          <w:szCs w:val="24"/>
        </w:rPr>
      </w:pPr>
    </w:p>
    <w:p w14:paraId="56619594" w14:textId="77777777" w:rsidR="005870DA" w:rsidRDefault="005870DA" w:rsidP="005870DA">
      <w:pPr>
        <w:pStyle w:val="a9"/>
        <w:rPr>
          <w:rFonts w:ascii="Microsoft YaHei UI" w:eastAsia="Microsoft YaHei UI" w:hAnsi="Microsoft YaHei UI"/>
          <w:b/>
          <w:sz w:val="24"/>
          <w:szCs w:val="24"/>
        </w:rPr>
      </w:pPr>
      <w:r w:rsidRPr="00520A0F">
        <w:rPr>
          <w:rFonts w:ascii="Microsoft YaHei UI" w:eastAsia="Microsoft YaHei UI" w:hAnsi="Microsoft YaHei UI"/>
          <w:b/>
          <w:noProof/>
          <w:sz w:val="24"/>
          <w:szCs w:val="24"/>
        </w:rPr>
        <w:drawing>
          <wp:inline distT="0" distB="0" distL="0" distR="0" wp14:anchorId="351BB63D" wp14:editId="032B006E">
            <wp:extent cx="1219200" cy="1219200"/>
            <wp:effectExtent l="0" t="0" r="0" b="0"/>
            <wp:docPr id="4" name="图片 4" descr="C:\Users\ERON\Desktop\QRCode - Wed Oct 10 2018 - 128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ON\Desktop\QRCode - Wed Oct 10 2018 - 128P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4F2C1" w14:textId="48B72EB9" w:rsidR="005870DA" w:rsidRPr="005870DA" w:rsidRDefault="004B0714" w:rsidP="005870DA">
      <w:pPr>
        <w:pStyle w:val="a9"/>
        <w:rPr>
          <w:rFonts w:ascii="Microsoft YaHei UI" w:eastAsia="Microsoft YaHei UI" w:hAnsi="Microsoft YaHei UI"/>
          <w:b/>
          <w:sz w:val="24"/>
          <w:szCs w:val="24"/>
        </w:rPr>
      </w:pPr>
      <w:r>
        <w:rPr>
          <w:rFonts w:ascii="Microsoft YaHei UI" w:eastAsia="Microsoft YaHei UI" w:hAnsi="Microsoft YaHei UI"/>
          <w:b/>
          <w:sz w:val="24"/>
          <w:szCs w:val="24"/>
        </w:rPr>
        <w:t>GitHub</w:t>
      </w:r>
      <w:r w:rsidR="00757C3D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="00473E70">
        <w:rPr>
          <w:rFonts w:ascii="Microsoft YaHei UI" w:eastAsia="Microsoft YaHei UI" w:hAnsi="Microsoft YaHei UI"/>
          <w:b/>
          <w:sz w:val="24"/>
          <w:szCs w:val="24"/>
        </w:rPr>
        <w:t>o</w:t>
      </w:r>
      <w:r w:rsidR="00757C3D">
        <w:rPr>
          <w:rFonts w:ascii="Microsoft YaHei UI" w:eastAsia="Microsoft YaHei UI" w:hAnsi="Microsoft YaHei UI"/>
          <w:b/>
          <w:sz w:val="24"/>
          <w:szCs w:val="24"/>
        </w:rPr>
        <w:t>pen</w:t>
      </w:r>
      <w:r w:rsidR="00473E70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="00757C3D">
        <w:rPr>
          <w:rFonts w:ascii="Microsoft YaHei UI" w:eastAsia="Microsoft YaHei UI" w:hAnsi="Microsoft YaHei UI"/>
          <w:b/>
          <w:sz w:val="24"/>
          <w:szCs w:val="24"/>
        </w:rPr>
        <w:t>source</w:t>
      </w:r>
    </w:p>
    <w:p w14:paraId="016ECFD9" w14:textId="7C1E5F76" w:rsidR="00F34B5B" w:rsidRPr="00757C3D" w:rsidRDefault="00757C3D" w:rsidP="00757C3D">
      <w:pPr>
        <w:pStyle w:val="a9"/>
        <w:numPr>
          <w:ilvl w:val="0"/>
          <w:numId w:val="1"/>
        </w:numPr>
        <w:jc w:val="left"/>
        <w:rPr>
          <w:rFonts w:ascii="Microsoft YaHei UI" w:eastAsia="Microsoft YaHei UI" w:hAnsi="Microsoft YaHei UI"/>
          <w:b/>
          <w:sz w:val="24"/>
          <w:szCs w:val="24"/>
        </w:rPr>
      </w:pPr>
      <w:r w:rsidRPr="00757C3D">
        <w:rPr>
          <w:rFonts w:ascii="Microsoft YaHei UI" w:eastAsia="Microsoft YaHei UI" w:hAnsi="Microsoft YaHei UI"/>
          <w:b/>
          <w:sz w:val="24"/>
          <w:szCs w:val="24"/>
        </w:rPr>
        <w:t xml:space="preserve">Others Skills </w:t>
      </w:r>
    </w:p>
    <w:p w14:paraId="34411B71" w14:textId="47E2FFAE" w:rsidR="00757C3D" w:rsidRPr="00757C3D" w:rsidRDefault="007A384D" w:rsidP="007A384D">
      <w:pPr>
        <w:pStyle w:val="a9"/>
        <w:ind w:left="360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>
        <w:rPr>
          <w:rFonts w:ascii="Microsoft YaHei UI" w:eastAsia="Microsoft YaHei UI" w:hAnsi="Microsoft YaHei UI"/>
          <w:b/>
          <w:sz w:val="24"/>
          <w:szCs w:val="24"/>
        </w:rPr>
        <w:t xml:space="preserve">a. </w:t>
      </w:r>
      <w:r w:rsidR="006F1377">
        <w:rPr>
          <w:rFonts w:ascii="Microsoft YaHei UI" w:eastAsia="Microsoft YaHei UI" w:hAnsi="Microsoft YaHei UI"/>
          <w:b/>
          <w:sz w:val="24"/>
          <w:szCs w:val="24"/>
        </w:rPr>
        <w:t>d</w:t>
      </w:r>
      <w:r w:rsidR="00757C3D" w:rsidRPr="00757C3D">
        <w:rPr>
          <w:rFonts w:ascii="Microsoft YaHei UI" w:eastAsia="Microsoft YaHei UI" w:hAnsi="Microsoft YaHei UI"/>
          <w:b/>
          <w:sz w:val="24"/>
          <w:szCs w:val="24"/>
        </w:rPr>
        <w:t xml:space="preserve">rawing and </w:t>
      </w:r>
      <w:r w:rsidR="006F1377">
        <w:rPr>
          <w:rFonts w:ascii="Microsoft YaHei UI" w:eastAsia="Microsoft YaHei UI" w:hAnsi="Microsoft YaHei UI"/>
          <w:b/>
          <w:sz w:val="24"/>
          <w:szCs w:val="24"/>
        </w:rPr>
        <w:t>a</w:t>
      </w:r>
      <w:r w:rsidR="00757C3D" w:rsidRPr="00757C3D">
        <w:rPr>
          <w:rFonts w:ascii="Microsoft YaHei UI" w:eastAsia="Microsoft YaHei UI" w:hAnsi="Microsoft YaHei UI"/>
          <w:b/>
          <w:sz w:val="24"/>
          <w:szCs w:val="24"/>
        </w:rPr>
        <w:t>rt design</w:t>
      </w:r>
    </w:p>
    <w:p w14:paraId="3341D807" w14:textId="34BF3D18" w:rsidR="00757C3D" w:rsidRPr="00757C3D" w:rsidRDefault="00757C3D" w:rsidP="00757C3D">
      <w:pPr>
        <w:pStyle w:val="a9"/>
        <w:ind w:left="720"/>
        <w:jc w:val="left"/>
        <w:rPr>
          <w:rFonts w:ascii="Microsoft YaHei UI" w:eastAsia="Microsoft YaHei UI" w:hAnsi="Microsoft YaHei UI"/>
          <w:sz w:val="24"/>
          <w:szCs w:val="24"/>
        </w:rPr>
      </w:pPr>
      <w:r w:rsidRPr="00757C3D">
        <w:rPr>
          <w:rFonts w:ascii="Microsoft YaHei UI" w:eastAsia="Microsoft YaHei UI" w:hAnsi="Microsoft YaHei UI"/>
          <w:sz w:val="24"/>
          <w:szCs w:val="24"/>
        </w:rPr>
        <w:t xml:space="preserve">Having basic skills to painting, and participate propaganda department making some posters. </w:t>
      </w:r>
      <w:r w:rsidR="00A9517D">
        <w:rPr>
          <w:rFonts w:ascii="Microsoft YaHei UI" w:eastAsia="Microsoft YaHei UI" w:hAnsi="Microsoft YaHei UI"/>
          <w:sz w:val="24"/>
          <w:szCs w:val="24"/>
        </w:rPr>
        <w:t xml:space="preserve">Also, have ability to design program structure. </w:t>
      </w:r>
    </w:p>
    <w:p w14:paraId="7276236C" w14:textId="0970824B" w:rsidR="00757C3D" w:rsidRPr="00757C3D" w:rsidRDefault="007A384D" w:rsidP="007A384D">
      <w:pPr>
        <w:pStyle w:val="a9"/>
        <w:ind w:left="360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 w:rsidRPr="007A384D">
        <w:rPr>
          <w:rFonts w:ascii="Microsoft YaHei UI" w:eastAsia="Microsoft YaHei UI" w:hAnsi="Microsoft YaHei UI"/>
          <w:b/>
          <w:sz w:val="24"/>
          <w:szCs w:val="24"/>
        </w:rPr>
        <w:t>b.</w:t>
      </w:r>
      <w:r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="006F1377">
        <w:rPr>
          <w:rFonts w:ascii="Microsoft YaHei UI" w:eastAsia="Microsoft YaHei UI" w:hAnsi="Microsoft YaHei UI"/>
          <w:b/>
          <w:sz w:val="24"/>
          <w:szCs w:val="24"/>
        </w:rPr>
        <w:t>u</w:t>
      </w:r>
      <w:r w:rsidR="00757C3D" w:rsidRPr="00757C3D">
        <w:rPr>
          <w:rFonts w:ascii="Microsoft YaHei UI" w:eastAsia="Microsoft YaHei UI" w:hAnsi="Microsoft YaHei UI"/>
          <w:b/>
          <w:sz w:val="24"/>
          <w:szCs w:val="24"/>
        </w:rPr>
        <w:t>sing software tools and find funny things</w:t>
      </w:r>
    </w:p>
    <w:p w14:paraId="0218C230" w14:textId="020E327A" w:rsidR="00757C3D" w:rsidRPr="00757C3D" w:rsidRDefault="00757C3D" w:rsidP="00757C3D">
      <w:pPr>
        <w:pStyle w:val="a9"/>
        <w:ind w:left="720"/>
        <w:jc w:val="left"/>
        <w:rPr>
          <w:rFonts w:ascii="Microsoft YaHei UI" w:eastAsia="Microsoft YaHei UI" w:hAnsi="Microsoft YaHei UI"/>
          <w:sz w:val="24"/>
          <w:szCs w:val="24"/>
        </w:rPr>
      </w:pPr>
      <w:r w:rsidRPr="00757C3D">
        <w:rPr>
          <w:rFonts w:ascii="Microsoft YaHei UI" w:eastAsia="Microsoft YaHei UI" w:hAnsi="Microsoft YaHei UI" w:hint="eastAsia"/>
          <w:sz w:val="24"/>
          <w:szCs w:val="24"/>
        </w:rPr>
        <w:t>I</w:t>
      </w:r>
      <w:r w:rsidRPr="00757C3D">
        <w:rPr>
          <w:rFonts w:ascii="Microsoft YaHei UI" w:eastAsia="Microsoft YaHei UI" w:hAnsi="Microsoft YaHei UI"/>
          <w:sz w:val="24"/>
          <w:szCs w:val="24"/>
        </w:rPr>
        <w:t>nterested in software using and like to implement some function by myself. When I free, I will do some test to realize data structure</w:t>
      </w:r>
      <w:r w:rsidR="007829E5">
        <w:rPr>
          <w:rFonts w:ascii="Microsoft YaHei UI" w:eastAsia="Microsoft YaHei UI" w:hAnsi="Microsoft YaHei UI"/>
          <w:sz w:val="24"/>
          <w:szCs w:val="24"/>
        </w:rPr>
        <w:t xml:space="preserve"> or funny projects</w:t>
      </w:r>
      <w:r w:rsidRPr="00757C3D">
        <w:rPr>
          <w:rFonts w:ascii="Microsoft YaHei UI" w:eastAsia="Microsoft YaHei UI" w:hAnsi="Microsoft YaHei UI"/>
          <w:sz w:val="24"/>
          <w:szCs w:val="24"/>
        </w:rPr>
        <w:t xml:space="preserve">. Have experience using Mathematica </w:t>
      </w:r>
      <w:r w:rsidR="00772F54">
        <w:rPr>
          <w:rFonts w:ascii="Microsoft YaHei UI" w:eastAsia="Microsoft YaHei UI" w:hAnsi="Microsoft YaHei UI"/>
          <w:sz w:val="24"/>
          <w:szCs w:val="24"/>
        </w:rPr>
        <w:t>s</w:t>
      </w:r>
      <w:r w:rsidRPr="00757C3D">
        <w:rPr>
          <w:rFonts w:ascii="Microsoft YaHei UI" w:eastAsia="Microsoft YaHei UI" w:hAnsi="Microsoft YaHei UI"/>
          <w:sz w:val="24"/>
          <w:szCs w:val="24"/>
        </w:rPr>
        <w:t xml:space="preserve">oftware, and help me </w:t>
      </w:r>
      <w:r w:rsidR="006F35C7">
        <w:rPr>
          <w:rFonts w:ascii="Microsoft YaHei UI" w:eastAsia="Microsoft YaHei UI" w:hAnsi="Microsoft YaHei UI" w:hint="eastAsia"/>
          <w:sz w:val="24"/>
          <w:szCs w:val="24"/>
        </w:rPr>
        <w:t>solve</w:t>
      </w:r>
      <w:r w:rsidR="006F35C7">
        <w:rPr>
          <w:rFonts w:ascii="Microsoft YaHei UI" w:eastAsia="Microsoft YaHei UI" w:hAnsi="Microsoft YaHei UI"/>
          <w:sz w:val="24"/>
          <w:szCs w:val="24"/>
        </w:rPr>
        <w:t xml:space="preserve"> </w:t>
      </w:r>
      <w:r w:rsidRPr="00757C3D">
        <w:rPr>
          <w:rFonts w:ascii="Microsoft YaHei UI" w:eastAsia="Microsoft YaHei UI" w:hAnsi="Microsoft YaHei UI"/>
          <w:sz w:val="24"/>
          <w:szCs w:val="24"/>
        </w:rPr>
        <w:t xml:space="preserve">math problems. </w:t>
      </w:r>
    </w:p>
    <w:p w14:paraId="42C7D94B" w14:textId="77777777" w:rsidR="00DE7DF6" w:rsidRPr="00B772A1" w:rsidRDefault="00DE7DF6" w:rsidP="006A1E99">
      <w:pPr>
        <w:pStyle w:val="a9"/>
        <w:jc w:val="left"/>
        <w:rPr>
          <w:rFonts w:ascii="微软雅黑" w:eastAsia="微软雅黑" w:hAnsi="微软雅黑"/>
        </w:rPr>
      </w:pPr>
    </w:p>
    <w:sectPr w:rsidR="00DE7DF6" w:rsidRPr="00B772A1" w:rsidSect="00506C2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ECFF0" w14:textId="77777777" w:rsidR="006D796E" w:rsidRDefault="006D796E" w:rsidP="003856C9">
      <w:pPr>
        <w:spacing w:after="0" w:line="240" w:lineRule="auto"/>
      </w:pPr>
      <w:r>
        <w:separator/>
      </w:r>
    </w:p>
  </w:endnote>
  <w:endnote w:type="continuationSeparator" w:id="0">
    <w:p w14:paraId="016ECFF1" w14:textId="77777777" w:rsidR="006D796E" w:rsidRDefault="006D796E" w:rsidP="003856C9">
      <w:pPr>
        <w:spacing w:after="0" w:line="240" w:lineRule="auto"/>
      </w:pPr>
      <w:r>
        <w:continuationSeparator/>
      </w:r>
    </w:p>
  </w:endnote>
  <w:endnote w:type="continuationNotice" w:id="1">
    <w:p w14:paraId="4763D90E" w14:textId="77777777" w:rsidR="00E73F93" w:rsidRDefault="00E73F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ECFF3" w14:textId="77777777" w:rsidR="003856C9" w:rsidRDefault="007803B7" w:rsidP="007803B7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8243" behindDoc="0" locked="1" layoutInCell="1" allowOverlap="1" wp14:anchorId="016ECFF8" wp14:editId="016ECFF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任意多边形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任意多边形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任意多边形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任意多边形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任意多边形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0220668" id="组 4" o:spid="_x0000_s1026" alt="页脚的图形设计为向各个角度伸展的灰色矩形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">
              <o:lock v:ext="edit" aspectratio="t"/>
              <v:shape id="任意多边形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zh-CN" w:bidi="zh-CN"/>
          </w:rPr>
          <w:fldChar w:fldCharType="begin"/>
        </w:r>
        <w:r w:rsidR="001765FE">
          <w:rPr>
            <w:lang w:val="zh-CN" w:bidi="zh-CN"/>
          </w:rPr>
          <w:instrText xml:space="preserve"> PAGE   \* MERGEFORMAT </w:instrText>
        </w:r>
        <w:r w:rsidR="001765FE">
          <w:rPr>
            <w:lang w:val="zh-CN" w:bidi="zh-CN"/>
          </w:rPr>
          <w:fldChar w:fldCharType="separate"/>
        </w:r>
        <w:r w:rsidR="00B772A1">
          <w:rPr>
            <w:noProof/>
            <w:lang w:val="zh-CN" w:bidi="zh-CN"/>
          </w:rPr>
          <w:t>2</w:t>
        </w:r>
        <w:r w:rsidR="001765FE">
          <w:rPr>
            <w:noProof/>
            <w:lang w:val="zh-CN" w:bidi="zh-CN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ECFF5" w14:textId="77777777" w:rsidR="001765FE" w:rsidRDefault="00DC79BB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016ECFFC" wp14:editId="016ECFF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任意多边形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任意多边形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任意多边形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任意多边形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任意多边形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任意多边形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任意多边形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任意多边形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任意多边形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3638763" id="组 4" o:spid="_x0000_s1026" alt="页脚的图形设计为向各个角度伸展的灰色矩形" style="position:absolute;left:0;text-align:left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">
              <o:lock v:ext="edit" aspectratio="t"/>
              <v:shape id="任意多边形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ECFEE" w14:textId="77777777" w:rsidR="006D796E" w:rsidRDefault="006D796E" w:rsidP="003856C9">
      <w:pPr>
        <w:spacing w:after="0" w:line="240" w:lineRule="auto"/>
      </w:pPr>
      <w:r>
        <w:separator/>
      </w:r>
    </w:p>
  </w:footnote>
  <w:footnote w:type="continuationSeparator" w:id="0">
    <w:p w14:paraId="016ECFEF" w14:textId="77777777" w:rsidR="006D796E" w:rsidRDefault="006D796E" w:rsidP="003856C9">
      <w:pPr>
        <w:spacing w:after="0" w:line="240" w:lineRule="auto"/>
      </w:pPr>
      <w:r>
        <w:continuationSeparator/>
      </w:r>
    </w:p>
  </w:footnote>
  <w:footnote w:type="continuationNotice" w:id="1">
    <w:p w14:paraId="1B3DC0E9" w14:textId="77777777" w:rsidR="00E73F93" w:rsidRDefault="00E73F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ECFF2" w14:textId="77777777" w:rsidR="003856C9" w:rsidRDefault="007803B7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8242" behindDoc="0" locked="1" layoutInCell="1" allowOverlap="1" wp14:anchorId="016ECFF6" wp14:editId="016ECFF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任意多边形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任意多边形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任意多边形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任意多边形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任意多边形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任意多边形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任意多边形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任意多边形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任意多边形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任意多边形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1BE2185" id="组 17" o:spid="_x0000_s1026" alt="页眉的图形设计为向各个角度伸展的灰色矩形" style="position:absolute;left:0;text-align:left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D/3uAM9xYAAPGsAAAO&#10;AAAAAAAAAAAAAAAAAC4CAABkcnMvZTJvRG9jLnhtbFBLAQItABQABgAIAAAAIQBM8Qrl3AAAAAUB&#10;AAAPAAAAAAAAAAAAAAAAAFEZAABkcnMvZG93bnJldi54bWxQSwUGAAAAAAQABADzAAAAWhoAAAAA&#10;">
              <o:lock v:ext="edit" aspectratio="t"/>
              <v:shape id="任意多边形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ECFF4" w14:textId="77777777" w:rsidR="00DC79BB" w:rsidRDefault="00DC79BB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8241" behindDoc="0" locked="1" layoutInCell="1" allowOverlap="1" wp14:anchorId="016ECFFA" wp14:editId="016ECFF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任意多边形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任意多边形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任意多边形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任意多边形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任意多边形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任意多边形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任意多边形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任意多边形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任意多边形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任意多边形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BB6E72D" id="组 17" o:spid="_x0000_s1026" alt="页眉的图形设计为向各个角度伸展的灰色矩形" style="position:absolute;left:0;text-align:left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PTuE+T5FgAA8KwA&#10;AA4AAAAAAAAAAAAAAAAALgIAAGRycy9lMm9Eb2MueG1sUEsBAi0AFAAGAAgAAAAhAEzxCuXcAAAA&#10;BQEAAA8AAAAAAAAAAAAAAAAAUxkAAGRycy9kb3ducmV2LnhtbFBLBQYAAAAABAAEAPMAAABcGgAA&#10;AAA=&#10;">
              <o:lock v:ext="edit" aspectratio="t"/>
              <v:shape id="任意多边形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3F24"/>
    <w:multiLevelType w:val="hybridMultilevel"/>
    <w:tmpl w:val="FA3A0B78"/>
    <w:lvl w:ilvl="0" w:tplc="6F626B2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435250BF"/>
    <w:multiLevelType w:val="hybridMultilevel"/>
    <w:tmpl w:val="4A806134"/>
    <w:lvl w:ilvl="0" w:tplc="DB4A2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260D90"/>
    <w:multiLevelType w:val="hybridMultilevel"/>
    <w:tmpl w:val="93967090"/>
    <w:lvl w:ilvl="0" w:tplc="15D600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0172244"/>
    <w:multiLevelType w:val="hybridMultilevel"/>
    <w:tmpl w:val="9990915E"/>
    <w:lvl w:ilvl="0" w:tplc="5570FD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AE57F13"/>
    <w:multiLevelType w:val="hybridMultilevel"/>
    <w:tmpl w:val="4D6ED9C4"/>
    <w:lvl w:ilvl="0" w:tplc="752206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553806968">
    <w:abstractNumId w:val="1"/>
  </w:num>
  <w:num w:numId="2" w16cid:durableId="1734153755">
    <w:abstractNumId w:val="0"/>
  </w:num>
  <w:num w:numId="3" w16cid:durableId="1140221680">
    <w:abstractNumId w:val="2"/>
  </w:num>
  <w:num w:numId="4" w16cid:durableId="62069997">
    <w:abstractNumId w:val="3"/>
  </w:num>
  <w:num w:numId="5" w16cid:durableId="2052411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E60"/>
    <w:rsid w:val="00001494"/>
    <w:rsid w:val="00021883"/>
    <w:rsid w:val="000279EC"/>
    <w:rsid w:val="00030A3F"/>
    <w:rsid w:val="00033AC9"/>
    <w:rsid w:val="000346E7"/>
    <w:rsid w:val="000354AA"/>
    <w:rsid w:val="00051E72"/>
    <w:rsid w:val="00051E77"/>
    <w:rsid w:val="00052BE1"/>
    <w:rsid w:val="0007412A"/>
    <w:rsid w:val="00074E64"/>
    <w:rsid w:val="000846D1"/>
    <w:rsid w:val="000939A7"/>
    <w:rsid w:val="00095421"/>
    <w:rsid w:val="000A23B8"/>
    <w:rsid w:val="000B0911"/>
    <w:rsid w:val="000B2B70"/>
    <w:rsid w:val="000C5BD2"/>
    <w:rsid w:val="000C7E7C"/>
    <w:rsid w:val="000D1124"/>
    <w:rsid w:val="000D1348"/>
    <w:rsid w:val="000D6ED0"/>
    <w:rsid w:val="000D73D2"/>
    <w:rsid w:val="000E6A40"/>
    <w:rsid w:val="000F09EB"/>
    <w:rsid w:val="000F2EE7"/>
    <w:rsid w:val="000F40DE"/>
    <w:rsid w:val="0010199E"/>
    <w:rsid w:val="001023D9"/>
    <w:rsid w:val="00107221"/>
    <w:rsid w:val="0011261E"/>
    <w:rsid w:val="0012310B"/>
    <w:rsid w:val="00124C8D"/>
    <w:rsid w:val="00142A21"/>
    <w:rsid w:val="00150C5B"/>
    <w:rsid w:val="0015118E"/>
    <w:rsid w:val="001519D6"/>
    <w:rsid w:val="00161595"/>
    <w:rsid w:val="00166D75"/>
    <w:rsid w:val="00172D5B"/>
    <w:rsid w:val="00175D4D"/>
    <w:rsid w:val="001765FE"/>
    <w:rsid w:val="00182ED1"/>
    <w:rsid w:val="0019561F"/>
    <w:rsid w:val="00196F14"/>
    <w:rsid w:val="001A79AF"/>
    <w:rsid w:val="001B32D2"/>
    <w:rsid w:val="001B3A8C"/>
    <w:rsid w:val="001C5ABC"/>
    <w:rsid w:val="001C5DD0"/>
    <w:rsid w:val="001C6D71"/>
    <w:rsid w:val="001D387F"/>
    <w:rsid w:val="001D3D82"/>
    <w:rsid w:val="001D5B17"/>
    <w:rsid w:val="001E4FC5"/>
    <w:rsid w:val="001E72B0"/>
    <w:rsid w:val="001F44E4"/>
    <w:rsid w:val="00206190"/>
    <w:rsid w:val="002103DA"/>
    <w:rsid w:val="00212063"/>
    <w:rsid w:val="00220D1C"/>
    <w:rsid w:val="0023083B"/>
    <w:rsid w:val="00233310"/>
    <w:rsid w:val="002369C2"/>
    <w:rsid w:val="00240E97"/>
    <w:rsid w:val="00241CAA"/>
    <w:rsid w:val="00241D86"/>
    <w:rsid w:val="00245F9C"/>
    <w:rsid w:val="00252D97"/>
    <w:rsid w:val="0025719E"/>
    <w:rsid w:val="0027723E"/>
    <w:rsid w:val="00277B6E"/>
    <w:rsid w:val="00282601"/>
    <w:rsid w:val="00291733"/>
    <w:rsid w:val="00293B83"/>
    <w:rsid w:val="00297577"/>
    <w:rsid w:val="002A1EFD"/>
    <w:rsid w:val="002A3621"/>
    <w:rsid w:val="002A3B12"/>
    <w:rsid w:val="002A5336"/>
    <w:rsid w:val="002A54FA"/>
    <w:rsid w:val="002B0172"/>
    <w:rsid w:val="002B0F4E"/>
    <w:rsid w:val="002B3890"/>
    <w:rsid w:val="002B7747"/>
    <w:rsid w:val="002C1817"/>
    <w:rsid w:val="002C36A8"/>
    <w:rsid w:val="002C6B25"/>
    <w:rsid w:val="002C77B9"/>
    <w:rsid w:val="002E0C2F"/>
    <w:rsid w:val="002E391F"/>
    <w:rsid w:val="002E48BF"/>
    <w:rsid w:val="002E6455"/>
    <w:rsid w:val="002E7A66"/>
    <w:rsid w:val="002F485A"/>
    <w:rsid w:val="002F4B82"/>
    <w:rsid w:val="00303C3E"/>
    <w:rsid w:val="003053D9"/>
    <w:rsid w:val="00321204"/>
    <w:rsid w:val="00321409"/>
    <w:rsid w:val="0032769F"/>
    <w:rsid w:val="0033004B"/>
    <w:rsid w:val="003414D8"/>
    <w:rsid w:val="003432F2"/>
    <w:rsid w:val="00345A3A"/>
    <w:rsid w:val="00345AD2"/>
    <w:rsid w:val="00354316"/>
    <w:rsid w:val="003636FB"/>
    <w:rsid w:val="00367904"/>
    <w:rsid w:val="0037564F"/>
    <w:rsid w:val="003856C9"/>
    <w:rsid w:val="00392F4A"/>
    <w:rsid w:val="00396369"/>
    <w:rsid w:val="003A0740"/>
    <w:rsid w:val="003A516F"/>
    <w:rsid w:val="003A7D20"/>
    <w:rsid w:val="003B4A15"/>
    <w:rsid w:val="003C3CF9"/>
    <w:rsid w:val="003C5989"/>
    <w:rsid w:val="003C5D5A"/>
    <w:rsid w:val="003D3782"/>
    <w:rsid w:val="003D6EF6"/>
    <w:rsid w:val="003E44B8"/>
    <w:rsid w:val="003E7B8F"/>
    <w:rsid w:val="003F1DE4"/>
    <w:rsid w:val="003F4550"/>
    <w:rsid w:val="003F4D31"/>
    <w:rsid w:val="00400EE3"/>
    <w:rsid w:val="0040593B"/>
    <w:rsid w:val="0043426C"/>
    <w:rsid w:val="004359C1"/>
    <w:rsid w:val="00441EB9"/>
    <w:rsid w:val="00455465"/>
    <w:rsid w:val="004578AF"/>
    <w:rsid w:val="00463463"/>
    <w:rsid w:val="004641C9"/>
    <w:rsid w:val="004665C4"/>
    <w:rsid w:val="00473E70"/>
    <w:rsid w:val="00473EF8"/>
    <w:rsid w:val="004760E5"/>
    <w:rsid w:val="0049576F"/>
    <w:rsid w:val="00496D99"/>
    <w:rsid w:val="004A5226"/>
    <w:rsid w:val="004B0714"/>
    <w:rsid w:val="004B313D"/>
    <w:rsid w:val="004B3AF1"/>
    <w:rsid w:val="004B3E00"/>
    <w:rsid w:val="004B522C"/>
    <w:rsid w:val="004B6132"/>
    <w:rsid w:val="004B71D2"/>
    <w:rsid w:val="004C504F"/>
    <w:rsid w:val="004C6694"/>
    <w:rsid w:val="004D22BB"/>
    <w:rsid w:val="004D3C08"/>
    <w:rsid w:val="004E309F"/>
    <w:rsid w:val="004E499A"/>
    <w:rsid w:val="004F2F61"/>
    <w:rsid w:val="004F6293"/>
    <w:rsid w:val="004F7F72"/>
    <w:rsid w:val="0050176B"/>
    <w:rsid w:val="00506C24"/>
    <w:rsid w:val="005152F2"/>
    <w:rsid w:val="00515865"/>
    <w:rsid w:val="00520A0F"/>
    <w:rsid w:val="00525CB2"/>
    <w:rsid w:val="00532713"/>
    <w:rsid w:val="00534E4E"/>
    <w:rsid w:val="00540073"/>
    <w:rsid w:val="005442AC"/>
    <w:rsid w:val="00545DE9"/>
    <w:rsid w:val="00551D35"/>
    <w:rsid w:val="00553588"/>
    <w:rsid w:val="00554E88"/>
    <w:rsid w:val="00557019"/>
    <w:rsid w:val="00564068"/>
    <w:rsid w:val="005674AC"/>
    <w:rsid w:val="005729C7"/>
    <w:rsid w:val="005807CA"/>
    <w:rsid w:val="005870DA"/>
    <w:rsid w:val="00594918"/>
    <w:rsid w:val="005A1E51"/>
    <w:rsid w:val="005A7E57"/>
    <w:rsid w:val="005B5150"/>
    <w:rsid w:val="005C3D07"/>
    <w:rsid w:val="005C5E73"/>
    <w:rsid w:val="005C6433"/>
    <w:rsid w:val="005D120F"/>
    <w:rsid w:val="005D4606"/>
    <w:rsid w:val="005E68FE"/>
    <w:rsid w:val="005F6E60"/>
    <w:rsid w:val="00607B54"/>
    <w:rsid w:val="00607C00"/>
    <w:rsid w:val="00616FF4"/>
    <w:rsid w:val="00623E98"/>
    <w:rsid w:val="00630219"/>
    <w:rsid w:val="00633125"/>
    <w:rsid w:val="00636DC8"/>
    <w:rsid w:val="006432CD"/>
    <w:rsid w:val="00646EFB"/>
    <w:rsid w:val="0066640B"/>
    <w:rsid w:val="00671BA4"/>
    <w:rsid w:val="006723C0"/>
    <w:rsid w:val="0068026C"/>
    <w:rsid w:val="00681EE7"/>
    <w:rsid w:val="006839C7"/>
    <w:rsid w:val="00684FCF"/>
    <w:rsid w:val="006A089E"/>
    <w:rsid w:val="006A1E99"/>
    <w:rsid w:val="006A3CE7"/>
    <w:rsid w:val="006B15B4"/>
    <w:rsid w:val="006C5699"/>
    <w:rsid w:val="006C7AF7"/>
    <w:rsid w:val="006D796E"/>
    <w:rsid w:val="006E733B"/>
    <w:rsid w:val="006F0930"/>
    <w:rsid w:val="006F1377"/>
    <w:rsid w:val="006F35C7"/>
    <w:rsid w:val="006F39CC"/>
    <w:rsid w:val="006F53FB"/>
    <w:rsid w:val="0070599B"/>
    <w:rsid w:val="0070722D"/>
    <w:rsid w:val="00733FA4"/>
    <w:rsid w:val="00734460"/>
    <w:rsid w:val="00743379"/>
    <w:rsid w:val="00744130"/>
    <w:rsid w:val="007459CD"/>
    <w:rsid w:val="00752E2F"/>
    <w:rsid w:val="00757C3D"/>
    <w:rsid w:val="00772F54"/>
    <w:rsid w:val="00775383"/>
    <w:rsid w:val="007803B7"/>
    <w:rsid w:val="007829E5"/>
    <w:rsid w:val="00792824"/>
    <w:rsid w:val="00793261"/>
    <w:rsid w:val="0079616B"/>
    <w:rsid w:val="007A384D"/>
    <w:rsid w:val="007B2F5C"/>
    <w:rsid w:val="007C3000"/>
    <w:rsid w:val="007C3BC0"/>
    <w:rsid w:val="007C5F05"/>
    <w:rsid w:val="007D5EAB"/>
    <w:rsid w:val="007E4171"/>
    <w:rsid w:val="007E5869"/>
    <w:rsid w:val="007E6C53"/>
    <w:rsid w:val="007F1B69"/>
    <w:rsid w:val="007F64F8"/>
    <w:rsid w:val="007F6EB7"/>
    <w:rsid w:val="00810C3F"/>
    <w:rsid w:val="00811587"/>
    <w:rsid w:val="00820A2B"/>
    <w:rsid w:val="00827010"/>
    <w:rsid w:val="00830860"/>
    <w:rsid w:val="00832043"/>
    <w:rsid w:val="00832F81"/>
    <w:rsid w:val="00841F0C"/>
    <w:rsid w:val="00847461"/>
    <w:rsid w:val="008539B8"/>
    <w:rsid w:val="00857285"/>
    <w:rsid w:val="00887189"/>
    <w:rsid w:val="0088765F"/>
    <w:rsid w:val="00890D5E"/>
    <w:rsid w:val="00890E6F"/>
    <w:rsid w:val="00893C3B"/>
    <w:rsid w:val="00895B1F"/>
    <w:rsid w:val="008A0464"/>
    <w:rsid w:val="008A207B"/>
    <w:rsid w:val="008A2AAA"/>
    <w:rsid w:val="008A2B18"/>
    <w:rsid w:val="008B0589"/>
    <w:rsid w:val="008C7CA2"/>
    <w:rsid w:val="008D485B"/>
    <w:rsid w:val="008E76B0"/>
    <w:rsid w:val="008F1BC0"/>
    <w:rsid w:val="008F6337"/>
    <w:rsid w:val="0090464C"/>
    <w:rsid w:val="00927130"/>
    <w:rsid w:val="00933F5B"/>
    <w:rsid w:val="00943041"/>
    <w:rsid w:val="0094782E"/>
    <w:rsid w:val="00950193"/>
    <w:rsid w:val="009572B0"/>
    <w:rsid w:val="00962E3B"/>
    <w:rsid w:val="00971044"/>
    <w:rsid w:val="00977AD2"/>
    <w:rsid w:val="009B0A6A"/>
    <w:rsid w:val="009B2399"/>
    <w:rsid w:val="009B5984"/>
    <w:rsid w:val="009C1EB6"/>
    <w:rsid w:val="009D5083"/>
    <w:rsid w:val="009E0292"/>
    <w:rsid w:val="009E0429"/>
    <w:rsid w:val="009F21A1"/>
    <w:rsid w:val="00A03A3F"/>
    <w:rsid w:val="00A06B70"/>
    <w:rsid w:val="00A07E5C"/>
    <w:rsid w:val="00A12633"/>
    <w:rsid w:val="00A1325F"/>
    <w:rsid w:val="00A42F91"/>
    <w:rsid w:val="00A5172C"/>
    <w:rsid w:val="00A5211D"/>
    <w:rsid w:val="00A5230A"/>
    <w:rsid w:val="00A60901"/>
    <w:rsid w:val="00A61F69"/>
    <w:rsid w:val="00A629D0"/>
    <w:rsid w:val="00A651CC"/>
    <w:rsid w:val="00A70D73"/>
    <w:rsid w:val="00A7118B"/>
    <w:rsid w:val="00A731D1"/>
    <w:rsid w:val="00A743EB"/>
    <w:rsid w:val="00A7646F"/>
    <w:rsid w:val="00A81D01"/>
    <w:rsid w:val="00A86AD6"/>
    <w:rsid w:val="00A93AAC"/>
    <w:rsid w:val="00A9517D"/>
    <w:rsid w:val="00AA4097"/>
    <w:rsid w:val="00AA53F0"/>
    <w:rsid w:val="00AB04EF"/>
    <w:rsid w:val="00AB3C9B"/>
    <w:rsid w:val="00AC3111"/>
    <w:rsid w:val="00AD0377"/>
    <w:rsid w:val="00AD0611"/>
    <w:rsid w:val="00AD1580"/>
    <w:rsid w:val="00AD289A"/>
    <w:rsid w:val="00AD6E67"/>
    <w:rsid w:val="00AE285B"/>
    <w:rsid w:val="00AE5EEB"/>
    <w:rsid w:val="00AF1258"/>
    <w:rsid w:val="00AF3EA3"/>
    <w:rsid w:val="00AF6F65"/>
    <w:rsid w:val="00B01763"/>
    <w:rsid w:val="00B01E52"/>
    <w:rsid w:val="00B05AD0"/>
    <w:rsid w:val="00B120DB"/>
    <w:rsid w:val="00B1316B"/>
    <w:rsid w:val="00B154C2"/>
    <w:rsid w:val="00B16649"/>
    <w:rsid w:val="00B40F90"/>
    <w:rsid w:val="00B45CFF"/>
    <w:rsid w:val="00B50D91"/>
    <w:rsid w:val="00B550FC"/>
    <w:rsid w:val="00B62054"/>
    <w:rsid w:val="00B64886"/>
    <w:rsid w:val="00B72116"/>
    <w:rsid w:val="00B72A2C"/>
    <w:rsid w:val="00B772A1"/>
    <w:rsid w:val="00B85871"/>
    <w:rsid w:val="00B93310"/>
    <w:rsid w:val="00B93F3C"/>
    <w:rsid w:val="00B976A2"/>
    <w:rsid w:val="00BA6D05"/>
    <w:rsid w:val="00BC1952"/>
    <w:rsid w:val="00BC1F18"/>
    <w:rsid w:val="00BC4483"/>
    <w:rsid w:val="00BD2E58"/>
    <w:rsid w:val="00BD31B7"/>
    <w:rsid w:val="00BD467E"/>
    <w:rsid w:val="00BE52C1"/>
    <w:rsid w:val="00BF6BAB"/>
    <w:rsid w:val="00C002D2"/>
    <w:rsid w:val="00C007A5"/>
    <w:rsid w:val="00C0202B"/>
    <w:rsid w:val="00C21375"/>
    <w:rsid w:val="00C3389E"/>
    <w:rsid w:val="00C40A8D"/>
    <w:rsid w:val="00C43638"/>
    <w:rsid w:val="00C4403A"/>
    <w:rsid w:val="00C52833"/>
    <w:rsid w:val="00C5447C"/>
    <w:rsid w:val="00C5636F"/>
    <w:rsid w:val="00C63FDE"/>
    <w:rsid w:val="00C66559"/>
    <w:rsid w:val="00C71F25"/>
    <w:rsid w:val="00C73DBF"/>
    <w:rsid w:val="00C82EA3"/>
    <w:rsid w:val="00C875AB"/>
    <w:rsid w:val="00C9167A"/>
    <w:rsid w:val="00CA5F91"/>
    <w:rsid w:val="00CB29B8"/>
    <w:rsid w:val="00CB2AB4"/>
    <w:rsid w:val="00CB6095"/>
    <w:rsid w:val="00CC0609"/>
    <w:rsid w:val="00CC4B02"/>
    <w:rsid w:val="00CC4D92"/>
    <w:rsid w:val="00CC6077"/>
    <w:rsid w:val="00CD0CFB"/>
    <w:rsid w:val="00CD15E1"/>
    <w:rsid w:val="00CD18AF"/>
    <w:rsid w:val="00CD2564"/>
    <w:rsid w:val="00CD3415"/>
    <w:rsid w:val="00CE0A76"/>
    <w:rsid w:val="00CE3421"/>
    <w:rsid w:val="00CE535B"/>
    <w:rsid w:val="00CE6306"/>
    <w:rsid w:val="00CF108C"/>
    <w:rsid w:val="00CF7152"/>
    <w:rsid w:val="00CF76EA"/>
    <w:rsid w:val="00CF7E41"/>
    <w:rsid w:val="00D00B62"/>
    <w:rsid w:val="00D03EBA"/>
    <w:rsid w:val="00D05D7C"/>
    <w:rsid w:val="00D11250"/>
    <w:rsid w:val="00D11C4D"/>
    <w:rsid w:val="00D145E2"/>
    <w:rsid w:val="00D20F54"/>
    <w:rsid w:val="00D31D36"/>
    <w:rsid w:val="00D36F81"/>
    <w:rsid w:val="00D47396"/>
    <w:rsid w:val="00D5067A"/>
    <w:rsid w:val="00D53930"/>
    <w:rsid w:val="00D54BE0"/>
    <w:rsid w:val="00D62CAD"/>
    <w:rsid w:val="00D74B90"/>
    <w:rsid w:val="00D76795"/>
    <w:rsid w:val="00D80C01"/>
    <w:rsid w:val="00D82E71"/>
    <w:rsid w:val="00D8457D"/>
    <w:rsid w:val="00D863A9"/>
    <w:rsid w:val="00D87B21"/>
    <w:rsid w:val="00DA0580"/>
    <w:rsid w:val="00DA06E7"/>
    <w:rsid w:val="00DB0CE8"/>
    <w:rsid w:val="00DC0237"/>
    <w:rsid w:val="00DC79BB"/>
    <w:rsid w:val="00DE4B82"/>
    <w:rsid w:val="00DE69A0"/>
    <w:rsid w:val="00DE7DF6"/>
    <w:rsid w:val="00DF27A2"/>
    <w:rsid w:val="00E02AC9"/>
    <w:rsid w:val="00E063A5"/>
    <w:rsid w:val="00E15ADC"/>
    <w:rsid w:val="00E167EE"/>
    <w:rsid w:val="00E321F8"/>
    <w:rsid w:val="00E34D58"/>
    <w:rsid w:val="00E34E28"/>
    <w:rsid w:val="00E36B63"/>
    <w:rsid w:val="00E379E4"/>
    <w:rsid w:val="00E61165"/>
    <w:rsid w:val="00E6273D"/>
    <w:rsid w:val="00E719C8"/>
    <w:rsid w:val="00E73CE5"/>
    <w:rsid w:val="00E73F93"/>
    <w:rsid w:val="00E90E98"/>
    <w:rsid w:val="00E941EF"/>
    <w:rsid w:val="00EA3BF6"/>
    <w:rsid w:val="00EB1C1B"/>
    <w:rsid w:val="00EB5E7D"/>
    <w:rsid w:val="00EC4C4A"/>
    <w:rsid w:val="00EC51A9"/>
    <w:rsid w:val="00ED1181"/>
    <w:rsid w:val="00EE1F67"/>
    <w:rsid w:val="00EF4708"/>
    <w:rsid w:val="00EF5DEF"/>
    <w:rsid w:val="00F022EE"/>
    <w:rsid w:val="00F056D3"/>
    <w:rsid w:val="00F06730"/>
    <w:rsid w:val="00F0685E"/>
    <w:rsid w:val="00F10490"/>
    <w:rsid w:val="00F13279"/>
    <w:rsid w:val="00F25442"/>
    <w:rsid w:val="00F33343"/>
    <w:rsid w:val="00F33A99"/>
    <w:rsid w:val="00F34B5B"/>
    <w:rsid w:val="00F37D6C"/>
    <w:rsid w:val="00F47B5B"/>
    <w:rsid w:val="00F56435"/>
    <w:rsid w:val="00F6004E"/>
    <w:rsid w:val="00F753BB"/>
    <w:rsid w:val="00F85537"/>
    <w:rsid w:val="00F87251"/>
    <w:rsid w:val="00FA07AA"/>
    <w:rsid w:val="00FA08DE"/>
    <w:rsid w:val="00FA1D60"/>
    <w:rsid w:val="00FA3F75"/>
    <w:rsid w:val="00FA6D85"/>
    <w:rsid w:val="00FB0776"/>
    <w:rsid w:val="00FB0A17"/>
    <w:rsid w:val="00FB0B7B"/>
    <w:rsid w:val="00FB1417"/>
    <w:rsid w:val="00FB446A"/>
    <w:rsid w:val="00FB6A8F"/>
    <w:rsid w:val="00FB6C36"/>
    <w:rsid w:val="00FC03D0"/>
    <w:rsid w:val="00FC2D34"/>
    <w:rsid w:val="00FE20E6"/>
    <w:rsid w:val="00FE58CA"/>
    <w:rsid w:val="00FE7FC3"/>
    <w:rsid w:val="00FF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016ECF8B"/>
  <w15:chartTrackingRefBased/>
  <w15:docId w15:val="{D0760C09-02F2-47DA-A574-FF10272B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348"/>
  </w:style>
  <w:style w:type="paragraph" w:styleId="1">
    <w:name w:val="heading 1"/>
    <w:basedOn w:val="a"/>
    <w:link w:val="10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7F1B69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5">
    <w:name w:val="heading 5"/>
    <w:basedOn w:val="a"/>
    <w:next w:val="a"/>
    <w:link w:val="50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7A5"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007A5"/>
  </w:style>
  <w:style w:type="paragraph" w:styleId="a5">
    <w:name w:val="footer"/>
    <w:basedOn w:val="a"/>
    <w:link w:val="a6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6">
    <w:name w:val="页脚 字符"/>
    <w:basedOn w:val="a0"/>
    <w:link w:val="a5"/>
    <w:uiPriority w:val="99"/>
    <w:rsid w:val="00FE20E6"/>
  </w:style>
  <w:style w:type="table" w:styleId="a7">
    <w:name w:val="Table Grid"/>
    <w:basedOn w:val="a1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a8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0">
    <w:name w:val="标题 1 字符"/>
    <w:basedOn w:val="a0"/>
    <w:link w:val="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F1B6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 字符"/>
    <w:basedOn w:val="a0"/>
    <w:link w:val="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50">
    <w:name w:val="标题 5 字符"/>
    <w:basedOn w:val="a0"/>
    <w:link w:val="5"/>
    <w:uiPriority w:val="9"/>
    <w:rsid w:val="00463463"/>
    <w:rPr>
      <w:rFonts w:asciiTheme="majorHAnsi" w:eastAsiaTheme="majorEastAsia" w:hAnsiTheme="majorHAnsi" w:cstheme="majorBidi"/>
    </w:rPr>
  </w:style>
  <w:style w:type="paragraph" w:styleId="a9">
    <w:name w:val="No Spacing"/>
    <w:uiPriority w:val="10"/>
    <w:qFormat/>
    <w:rsid w:val="005A7E57"/>
    <w:pPr>
      <w:spacing w:after="0" w:line="240" w:lineRule="auto"/>
    </w:pPr>
  </w:style>
  <w:style w:type="paragraph" w:customStyle="1" w:styleId="aa">
    <w:name w:val="图形元素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b">
    <w:name w:val="Title"/>
    <w:basedOn w:val="a"/>
    <w:next w:val="a"/>
    <w:link w:val="ac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标题 字符"/>
    <w:basedOn w:val="a0"/>
    <w:link w:val="ab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ae">
    <w:name w:val="副标题 字符"/>
    <w:basedOn w:val="a0"/>
    <w:link w:val="ad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af">
    <w:name w:val="Hyperlink"/>
    <w:basedOn w:val="a0"/>
    <w:uiPriority w:val="99"/>
    <w:unhideWhenUsed/>
    <w:rsid w:val="00B120DB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0D1348"/>
    <w:rPr>
      <w:color w:val="954F72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FC03D0"/>
    <w:rPr>
      <w:color w:val="605E5C"/>
      <w:shd w:val="clear" w:color="auto" w:fill="E1DFDD"/>
    </w:rPr>
  </w:style>
  <w:style w:type="paragraph" w:styleId="af2">
    <w:name w:val="Balloon Text"/>
    <w:basedOn w:val="a"/>
    <w:link w:val="af3"/>
    <w:uiPriority w:val="99"/>
    <w:semiHidden/>
    <w:unhideWhenUsed/>
    <w:rsid w:val="00623E98"/>
    <w:pPr>
      <w:spacing w:after="0" w:line="240" w:lineRule="auto"/>
    </w:pPr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623E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VERON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NAVERON/ShipSimul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VERON/ShipSimulation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ON\AppData\Roaming\Microsoft\Templates\&#21019;&#24847;&#31616;&#21382;&#65292;&#30001;%20MOO%20&#35774;&#357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E1CCC17E084B1688075F9869DB85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F4779B-C30E-45B8-8EAA-2895F5CFA107}"/>
      </w:docPartPr>
      <w:docPartBody>
        <w:p w:rsidR="007779E1" w:rsidRDefault="001E5DA1">
          <w:pPr>
            <w:pStyle w:val="21E1CCC17E084B1688075F9869DB85D8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DA1"/>
    <w:rsid w:val="00030A12"/>
    <w:rsid w:val="000A5AA9"/>
    <w:rsid w:val="001D1F66"/>
    <w:rsid w:val="001E5DA1"/>
    <w:rsid w:val="003B2FF9"/>
    <w:rsid w:val="00542E2B"/>
    <w:rsid w:val="006661D4"/>
    <w:rsid w:val="007779E1"/>
    <w:rsid w:val="0096086E"/>
    <w:rsid w:val="00A63714"/>
    <w:rsid w:val="00B00E30"/>
    <w:rsid w:val="00EC147F"/>
    <w:rsid w:val="00FE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E1CCC17E084B1688075F9869DB85D8">
    <w:name w:val="21E1CCC17E084B1688075F9869DB85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2B1A3-1BB3-4BB9-BA71-4493C662D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创意简历，由 MOO 设计.dotx</Template>
  <TotalTime>372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YULONG WANG, MALE/29</dc:creator>
  <cp:keywords/>
  <dc:description/>
  <cp:lastModifiedBy>WANG ERON</cp:lastModifiedBy>
  <cp:revision>175</cp:revision>
  <cp:lastPrinted>2022-10-17T00:40:00Z</cp:lastPrinted>
  <dcterms:created xsi:type="dcterms:W3CDTF">2021-02-25T13:15:00Z</dcterms:created>
  <dcterms:modified xsi:type="dcterms:W3CDTF">2022-10-17T00:49:00Z</dcterms:modified>
</cp:coreProperties>
</file>