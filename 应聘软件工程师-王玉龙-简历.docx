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016ECFB6" w14:textId="77777777" w:rsidTr="00BC1952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  <w:sz w:val="48"/>
              </w:rPr>
              <w:alias w:val="你的姓名："/>
              <w:tag w:val="你的姓名："/>
              <w:id w:val="-1220516334"/>
              <w:placeholder>
                <w:docPart w:val="21E1CCC17E084B1688075F9869DB85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16ECF8B" w14:textId="1EA507D3" w:rsidR="00B93310" w:rsidRPr="00FB1417" w:rsidRDefault="00FA3F75" w:rsidP="003856C9">
                <w:pPr>
                  <w:pStyle w:val="1"/>
                  <w:rPr>
                    <w:rFonts w:ascii="Microsoft YaHei UI" w:eastAsia="Microsoft YaHei UI" w:hAnsi="Microsoft YaHei UI"/>
                    <w:sz w:val="48"/>
                  </w:rPr>
                </w:pPr>
                <w:r w:rsidRPr="00540073">
                  <w:rPr>
                    <w:rFonts w:ascii="Microsoft YaHei UI" w:eastAsia="Microsoft YaHei UI" w:hAnsi="Microsoft YaHei UI" w:hint="eastAsia"/>
                    <w:sz w:val="48"/>
                  </w:rPr>
                  <w:t>王玉龙</w:t>
                </w:r>
                <w:r w:rsidR="00B50D91" w:rsidRPr="00540073">
                  <w:rPr>
                    <w:rFonts w:ascii="Microsoft YaHei UI" w:eastAsia="Microsoft YaHei UI" w:hAnsi="Microsoft YaHei UI" w:hint="eastAsia"/>
                    <w:sz w:val="48"/>
                  </w:rPr>
                  <w:t>/男</w:t>
                </w:r>
                <w:r w:rsidR="00001494" w:rsidRPr="00540073">
                  <w:rPr>
                    <w:rFonts w:ascii="Microsoft YaHei UI" w:eastAsia="Microsoft YaHei UI" w:hAnsi="Microsoft YaHei UI" w:hint="eastAsia"/>
                    <w:sz w:val="48"/>
                  </w:rPr>
                  <w:t>/2</w:t>
                </w:r>
                <w:r w:rsidR="00F23EB7">
                  <w:rPr>
                    <w:rFonts w:ascii="Microsoft YaHei UI" w:eastAsia="Microsoft YaHei UI" w:hAnsi="Microsoft YaHei UI"/>
                    <w:sz w:val="48"/>
                  </w:rPr>
                  <w:t>9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</w:tblGrid>
            <w:tr w:rsidR="00F25442" w:rsidRPr="002A5336" w14:paraId="016ECF8D" w14:textId="77777777" w:rsidTr="00100191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016ECF8C" w14:textId="5F395C19" w:rsidR="00395AC9" w:rsidRPr="00F25442" w:rsidRDefault="00F25442" w:rsidP="00395AC9">
                  <w:pPr>
                    <w:rPr>
                      <w:rFonts w:ascii="Microsoft YaHei UI" w:eastAsia="Microsoft YaHei UI" w:hAnsi="Microsoft YaHei UI"/>
                      <w:b/>
                    </w:rPr>
                  </w:pPr>
                  <w:r w:rsidRPr="00F25442">
                    <w:rPr>
                      <w:rFonts w:ascii="Microsoft YaHei UI" w:eastAsia="Microsoft YaHei UI" w:hAnsi="Microsoft YaHei UI" w:hint="eastAsia"/>
                      <w:b/>
                    </w:rPr>
                    <w:t>武汉理工大学/航运学院/硕士</w:t>
                  </w:r>
                </w:p>
              </w:tc>
            </w:tr>
            <w:tr w:rsidR="00441EB9" w:rsidRPr="002A5336" w14:paraId="016ECF8F" w14:textId="77777777" w:rsidTr="00AC5C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  <w:vAlign w:val="center"/>
                </w:tcPr>
                <w:p w14:paraId="016ECF8E" w14:textId="77777777" w:rsidR="00441EB9" w:rsidRPr="002A5336" w:rsidRDefault="00FB6C36" w:rsidP="00AC5C30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FB6C36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016ECFE6" wp14:editId="016ECFE7">
                        <wp:extent cx="365760" cy="365760"/>
                        <wp:effectExtent l="0" t="0" r="0" b="0"/>
                        <wp:docPr id="5" name="图片 5" descr="C:\Users\ERON\Desktop\icons8-secured-letter-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ERON\Desktop\icons8-secured-letter-6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893" cy="371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邮箱</w:t>
                  </w:r>
                </w:p>
              </w:tc>
            </w:tr>
            <w:tr w:rsidR="00441EB9" w:rsidRPr="002A5336" w14:paraId="016ECF91" w14:textId="77777777" w:rsidTr="00AD6E67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16ECF90" w14:textId="40262E7B" w:rsidR="00441EB9" w:rsidRPr="00FB1417" w:rsidRDefault="00F23EB7" w:rsidP="00441EB9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23EB7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w</w:t>
                  </w:r>
                  <w:r w:rsidRPr="00F23EB7">
                    <w:rPr>
                      <w:rFonts w:ascii="Microsoft YaHei UI" w:eastAsia="Microsoft YaHei UI" w:hAnsi="Microsoft YaHei UI" w:hint="eastAsia"/>
                      <w:sz w:val="18"/>
                      <w:szCs w:val="21"/>
                    </w:rPr>
                    <w:t>angyulong</w:t>
                  </w:r>
                  <w:r w:rsidRPr="00F23EB7">
                    <w:rPr>
                      <w:rFonts w:ascii="Microsoft YaHei UI" w:eastAsia="Microsoft YaHei UI" w:hAnsi="Microsoft YaHei UI"/>
                      <w:sz w:val="18"/>
                      <w:szCs w:val="21"/>
                    </w:rPr>
                    <w:t>.eron@outlook.com</w:t>
                  </w:r>
                </w:p>
              </w:tc>
            </w:tr>
            <w:tr w:rsidR="00441EB9" w:rsidRPr="002A5336" w14:paraId="016ECF93" w14:textId="77777777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16ECF92" w14:textId="77777777" w:rsidR="00441EB9" w:rsidRPr="002A5336" w:rsidRDefault="00C875AB" w:rsidP="00B45C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C875AB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016ECFE8" wp14:editId="016ECFE9">
                        <wp:extent cx="365760" cy="365760"/>
                        <wp:effectExtent l="0" t="0" r="0" b="0"/>
                        <wp:docPr id="7" name="图片 7" descr="C:\Users\ERON\Desktop\t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ERON\Desktop\t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007" cy="369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手机</w:t>
                  </w:r>
                </w:p>
              </w:tc>
            </w:tr>
            <w:tr w:rsidR="00441EB9" w:rsidRPr="002A5336" w14:paraId="016ECF95" w14:textId="77777777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16ECF94" w14:textId="725010A5" w:rsidR="00FA3F75" w:rsidRPr="00FB1417" w:rsidRDefault="000D1348" w:rsidP="00051E77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153</w:t>
                  </w:r>
                  <w:r w:rsidR="0059495B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6498</w:t>
                  </w:r>
                  <w:r w:rsidR="0059495B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3973</w:t>
                  </w:r>
                </w:p>
              </w:tc>
            </w:tr>
            <w:tr w:rsidR="00441EB9" w:rsidRPr="002A5336" w14:paraId="016ECF97" w14:textId="77777777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16ECF96" w14:textId="77777777" w:rsidR="00441EB9" w:rsidRPr="002A5336" w:rsidRDefault="00890D5E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890D5E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016ECFEA" wp14:editId="016ECFEB">
                        <wp:extent cx="365760" cy="356382"/>
                        <wp:effectExtent l="0" t="0" r="0" b="5715"/>
                        <wp:docPr id="6" name="图片 6" descr="C:\Users\ERON\Desktop\githu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ERON\Desktop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498" cy="371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D82">
                    <w:rPr>
                      <w:rFonts w:ascii="Microsoft YaHei UI" w:eastAsia="Microsoft YaHei UI" w:hAnsi="Microsoft YaHei UI" w:hint="eastAsia"/>
                    </w:rPr>
                    <w:t>项目</w:t>
                  </w:r>
                </w:p>
              </w:tc>
            </w:tr>
            <w:tr w:rsidR="00441EB9" w:rsidRPr="002A5336" w14:paraId="016ECF9A" w14:textId="77777777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16ECF98" w14:textId="77777777" w:rsidR="00441EB9" w:rsidRDefault="005A2CF6" w:rsidP="00D62CAD">
                  <w:pPr>
                    <w:pStyle w:val="3"/>
                    <w:rPr>
                      <w:rFonts w:ascii="Times New Roman" w:eastAsia="微软雅黑" w:hAnsi="Times New Roman" w:cs="Times New Roman"/>
                      <w:sz w:val="21"/>
                    </w:rPr>
                  </w:pPr>
                  <w:hyperlink r:id="rId11" w:history="1">
                    <w:r w:rsidR="00B120DB" w:rsidRPr="000538CD">
                      <w:rPr>
                        <w:rStyle w:val="af"/>
                        <w:rFonts w:ascii="Times New Roman" w:eastAsia="微软雅黑" w:hAnsi="Times New Roman" w:cs="Times New Roman"/>
                        <w:sz w:val="21"/>
                      </w:rPr>
                      <w:t>https://github.com/NAVERON</w:t>
                    </w:r>
                  </w:hyperlink>
                </w:p>
                <w:p w14:paraId="016ECF99" w14:textId="77777777" w:rsidR="00B120DB" w:rsidRPr="005D4606" w:rsidRDefault="00B120DB" w:rsidP="00D62CAD">
                  <w:pPr>
                    <w:pStyle w:val="3"/>
                    <w:rPr>
                      <w:rFonts w:ascii="Times New Roman" w:eastAsia="微软雅黑" w:hAnsi="Times New Roman" w:cs="Times New Roman"/>
                    </w:rPr>
                  </w:pPr>
                </w:p>
              </w:tc>
            </w:tr>
            <w:tr w:rsidR="005A7E57" w:rsidRPr="002A5336" w14:paraId="016ECF9E" w14:textId="77777777" w:rsidTr="00F25442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016ECF9B" w14:textId="77777777" w:rsidR="002C77B9" w:rsidRPr="002A5336" w:rsidRDefault="005A2CF6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694DD92FDE7849C189A38021774CF4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016ECF9C" w14:textId="08900ECF" w:rsidR="005A7E57" w:rsidRPr="00FB1417" w:rsidRDefault="00FA3F75" w:rsidP="00616FF4">
                  <w:pPr>
                    <w:pStyle w:val="aa"/>
                    <w:rPr>
                      <w:rFonts w:ascii="Microsoft YaHei UI" w:eastAsia="Microsoft YaHei UI" w:hAnsi="Microsoft YaHei UI"/>
                      <w:sz w:val="21"/>
                      <w:u w:val="single" w:color="37B6AE" w:themeColor="accent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37B6AE" w:themeColor="accent1"/>
                    </w:rPr>
                    <w:t>软件</w:t>
                  </w:r>
                  <w:r w:rsidR="000D1348">
                    <w:rPr>
                      <w:rFonts w:ascii="Microsoft YaHei UI" w:eastAsia="Microsoft YaHei UI" w:hAnsi="Microsoft YaHei UI" w:hint="eastAsia"/>
                      <w:sz w:val="21"/>
                      <w:u w:val="single" w:color="37B6AE" w:themeColor="accent1"/>
                    </w:rPr>
                    <w:t>开发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37B6AE" w:themeColor="accent1"/>
                    </w:rPr>
                    <w:t>工程师</w:t>
                  </w:r>
                </w:p>
                <w:p w14:paraId="016ECF9D" w14:textId="406621D9" w:rsidR="00F37D6C" w:rsidRPr="002A5336" w:rsidRDefault="00F37D6C" w:rsidP="00F37D6C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Java</w:t>
                  </w:r>
                  <w:r w:rsidR="00DF725A">
                    <w:rPr>
                      <w:rFonts w:ascii="Microsoft YaHei UI" w:eastAsia="Microsoft YaHei UI" w:hAnsi="Microsoft YaHei UI"/>
                      <w:b/>
                      <w:sz w:val="21"/>
                    </w:rPr>
                    <w:t xml:space="preserve"> </w:t>
                  </w:r>
                  <w:r w:rsidR="000D1348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Web</w:t>
                  </w:r>
                  <w:r w:rsidR="009075B2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, </w:t>
                  </w:r>
                  <w:proofErr w:type="spellStart"/>
                  <w:r w:rsidR="000D1348">
                    <w:rPr>
                      <w:rFonts w:ascii="Microsoft YaHei UI" w:eastAsia="Microsoft YaHei UI" w:hAnsi="Microsoft YaHei UI" w:hint="eastAsia"/>
                      <w:sz w:val="21"/>
                    </w:rPr>
                    <w:t>JavaFx</w:t>
                  </w:r>
                  <w:proofErr w:type="spellEnd"/>
                  <w:r w:rsidR="009075B2">
                    <w:rPr>
                      <w:rFonts w:ascii="Microsoft YaHei UI" w:eastAsia="Microsoft YaHei UI" w:hAnsi="Microsoft YaHei UI"/>
                      <w:sz w:val="21"/>
                    </w:rPr>
                    <w:t>,</w:t>
                  </w:r>
                  <w:r w:rsidR="009075B2" w:rsidRPr="000D1348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 xml:space="preserve"> python</w:t>
                  </w:r>
                </w:p>
              </w:tc>
            </w:tr>
            <w:tr w:rsidR="00463463" w:rsidRPr="002A5336" w14:paraId="016ECFA2" w14:textId="77777777" w:rsidTr="00FB6C3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14:paraId="016ECF9F" w14:textId="77777777" w:rsidR="005A7E57" w:rsidRPr="002A5336" w:rsidRDefault="005A2CF6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F1E0B22B0A074D59953E9E3AFC481D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14:paraId="016ECFA0" w14:textId="065789B4" w:rsidR="00616FF4" w:rsidRPr="00FB1417" w:rsidRDefault="000D1348" w:rsidP="00616FF4">
                  <w:pPr>
                    <w:pStyle w:val="aa"/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Java</w:t>
                  </w:r>
                  <w:r w:rsidR="00C84F95"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后端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，JavaFx客户端</w:t>
                  </w:r>
                </w:p>
                <w:p w14:paraId="016ECFA1" w14:textId="07E455C4" w:rsidR="00463463" w:rsidRPr="002A5336" w:rsidRDefault="00326A64" w:rsidP="00463463">
                  <w:pPr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避碰</w:t>
                  </w:r>
                  <w:r w:rsidR="000D1348">
                    <w:rPr>
                      <w:rFonts w:ascii="Microsoft YaHei UI" w:eastAsia="Microsoft YaHei UI" w:hAnsi="Microsoft YaHei UI" w:hint="eastAsia"/>
                      <w:sz w:val="21"/>
                    </w:rPr>
                    <w:t>算法</w:t>
                  </w:r>
                  <w:r w:rsidR="00977AD2">
                    <w:rPr>
                      <w:rFonts w:ascii="Microsoft YaHei UI" w:eastAsia="Microsoft YaHei UI" w:hAnsi="Microsoft YaHei UI" w:hint="eastAsia"/>
                      <w:sz w:val="21"/>
                    </w:rPr>
                    <w:t>仿真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软件开发,</w:t>
                  </w:r>
                  <w:r w:rsidR="004B726C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数学工具</w:t>
                  </w:r>
                  <w:r w:rsidR="00F37D6C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</w:t>
                  </w:r>
                  <w:r w:rsidR="004B726C">
                    <w:rPr>
                      <w:rFonts w:ascii="Microsoft YaHei UI" w:eastAsia="Microsoft YaHei UI" w:hAnsi="Microsoft YaHei UI" w:hint="eastAsia"/>
                      <w:sz w:val="21"/>
                    </w:rPr>
                    <w:t>使用等</w:t>
                  </w:r>
                </w:p>
              </w:tc>
            </w:tr>
          </w:tbl>
          <w:p w14:paraId="016ECFA3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016ECFA4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016ECFAA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6ECFA6" w14:textId="4CA79D01" w:rsidR="008F6337" w:rsidRPr="00CC4D92" w:rsidRDefault="000D1348" w:rsidP="00CC4D92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工作经验和求职意向</w:t>
                  </w:r>
                </w:p>
                <w:p w14:paraId="016ECFA8" w14:textId="6B793214" w:rsidR="007B2F5C" w:rsidRPr="00CC4D92" w:rsidRDefault="00CC4D92" w:rsidP="00CC4D92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150C5B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  <w:u w:val="single"/>
                    </w:rPr>
                    <w:t>工作经验</w:t>
                  </w:r>
                  <w:r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：</w:t>
                  </w:r>
                  <w:r w:rsidR="00895B1F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全职</w:t>
                  </w:r>
                  <w:r w:rsidR="00375873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(</w:t>
                  </w:r>
                  <w:r w:rsidR="00375873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2019.7-</w:t>
                  </w:r>
                  <w:r w:rsidR="00F23EB7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2022.0</w:t>
                  </w:r>
                  <w:r w:rsidR="002B1A6D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</w:t>
                  </w:r>
                  <w:r w:rsidR="00375873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)</w:t>
                  </w:r>
                  <w:r w:rsidR="00895B1F">
                    <w:rPr>
                      <w:rFonts w:ascii="Microsoft YaHei UI" w:eastAsia="Microsoft YaHei UI" w:hAnsi="Microsoft YaHei UI" w:hint="eastAsia"/>
                      <w:sz w:val="21"/>
                    </w:rPr>
                    <w:t>：小米应用商店Java</w:t>
                  </w:r>
                  <w:r w:rsidR="00197096">
                    <w:rPr>
                      <w:rFonts w:ascii="Microsoft YaHei UI" w:eastAsia="Microsoft YaHei UI" w:hAnsi="Microsoft YaHei UI" w:hint="eastAsia"/>
                      <w:sz w:val="21"/>
                    </w:rPr>
                    <w:t>后端</w:t>
                  </w:r>
                  <w:r w:rsidR="00895B1F">
                    <w:rPr>
                      <w:rFonts w:ascii="Microsoft YaHei UI" w:eastAsia="Microsoft YaHei UI" w:hAnsi="Microsoft YaHei UI" w:hint="eastAsia"/>
                      <w:sz w:val="21"/>
                    </w:rPr>
                    <w:t>开发</w:t>
                  </w:r>
                  <w:r w:rsidR="00FD09CB">
                    <w:rPr>
                      <w:rFonts w:ascii="Microsoft YaHei UI" w:eastAsia="Microsoft YaHei UI" w:hAnsi="Microsoft YaHei UI"/>
                      <w:sz w:val="21"/>
                    </w:rPr>
                    <w:t>2</w:t>
                  </w:r>
                  <w:r w:rsidR="00895B1F">
                    <w:rPr>
                      <w:rFonts w:ascii="Microsoft YaHei UI" w:eastAsia="Microsoft YaHei UI" w:hAnsi="Microsoft YaHei UI" w:hint="eastAsia"/>
                      <w:sz w:val="21"/>
                    </w:rPr>
                    <w:t>年，应用库后台管理相关需求的实现，自动化测试系统的开发和优化等。</w:t>
                  </w:r>
                  <w:r w:rsidR="002E6455" w:rsidRPr="00CC4D92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实习</w:t>
                  </w:r>
                  <w:r w:rsidR="00375873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(</w:t>
                  </w:r>
                  <w:r w:rsidR="00375873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20</w:t>
                  </w:r>
                  <w:r w:rsidR="00801059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17.9-2017.11</w:t>
                  </w:r>
                  <w:r w:rsidR="00375873">
                    <w:rPr>
                      <w:rFonts w:ascii="Microsoft YaHei UI" w:eastAsia="Microsoft YaHei UI" w:hAnsi="Microsoft YaHei UI"/>
                      <w:b/>
                      <w:bCs/>
                      <w:sz w:val="21"/>
                    </w:rPr>
                    <w:t>)</w:t>
                  </w:r>
                  <w:r w:rsidR="002E6455">
                    <w:rPr>
                      <w:rFonts w:ascii="Microsoft YaHei UI" w:eastAsia="Microsoft YaHei UI" w:hAnsi="Microsoft YaHei UI" w:hint="eastAsia"/>
                      <w:sz w:val="21"/>
                    </w:rPr>
                    <w:t>：武汉创业公司实习3个月，机器学习基本理论，Python爬虫</w:t>
                  </w:r>
                  <w:r w:rsidR="00F10448">
                    <w:rPr>
                      <w:rFonts w:ascii="Microsoft YaHei UI" w:eastAsia="Microsoft YaHei UI" w:hAnsi="Microsoft YaHei UI" w:hint="eastAsia"/>
                      <w:sz w:val="21"/>
                    </w:rPr>
                    <w:t>实现以及</w:t>
                  </w:r>
                  <w:r w:rsidR="002E6455">
                    <w:rPr>
                      <w:rFonts w:ascii="Microsoft YaHei UI" w:eastAsia="Microsoft YaHei UI" w:hAnsi="Microsoft YaHei UI" w:hint="eastAsia"/>
                      <w:sz w:val="21"/>
                    </w:rPr>
                    <w:t>业务技术实现选型等</w:t>
                  </w:r>
                  <w:r w:rsidR="0083644B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;</w:t>
                  </w:r>
                  <w:r w:rsidR="0083644B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  <w:p w14:paraId="016ECFA9" w14:textId="729C779F" w:rsidR="008F6337" w:rsidRPr="002A5336" w:rsidRDefault="00CC4D92" w:rsidP="00B1316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150C5B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  <w:u w:val="single"/>
                    </w:rPr>
                    <w:t>求职意向</w:t>
                  </w:r>
                  <w:r w:rsidRPr="00CC4D92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：</w:t>
                  </w:r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后台服务</w:t>
                  </w:r>
                  <w:r w:rsidR="00A82978">
                    <w:rPr>
                      <w:rFonts w:ascii="Microsoft YaHei UI" w:eastAsia="Microsoft YaHei UI" w:hAnsi="Microsoft YaHei UI" w:hint="eastAsia"/>
                      <w:sz w:val="21"/>
                    </w:rPr>
                    <w:t>和程序系统的</w:t>
                  </w:r>
                  <w:r w:rsidR="002E6455">
                    <w:rPr>
                      <w:rFonts w:ascii="Microsoft YaHei UI" w:eastAsia="Microsoft YaHei UI" w:hAnsi="Microsoft YaHei UI" w:hint="eastAsia"/>
                      <w:sz w:val="21"/>
                    </w:rPr>
                    <w:t>开发，</w:t>
                  </w:r>
                  <w:r w:rsidR="00A82978">
                    <w:rPr>
                      <w:rFonts w:ascii="Microsoft YaHei UI" w:eastAsia="Microsoft YaHei UI" w:hAnsi="Microsoft YaHei UI" w:hint="eastAsia"/>
                      <w:sz w:val="21"/>
                    </w:rPr>
                    <w:t>有部分前端</w:t>
                  </w:r>
                  <w:r w:rsidR="00C4765C">
                    <w:rPr>
                      <w:rFonts w:ascii="Microsoft YaHei UI" w:eastAsia="Microsoft YaHei UI" w:hAnsi="Microsoft YaHei UI" w:hint="eastAsia"/>
                      <w:sz w:val="21"/>
                    </w:rPr>
                    <w:t>客户端</w:t>
                  </w:r>
                  <w:r w:rsidR="00A82978">
                    <w:rPr>
                      <w:rFonts w:ascii="Microsoft YaHei UI" w:eastAsia="Microsoft YaHei UI" w:hAnsi="Microsoft YaHei UI" w:hint="eastAsia"/>
                      <w:sz w:val="21"/>
                    </w:rPr>
                    <w:t>开发的经验</w:t>
                  </w:r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,</w:t>
                  </w:r>
                  <w:r w:rsidR="001F3F4B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792F85">
                    <w:rPr>
                      <w:rFonts w:ascii="Microsoft YaHei UI" w:eastAsia="Microsoft YaHei UI" w:hAnsi="Microsoft YaHei UI" w:hint="eastAsia"/>
                      <w:sz w:val="21"/>
                    </w:rPr>
                    <w:t>努力</w:t>
                  </w:r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成为一名优秀的全</w:t>
                  </w:r>
                  <w:proofErr w:type="gramStart"/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栈</w:t>
                  </w:r>
                  <w:proofErr w:type="gramEnd"/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工程师</w:t>
                  </w:r>
                  <w:r w:rsidR="002E6455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  <w:tr w:rsidR="008F6337" w:rsidRPr="002A5336" w14:paraId="016ECFB1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6ECFAB" w14:textId="123CEDF2" w:rsidR="008F6337" w:rsidRPr="006C7AF7" w:rsidRDefault="000D1348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项目实践和开发技能</w:t>
                  </w:r>
                </w:p>
                <w:p w14:paraId="016ECFAD" w14:textId="7C3935D3" w:rsidR="007B2F5C" w:rsidRPr="00E90E98" w:rsidRDefault="00E90E98" w:rsidP="00E90E98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4"/>
                    </w:rPr>
                    <w:t>无人艇避碰</w:t>
                  </w:r>
                  <w:r w:rsidR="00801059">
                    <w:rPr>
                      <w:rFonts w:ascii="Microsoft YaHei UI" w:eastAsia="Microsoft YaHei UI" w:hAnsi="Microsoft YaHei UI" w:hint="eastAsia"/>
                      <w:sz w:val="24"/>
                    </w:rPr>
                    <w:t>仿真</w:t>
                  </w:r>
                  <w:r w:rsidR="003D76CD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E52C1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+</w:t>
                  </w:r>
                  <w:r w:rsidR="003D76CD">
                    <w:rPr>
                      <w:rFonts w:ascii="Microsoft YaHei UI" w:eastAsia="Microsoft YaHei UI" w:hAnsi="Microsoft YaHei UI"/>
                      <w:sz w:val="24"/>
                    </w:rPr>
                    <w:t xml:space="preserve"> </w:t>
                  </w:r>
                  <w:r w:rsidR="00801059">
                    <w:rPr>
                      <w:rFonts w:ascii="Microsoft YaHei UI" w:eastAsia="Microsoft YaHei UI" w:hAnsi="Microsoft YaHei UI" w:hint="eastAsia"/>
                      <w:sz w:val="24"/>
                    </w:rPr>
                    <w:t>Java</w:t>
                  </w:r>
                  <w:r w:rsidR="00993945">
                    <w:rPr>
                      <w:rFonts w:ascii="Microsoft YaHei UI" w:eastAsia="Microsoft YaHei UI" w:hAnsi="Microsoft YaHei UI"/>
                      <w:sz w:val="24"/>
                    </w:rPr>
                    <w:t xml:space="preserve"> </w:t>
                  </w:r>
                  <w:r w:rsidR="00801059">
                    <w:rPr>
                      <w:rFonts w:ascii="Microsoft YaHei UI" w:eastAsia="Microsoft YaHei UI" w:hAnsi="Microsoft YaHei UI" w:hint="eastAsia"/>
                      <w:sz w:val="24"/>
                    </w:rPr>
                    <w:t>Web项目</w:t>
                  </w:r>
                </w:p>
                <w:p w14:paraId="4850FDCD" w14:textId="5E8A80F9" w:rsidR="007E5869" w:rsidRPr="007E5869" w:rsidRDefault="00993945" w:rsidP="000346E7">
                  <w:pPr>
                    <w:jc w:val="left"/>
                    <w:rPr>
                      <w:rFonts w:ascii="Microsoft YaHei UI" w:eastAsia="Microsoft YaHei UI" w:hAnsi="Microsoft YaHei UI"/>
                      <w:b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应用全自动检测</w:t>
                  </w:r>
                  <w:r w:rsidR="007E5869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系统</w:t>
                  </w:r>
                  <w:r w:rsidR="007E5869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7E5869">
                    <w:rPr>
                      <w:rFonts w:ascii="Microsoft YaHei UI" w:eastAsia="Microsoft YaHei UI" w:hAnsi="Microsoft YaHei UI" w:hint="eastAsia"/>
                    </w:rPr>
                    <w:t>开发和完善</w:t>
                  </w:r>
                  <w:r>
                    <w:rPr>
                      <w:rFonts w:ascii="Microsoft YaHei UI" w:eastAsia="Microsoft YaHei UI" w:hAnsi="Microsoft YaHei UI" w:hint="eastAsia"/>
                    </w:rPr>
                    <w:t>APP</w:t>
                  </w:r>
                  <w:r w:rsidR="00D32BCB">
                    <w:rPr>
                      <w:rFonts w:ascii="Microsoft YaHei UI" w:eastAsia="Microsoft YaHei UI" w:hAnsi="Microsoft YaHei UI" w:hint="eastAsia"/>
                    </w:rPr>
                    <w:t>自动检测系统</w:t>
                  </w:r>
                  <w:r w:rsidR="007E5869">
                    <w:rPr>
                      <w:rFonts w:ascii="Microsoft YaHei UI" w:eastAsia="Microsoft YaHei UI" w:hAnsi="Microsoft YaHei UI" w:hint="eastAsia"/>
                    </w:rPr>
                    <w:t>，实现对APP基础性能的自动化检测，</w:t>
                  </w:r>
                  <w:r w:rsidR="0038672F">
                    <w:rPr>
                      <w:rFonts w:ascii="Microsoft YaHei UI" w:eastAsia="Microsoft YaHei UI" w:hAnsi="Microsoft YaHei UI" w:hint="eastAsia"/>
                    </w:rPr>
                    <w:t>保证系统应用检测效率和可靠性</w:t>
                  </w:r>
                  <w:r w:rsidR="007E5869">
                    <w:rPr>
                      <w:rFonts w:ascii="Microsoft YaHei UI" w:eastAsia="Microsoft YaHei UI" w:hAnsi="Microsoft YaHei UI" w:hint="eastAsia"/>
                    </w:rPr>
                    <w:t>。</w:t>
                  </w:r>
                </w:p>
                <w:p w14:paraId="029B50EC" w14:textId="298ED127" w:rsidR="000346E7" w:rsidRPr="00FB1417" w:rsidRDefault="000346E7" w:rsidP="000346E7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无人艇避碰</w:t>
                  </w:r>
                  <w:r w:rsidR="005C62B3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仿真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proofErr w:type="spellStart"/>
                  <w:r w:rsidR="00801059">
                    <w:rPr>
                      <w:rFonts w:ascii="Microsoft YaHei UI" w:eastAsia="Microsoft YaHei UI" w:hAnsi="Microsoft YaHei UI" w:hint="eastAsia"/>
                      <w:sz w:val="21"/>
                    </w:rPr>
                    <w:t>JavaFx</w:t>
                  </w:r>
                  <w:proofErr w:type="spellEnd"/>
                  <w:r w:rsidR="00801059">
                    <w:rPr>
                      <w:rFonts w:ascii="Microsoft YaHei UI" w:eastAsia="Microsoft YaHei UI" w:hAnsi="Microsoft YaHei UI" w:hint="eastAsia"/>
                      <w:sz w:val="21"/>
                    </w:rPr>
                    <w:t>实现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无人艇避碰</w:t>
                  </w:r>
                  <w:r w:rsidR="00FF1FDC">
                    <w:rPr>
                      <w:rFonts w:ascii="Microsoft YaHei UI" w:eastAsia="Microsoft YaHei UI" w:hAnsi="Microsoft YaHei UI" w:hint="eastAsia"/>
                      <w:sz w:val="21"/>
                    </w:rPr>
                    <w:t>仿真验证,</w:t>
                  </w:r>
                  <w:r w:rsidR="00FF1FDC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FF1FDC">
                    <w:rPr>
                      <w:rFonts w:ascii="Microsoft YaHei UI" w:eastAsia="Microsoft YaHei UI" w:hAnsi="Microsoft YaHei UI" w:hint="eastAsia"/>
                      <w:sz w:val="21"/>
                    </w:rPr>
                    <w:t>P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ython实现机器学习</w:t>
                  </w:r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避碰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和</w:t>
                  </w:r>
                  <w:r w:rsidR="001F3F4B">
                    <w:rPr>
                      <w:rFonts w:ascii="Microsoft YaHei UI" w:eastAsia="Microsoft YaHei UI" w:hAnsi="Microsoft YaHei UI" w:hint="eastAsia"/>
                      <w:sz w:val="21"/>
                    </w:rPr>
                    <w:t>效果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仿真展示</w:t>
                  </w:r>
                  <w:r w:rsidR="00FC751A">
                    <w:rPr>
                      <w:rFonts w:ascii="Microsoft YaHei UI" w:eastAsia="Microsoft YaHei UI" w:hAnsi="Microsoft YaHei UI" w:hint="eastAsia"/>
                      <w:sz w:val="21"/>
                    </w:rPr>
                    <w:t>.</w:t>
                  </w:r>
                  <w:r w:rsidR="00FC751A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  <w:p w14:paraId="016ECFB0" w14:textId="07CC1217" w:rsidR="002103DA" w:rsidRPr="000346E7" w:rsidRDefault="00E90E98" w:rsidP="000346E7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开源项目</w:t>
                  </w:r>
                  <w:r w:rsidR="002103DA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proofErr w:type="spellStart"/>
                  <w:r w:rsidR="00F30B75">
                    <w:rPr>
                      <w:rFonts w:ascii="Microsoft YaHei UI" w:eastAsia="Microsoft YaHei UI" w:hAnsi="Microsoft YaHei UI" w:hint="eastAsia"/>
                      <w:sz w:val="21"/>
                    </w:rPr>
                    <w:t>S</w:t>
                  </w:r>
                  <w:r w:rsidR="00F30B75">
                    <w:rPr>
                      <w:rFonts w:ascii="Microsoft YaHei UI" w:eastAsia="Microsoft YaHei UI" w:hAnsi="Microsoft YaHei UI"/>
                      <w:sz w:val="21"/>
                    </w:rPr>
                    <w:t>pringboot</w:t>
                  </w:r>
                  <w:proofErr w:type="spellEnd"/>
                  <w:r w:rsidR="00B72B7D">
                    <w:rPr>
                      <w:rFonts w:ascii="Microsoft YaHei UI" w:eastAsia="Microsoft YaHei UI" w:hAnsi="Microsoft YaHei UI" w:hint="eastAsia"/>
                      <w:sz w:val="21"/>
                    </w:rPr>
                    <w:t>练习项目</w:t>
                  </w:r>
                  <w:r w:rsidR="00F30B75">
                    <w:rPr>
                      <w:rFonts w:ascii="Microsoft YaHei UI" w:eastAsia="Microsoft YaHei UI" w:hAnsi="Microsoft YaHei UI" w:hint="eastAsia"/>
                      <w:sz w:val="21"/>
                    </w:rPr>
                    <w:t>,</w:t>
                  </w:r>
                  <w:r w:rsidR="00F30B75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DF6AFA">
                    <w:rPr>
                      <w:rFonts w:ascii="Microsoft YaHei UI" w:eastAsia="Microsoft YaHei UI" w:hAnsi="Microsoft YaHei UI" w:hint="eastAsia"/>
                      <w:sz w:val="21"/>
                    </w:rPr>
                    <w:t>系列</w:t>
                  </w:r>
                  <w:proofErr w:type="spellStart"/>
                  <w:r w:rsidR="00CC4D92">
                    <w:rPr>
                      <w:rFonts w:ascii="Microsoft YaHei UI" w:eastAsia="Microsoft YaHei UI" w:hAnsi="Microsoft YaHei UI" w:hint="eastAsia"/>
                      <w:sz w:val="21"/>
                    </w:rPr>
                    <w:t>JavaFx</w:t>
                  </w:r>
                  <w:proofErr w:type="spellEnd"/>
                  <w:r w:rsidR="00FD09CB">
                    <w:rPr>
                      <w:rFonts w:ascii="Microsoft YaHei UI" w:eastAsia="Microsoft YaHei UI" w:hAnsi="Microsoft YaHei UI" w:hint="eastAsia"/>
                      <w:sz w:val="21"/>
                    </w:rPr>
                    <w:t>避碰仿真实现</w:t>
                  </w:r>
                  <w:r w:rsidR="00A0792D">
                    <w:rPr>
                      <w:rFonts w:ascii="Microsoft YaHei UI" w:eastAsia="Microsoft YaHei UI" w:hAnsi="Microsoft YaHei UI" w:hint="eastAsia"/>
                      <w:sz w:val="21"/>
                    </w:rPr>
                    <w:t>,</w:t>
                  </w:r>
                  <w:r w:rsidR="00A0792D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F275C6">
                    <w:rPr>
                      <w:rFonts w:ascii="Microsoft YaHei UI" w:eastAsia="Microsoft YaHei UI" w:hAnsi="Microsoft YaHei UI"/>
                      <w:sz w:val="21"/>
                    </w:rPr>
                    <w:t>P</w:t>
                  </w:r>
                  <w:r w:rsidR="00F275C6">
                    <w:rPr>
                      <w:rFonts w:ascii="Microsoft YaHei UI" w:eastAsia="Microsoft YaHei UI" w:hAnsi="Microsoft YaHei UI" w:hint="eastAsia"/>
                      <w:sz w:val="21"/>
                    </w:rPr>
                    <w:t>ython</w:t>
                  </w:r>
                  <w:r w:rsidR="00F275C6">
                    <w:rPr>
                      <w:rFonts w:ascii="Microsoft YaHei UI" w:eastAsia="Microsoft YaHei UI" w:hAnsi="Microsoft YaHei UI"/>
                      <w:sz w:val="21"/>
                    </w:rPr>
                    <w:t>/Shell</w:t>
                  </w:r>
                  <w:r w:rsidR="00F275C6">
                    <w:rPr>
                      <w:rFonts w:ascii="Microsoft YaHei UI" w:eastAsia="Microsoft YaHei UI" w:hAnsi="Microsoft YaHei UI" w:hint="eastAsia"/>
                      <w:sz w:val="21"/>
                    </w:rPr>
                    <w:t>工具脚本,</w:t>
                  </w:r>
                  <w:r w:rsidR="00F275C6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1C029E">
                    <w:rPr>
                      <w:rFonts w:ascii="Microsoft YaHei UI" w:eastAsia="Microsoft YaHei UI" w:hAnsi="Microsoft YaHei UI" w:hint="eastAsia"/>
                      <w:sz w:val="21"/>
                    </w:rPr>
                    <w:t>实际</w:t>
                  </w:r>
                  <w:r w:rsidR="00CF07EC">
                    <w:rPr>
                      <w:rFonts w:ascii="Microsoft YaHei UI" w:eastAsia="Microsoft YaHei UI" w:hAnsi="Microsoft YaHei UI" w:hint="eastAsia"/>
                      <w:sz w:val="21"/>
                    </w:rPr>
                    <w:t>问题解决</w:t>
                  </w:r>
                  <w:r w:rsidR="00F807FF">
                    <w:rPr>
                      <w:rFonts w:ascii="Microsoft YaHei UI" w:eastAsia="Microsoft YaHei UI" w:hAnsi="Microsoft YaHei UI" w:hint="eastAsia"/>
                      <w:sz w:val="21"/>
                    </w:rPr>
                    <w:t>项目等</w:t>
                  </w:r>
                  <w:r w:rsidR="00F275C6">
                    <w:rPr>
                      <w:rFonts w:ascii="Microsoft YaHei UI" w:eastAsia="Microsoft YaHei UI" w:hAnsi="Microsoft YaHei UI" w:hint="eastAsia"/>
                      <w:sz w:val="21"/>
                    </w:rPr>
                    <w:t>.</w:t>
                  </w:r>
                  <w:r w:rsidR="00F275C6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</w:p>
              </w:tc>
            </w:tr>
            <w:tr w:rsidR="008F6337" w:rsidRPr="002A5336" w14:paraId="016ECFB4" w14:textId="77777777" w:rsidTr="00B85871">
              <w:tc>
                <w:tcPr>
                  <w:tcW w:w="5191" w:type="dxa"/>
                </w:tcPr>
                <w:p w14:paraId="1B99664C" w14:textId="4C00ADD0" w:rsidR="000D1348" w:rsidRPr="00CC4D92" w:rsidRDefault="000D1348" w:rsidP="00CC4D92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教育背景和兴趣爱好</w:t>
                  </w:r>
                </w:p>
                <w:p w14:paraId="0B38F755" w14:textId="0DDC16B7" w:rsidR="000D1348" w:rsidRPr="00FB1417" w:rsidRDefault="000D1348" w:rsidP="000D1348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武汉理工大学，</w:t>
                  </w:r>
                  <w:r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航海技术专业</w:t>
                  </w:r>
                </w:p>
                <w:p w14:paraId="2375327A" w14:textId="3E034DDA" w:rsidR="000D1348" w:rsidRPr="00FB1417" w:rsidRDefault="000D1348" w:rsidP="000D1348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辅修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华中科技大学，</w:t>
                  </w:r>
                  <w:r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计算机科学与技术专业</w:t>
                  </w:r>
                </w:p>
                <w:p w14:paraId="2750730B" w14:textId="14171D0F" w:rsidR="0066640B" w:rsidRDefault="000D1348" w:rsidP="000D1348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  <w:u w:val="single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硕士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：武汉理工大学，</w:t>
                  </w:r>
                  <w:r w:rsidRPr="00AF6F65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交通信息工程及控制研究生</w:t>
                  </w:r>
                </w:p>
                <w:p w14:paraId="016ECFB3" w14:textId="748CA090" w:rsidR="00CC4D92" w:rsidRPr="00CC4D92" w:rsidRDefault="00CC4D92" w:rsidP="000D1348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752E2F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>兴趣爱好</w:t>
                  </w:r>
                  <w:r w:rsidR="00ED29EA">
                    <w:rPr>
                      <w:rFonts w:ascii="Microsoft YaHei UI" w:eastAsia="Microsoft YaHei UI" w:hAnsi="Microsoft YaHei UI" w:hint="eastAsia"/>
                      <w:b/>
                      <w:bCs/>
                      <w:sz w:val="21"/>
                    </w:rPr>
                    <w:t xml:space="preserve"> </w:t>
                  </w:r>
                  <w:r w:rsidR="00ED29EA">
                    <w:rPr>
                      <w:rFonts w:ascii="Microsoft YaHei UI" w:eastAsia="Microsoft YaHei UI" w:hAnsi="Microsoft YaHei UI" w:hint="eastAsia"/>
                      <w:sz w:val="21"/>
                    </w:rPr>
                    <w:t>:</w:t>
                  </w:r>
                  <w:r w:rsidR="00ED29EA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752E2F">
                    <w:rPr>
                      <w:rFonts w:ascii="Microsoft YaHei UI" w:eastAsia="Microsoft YaHei UI" w:hAnsi="Microsoft YaHei UI" w:hint="eastAsia"/>
                      <w:sz w:val="21"/>
                    </w:rPr>
                    <w:t>绘画艺术设计</w:t>
                  </w:r>
                  <w:r w:rsidR="004B1A8A">
                    <w:rPr>
                      <w:rFonts w:ascii="Microsoft YaHei UI" w:eastAsia="Microsoft YaHei UI" w:hAnsi="Microsoft YaHei UI" w:hint="eastAsia"/>
                      <w:sz w:val="21"/>
                    </w:rPr>
                    <w:t>,</w:t>
                  </w:r>
                  <w:r w:rsidR="004B1A8A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5870DA">
                    <w:rPr>
                      <w:rFonts w:ascii="Microsoft YaHei UI" w:eastAsia="Microsoft YaHei UI" w:hAnsi="Microsoft YaHei UI" w:hint="eastAsia"/>
                      <w:sz w:val="21"/>
                    </w:rPr>
                    <w:t>游泳、</w:t>
                  </w:r>
                  <w:r w:rsidR="009F471A">
                    <w:rPr>
                      <w:rFonts w:ascii="Microsoft YaHei UI" w:eastAsia="Microsoft YaHei UI" w:hAnsi="Microsoft YaHei UI" w:hint="eastAsia"/>
                      <w:sz w:val="21"/>
                    </w:rPr>
                    <w:t>跑步</w:t>
                  </w:r>
                  <w:r w:rsidR="00752E2F">
                    <w:rPr>
                      <w:rFonts w:ascii="Microsoft YaHei UI" w:eastAsia="Microsoft YaHei UI" w:hAnsi="Microsoft YaHei UI" w:hint="eastAsia"/>
                      <w:sz w:val="21"/>
                    </w:rPr>
                    <w:t>、爬山等运动</w:t>
                  </w:r>
                  <w:r w:rsidR="004B1A8A">
                    <w:rPr>
                      <w:rFonts w:ascii="Microsoft YaHei UI" w:eastAsia="Microsoft YaHei UI" w:hAnsi="Microsoft YaHei UI" w:hint="eastAsia"/>
                      <w:sz w:val="21"/>
                    </w:rPr>
                    <w:t xml:space="preserve"> </w:t>
                  </w:r>
                </w:p>
              </w:tc>
            </w:tr>
          </w:tbl>
          <w:p w14:paraId="016ECFB5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016ECFB7" w14:textId="77777777" w:rsidR="00A5230A" w:rsidRPr="00984A85" w:rsidRDefault="00A5230A" w:rsidP="006A1E99">
      <w:pPr>
        <w:pStyle w:val="a9"/>
        <w:jc w:val="left"/>
        <w:rPr>
          <w:rFonts w:ascii="Microsoft YaHei UI" w:eastAsia="Microsoft YaHei UI" w:hAnsi="Microsoft YaHei UI"/>
        </w:rPr>
      </w:pPr>
    </w:p>
    <w:p w14:paraId="016ECFB8" w14:textId="77777777" w:rsidR="00A5230A" w:rsidRPr="0079616B" w:rsidRDefault="00F34B5B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教育背景：</w:t>
      </w:r>
    </w:p>
    <w:p w14:paraId="016ECFB9" w14:textId="4258C673" w:rsidR="00F34B5B" w:rsidRPr="00455465" w:rsidRDefault="00B93F3C" w:rsidP="006A1E99">
      <w:pPr>
        <w:pStyle w:val="a9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1.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="004665C4">
        <w:rPr>
          <w:rFonts w:ascii="Microsoft YaHei UI" w:eastAsia="Microsoft YaHei UI" w:hAnsi="Microsoft YaHei UI" w:hint="eastAsia"/>
          <w:b/>
          <w:sz w:val="24"/>
        </w:rPr>
        <w:t>交通信息工程及控制</w:t>
      </w:r>
      <w:r w:rsidR="00941F0D">
        <w:rPr>
          <w:rFonts w:ascii="Microsoft YaHei UI" w:eastAsia="Microsoft YaHei UI" w:hAnsi="Microsoft YaHei UI" w:hint="eastAsia"/>
          <w:b/>
          <w:sz w:val="24"/>
        </w:rPr>
        <w:t xml:space="preserve"> </w:t>
      </w:r>
      <w:r w:rsidR="00AF6F65">
        <w:rPr>
          <w:rFonts w:ascii="Microsoft YaHei UI" w:eastAsia="Microsoft YaHei UI" w:hAnsi="Microsoft YaHei UI" w:hint="eastAsia"/>
          <w:b/>
          <w:sz w:val="24"/>
        </w:rPr>
        <w:t>研究生</w:t>
      </w:r>
      <w:r w:rsidRPr="00455465">
        <w:rPr>
          <w:rFonts w:ascii="Microsoft YaHei UI" w:eastAsia="Microsoft YaHei UI" w:hAnsi="Microsoft YaHei UI" w:hint="eastAsia"/>
          <w:b/>
          <w:sz w:val="24"/>
        </w:rPr>
        <w:t xml:space="preserve">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</w:t>
      </w:r>
      <w:r w:rsidR="00941F0D">
        <w:rPr>
          <w:rFonts w:ascii="Microsoft YaHei UI" w:eastAsia="Microsoft YaHei UI" w:hAnsi="Microsoft YaHei UI" w:hint="eastAsia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航运学院</w:t>
      </w:r>
    </w:p>
    <w:p w14:paraId="016ECFBA" w14:textId="0FD52B8D" w:rsidR="00B93F3C" w:rsidRDefault="006E733B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起止日期</w:t>
      </w:r>
      <w:r>
        <w:rPr>
          <w:rFonts w:ascii="Microsoft YaHei UI" w:eastAsia="Microsoft YaHei UI" w:hAnsi="Microsoft YaHei UI" w:hint="eastAsia"/>
        </w:rPr>
        <w:t>：</w:t>
      </w:r>
      <w:r w:rsidRPr="004665C4">
        <w:rPr>
          <w:rFonts w:ascii="Microsoft YaHei UI" w:eastAsia="Microsoft YaHei UI" w:hAnsi="Microsoft YaHei UI" w:hint="eastAsia"/>
          <w:u w:val="single"/>
        </w:rPr>
        <w:t>2016.9</w:t>
      </w:r>
      <w:r w:rsidRPr="004665C4">
        <w:rPr>
          <w:rFonts w:ascii="Microsoft YaHei UI" w:eastAsia="Microsoft YaHei UI" w:hAnsi="Microsoft YaHei UI"/>
          <w:u w:val="single"/>
        </w:rPr>
        <w:t xml:space="preserve"> – </w:t>
      </w:r>
      <w:r w:rsidRPr="004665C4">
        <w:rPr>
          <w:rFonts w:ascii="Microsoft YaHei UI" w:eastAsia="Microsoft YaHei UI" w:hAnsi="Microsoft YaHei UI" w:hint="eastAsia"/>
          <w:u w:val="single"/>
        </w:rPr>
        <w:t>201</w:t>
      </w:r>
      <w:r w:rsidR="0050176B" w:rsidRPr="004665C4">
        <w:rPr>
          <w:rFonts w:ascii="Microsoft YaHei UI" w:eastAsia="Microsoft YaHei UI" w:hAnsi="Microsoft YaHei UI"/>
          <w:u w:val="single"/>
        </w:rPr>
        <w:t>9</w:t>
      </w:r>
      <w:r w:rsidRPr="004665C4">
        <w:rPr>
          <w:rFonts w:ascii="Microsoft YaHei UI" w:eastAsia="Microsoft YaHei UI" w:hAnsi="Microsoft YaHei UI" w:hint="eastAsia"/>
          <w:u w:val="single"/>
        </w:rPr>
        <w:t>.</w:t>
      </w:r>
      <w:r w:rsidR="003F494F">
        <w:rPr>
          <w:rFonts w:ascii="Microsoft YaHei UI" w:eastAsia="Microsoft YaHei UI" w:hAnsi="Microsoft YaHei UI"/>
          <w:u w:val="single"/>
        </w:rPr>
        <w:t>7</w:t>
      </w:r>
    </w:p>
    <w:p w14:paraId="016ECFBB" w14:textId="0BE069E1" w:rsidR="004578AF" w:rsidRDefault="00E36B63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主要研究方向</w:t>
      </w:r>
      <w:r>
        <w:rPr>
          <w:rFonts w:ascii="Microsoft YaHei UI" w:eastAsia="Microsoft YaHei UI" w:hAnsi="Microsoft YaHei UI" w:hint="eastAsia"/>
        </w:rPr>
        <w:t>：</w:t>
      </w:r>
      <w:r w:rsidR="00A94261">
        <w:rPr>
          <w:rFonts w:ascii="Microsoft YaHei UI" w:eastAsia="Microsoft YaHei UI" w:hAnsi="Microsoft YaHei UI" w:hint="eastAsia"/>
        </w:rPr>
        <w:t>搭建无人艇避碰仿真平台和实验平台</w:t>
      </w:r>
      <w:r w:rsidR="00124C8D">
        <w:rPr>
          <w:rFonts w:ascii="Microsoft YaHei UI" w:eastAsia="Microsoft YaHei UI" w:hAnsi="Microsoft YaHei UI" w:hint="eastAsia"/>
        </w:rPr>
        <w:t>，无人艇避碰方面的问题研究以及解决办法</w:t>
      </w:r>
    </w:p>
    <w:p w14:paraId="016ECFBC" w14:textId="77777777" w:rsidR="00792824" w:rsidRDefault="00792824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：水上交通建模与仿真，数学模型，第一外国语(英</w:t>
      </w:r>
      <w:r>
        <w:rPr>
          <w:rFonts w:ascii="Microsoft YaHei UI" w:eastAsia="Microsoft YaHei UI" w:hAnsi="Microsoft YaHei UI"/>
        </w:rPr>
        <w:t>)</w:t>
      </w:r>
      <w:r w:rsidR="004665C4">
        <w:rPr>
          <w:rFonts w:ascii="Microsoft YaHei UI" w:eastAsia="Microsoft YaHei UI" w:hAnsi="Microsoft YaHei UI" w:hint="eastAsia"/>
        </w:rPr>
        <w:t>，船舶控制理论与技术，船舶交通流</w:t>
      </w:r>
      <w:r>
        <w:rPr>
          <w:rFonts w:ascii="Microsoft YaHei UI" w:eastAsia="Microsoft YaHei UI" w:hAnsi="Microsoft YaHei UI" w:hint="eastAsia"/>
        </w:rPr>
        <w:t>实验</w:t>
      </w:r>
      <w:r w:rsidR="004665C4">
        <w:rPr>
          <w:rFonts w:ascii="Microsoft YaHei UI" w:eastAsia="Microsoft YaHei UI" w:hAnsi="Microsoft YaHei UI" w:hint="eastAsia"/>
        </w:rPr>
        <w:t>等</w:t>
      </w:r>
    </w:p>
    <w:p w14:paraId="016ECFBD" w14:textId="35380DA2" w:rsidR="00BD467E" w:rsidRPr="006E733B" w:rsidRDefault="009B0A6A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参与的活动</w:t>
      </w:r>
      <w:r>
        <w:rPr>
          <w:rFonts w:ascii="Microsoft YaHei UI" w:eastAsia="Microsoft YaHei UI" w:hAnsi="Microsoft YaHei UI" w:hint="eastAsia"/>
        </w:rPr>
        <w:t>：班级活动</w:t>
      </w:r>
      <w:r w:rsidR="00CC2483">
        <w:rPr>
          <w:rFonts w:ascii="Microsoft YaHei UI" w:eastAsia="Microsoft YaHei UI" w:hAnsi="Microsoft YaHei UI" w:hint="eastAsia"/>
        </w:rPr>
        <w:t>组织</w:t>
      </w:r>
      <w:r>
        <w:rPr>
          <w:rFonts w:ascii="Microsoft YaHei UI" w:eastAsia="Microsoft YaHei UI" w:hAnsi="Microsoft YaHei UI" w:hint="eastAsia"/>
        </w:rPr>
        <w:t>，担任校</w:t>
      </w:r>
      <w:proofErr w:type="gramStart"/>
      <w:r>
        <w:rPr>
          <w:rFonts w:ascii="Microsoft YaHei UI" w:eastAsia="Microsoft YaHei UI" w:hAnsi="Microsoft YaHei UI" w:hint="eastAsia"/>
        </w:rPr>
        <w:t>研</w:t>
      </w:r>
      <w:proofErr w:type="gramEnd"/>
      <w:r>
        <w:rPr>
          <w:rFonts w:ascii="Microsoft YaHei UI" w:eastAsia="Microsoft YaHei UI" w:hAnsi="Microsoft YaHei UI" w:hint="eastAsia"/>
        </w:rPr>
        <w:t>会宣传部干事，多次参与海报制作，出色完成任务</w:t>
      </w:r>
    </w:p>
    <w:p w14:paraId="016ECFBE" w14:textId="62C20DF4" w:rsidR="00B93F3C" w:rsidRPr="00455465" w:rsidRDefault="00607B54" w:rsidP="006A1E99">
      <w:pPr>
        <w:pStyle w:val="a9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航海技术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</w:t>
      </w:r>
      <w:r w:rsidR="00941F0D">
        <w:rPr>
          <w:rFonts w:ascii="Microsoft YaHei UI" w:eastAsia="Microsoft YaHei UI" w:hAnsi="Microsoft YaHei UI" w:hint="eastAsia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航运学院</w:t>
      </w:r>
    </w:p>
    <w:p w14:paraId="016ECFBF" w14:textId="77777777" w:rsidR="00607B54" w:rsidRDefault="00607B54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</w:t>
      </w:r>
      <w:r w:rsidRPr="004665C4">
        <w:rPr>
          <w:rFonts w:ascii="Microsoft YaHei UI" w:eastAsia="Microsoft YaHei UI" w:hAnsi="Microsoft YaHei UI" w:hint="eastAsia"/>
          <w:u w:val="single"/>
        </w:rPr>
        <w:t>2012.9</w:t>
      </w:r>
      <w:r w:rsidRPr="004665C4">
        <w:rPr>
          <w:rFonts w:ascii="Microsoft YaHei UI" w:eastAsia="Microsoft YaHei UI" w:hAnsi="Microsoft YaHei UI"/>
          <w:u w:val="single"/>
        </w:rPr>
        <w:t xml:space="preserve"> – </w:t>
      </w:r>
      <w:r w:rsidRPr="004665C4">
        <w:rPr>
          <w:rFonts w:ascii="Microsoft YaHei UI" w:eastAsia="Microsoft YaHei UI" w:hAnsi="Microsoft YaHei UI" w:hint="eastAsia"/>
          <w:u w:val="single"/>
        </w:rPr>
        <w:t>2016.9</w:t>
      </w:r>
    </w:p>
    <w:p w14:paraId="016ECFC0" w14:textId="77777777" w:rsidR="00607B54" w:rsidRDefault="00607B54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4B313D" w:rsidRPr="004B313D">
        <w:rPr>
          <w:rFonts w:ascii="Microsoft YaHei UI" w:eastAsia="Microsoft YaHei UI" w:hAnsi="Microsoft YaHei UI" w:hint="eastAsia"/>
        </w:rPr>
        <w:t>船舶原理，航海学（地文+天文），船舶操纵与海上搜救等</w:t>
      </w:r>
    </w:p>
    <w:p w14:paraId="016ECFC1" w14:textId="1F1C1D1D" w:rsidR="00B93F3C" w:rsidRDefault="006C5699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获奖情况</w:t>
      </w:r>
      <w:r>
        <w:rPr>
          <w:rFonts w:ascii="Microsoft YaHei UI" w:eastAsia="Microsoft YaHei UI" w:hAnsi="Microsoft YaHei UI" w:hint="eastAsia"/>
        </w:rPr>
        <w:t>：获得学校二等奖学金，优秀学生干部</w:t>
      </w:r>
      <w:r w:rsidR="004665C4">
        <w:rPr>
          <w:rFonts w:ascii="Microsoft YaHei UI" w:eastAsia="Microsoft YaHei UI" w:hAnsi="Microsoft YaHei UI" w:hint="eastAsia"/>
        </w:rPr>
        <w:t>、优秀毕业生、课外培养优秀学生</w:t>
      </w:r>
    </w:p>
    <w:p w14:paraId="016ECFC2" w14:textId="6708F788" w:rsidR="00B93F3C" w:rsidRPr="00455465" w:rsidRDefault="001C5DD0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计算机科学与技术</w:t>
      </w:r>
      <w:r w:rsidR="00543190">
        <w:rPr>
          <w:rFonts w:ascii="Microsoft YaHei UI" w:eastAsia="Microsoft YaHei UI" w:hAnsi="Microsoft YaHei UI" w:hint="eastAsia"/>
          <w:b/>
          <w:sz w:val="24"/>
          <w:szCs w:val="24"/>
        </w:rPr>
        <w:t xml:space="preserve"> 双学位</w:t>
      </w:r>
      <w:r w:rsidR="00543190" w:rsidRPr="00455465">
        <w:rPr>
          <w:rFonts w:ascii="Microsoft YaHei UI" w:eastAsia="Microsoft YaHei UI" w:hAnsi="Microsoft YaHei UI" w:hint="eastAsia"/>
          <w:b/>
          <w:sz w:val="24"/>
          <w:szCs w:val="24"/>
        </w:rPr>
        <w:t>辅修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华中科技大学</w:t>
      </w:r>
      <w:r w:rsidR="00543190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AF6F65">
        <w:rPr>
          <w:rFonts w:ascii="Microsoft YaHei UI" w:eastAsia="Microsoft YaHei UI" w:hAnsi="Microsoft YaHei UI" w:hint="eastAsia"/>
          <w:b/>
          <w:sz w:val="24"/>
          <w:szCs w:val="24"/>
        </w:rPr>
        <w:t>计算机学院</w:t>
      </w:r>
    </w:p>
    <w:p w14:paraId="016ECFC3" w14:textId="77777777" w:rsidR="00A5230A" w:rsidRDefault="001C5DD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</w:t>
      </w:r>
      <w:r w:rsidRPr="00A629D0">
        <w:rPr>
          <w:rFonts w:ascii="Microsoft YaHei UI" w:eastAsia="Microsoft YaHei UI" w:hAnsi="Microsoft YaHei UI" w:hint="eastAsia"/>
          <w:u w:val="single"/>
        </w:rPr>
        <w:t>2014.3</w:t>
      </w:r>
      <w:r w:rsidRPr="00A629D0">
        <w:rPr>
          <w:rFonts w:ascii="Microsoft YaHei UI" w:eastAsia="Microsoft YaHei UI" w:hAnsi="Microsoft YaHei UI"/>
          <w:u w:val="single"/>
        </w:rPr>
        <w:t xml:space="preserve"> – </w:t>
      </w:r>
      <w:r w:rsidR="00A629D0">
        <w:rPr>
          <w:rFonts w:ascii="Microsoft YaHei UI" w:eastAsia="Microsoft YaHei UI" w:hAnsi="Microsoft YaHei UI" w:hint="eastAsia"/>
          <w:u w:val="single"/>
        </w:rPr>
        <w:t>2015.10</w:t>
      </w:r>
    </w:p>
    <w:p w14:paraId="016ECFC4" w14:textId="4D74C337" w:rsidR="00A5230A" w:rsidRDefault="001C5DD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A629D0">
        <w:rPr>
          <w:rFonts w:ascii="Microsoft YaHei UI" w:eastAsia="Microsoft YaHei UI" w:hAnsi="Microsoft YaHei UI" w:hint="eastAsia"/>
        </w:rPr>
        <w:t>离散数学，</w:t>
      </w:r>
      <w:r w:rsidR="004B313D" w:rsidRPr="004B313D">
        <w:rPr>
          <w:rFonts w:ascii="Microsoft YaHei UI" w:eastAsia="Microsoft YaHei UI" w:hAnsi="Microsoft YaHei UI" w:hint="eastAsia"/>
        </w:rPr>
        <w:t>数据结构，操作系统，编译原理</w:t>
      </w:r>
      <w:r w:rsidR="00A0792D">
        <w:rPr>
          <w:rFonts w:ascii="Microsoft YaHei UI" w:eastAsia="Microsoft YaHei UI" w:hAnsi="Microsoft YaHei UI" w:hint="eastAsia"/>
        </w:rPr>
        <w:t>,</w:t>
      </w:r>
      <w:r w:rsidR="00A0792D">
        <w:rPr>
          <w:rFonts w:ascii="Microsoft YaHei UI" w:eastAsia="Microsoft YaHei UI" w:hAnsi="Microsoft YaHei UI"/>
        </w:rPr>
        <w:t xml:space="preserve"> </w:t>
      </w:r>
      <w:r w:rsidR="00A629D0">
        <w:rPr>
          <w:rFonts w:ascii="Microsoft YaHei UI" w:eastAsia="Microsoft YaHei UI" w:hAnsi="Microsoft YaHei UI" w:hint="eastAsia"/>
        </w:rPr>
        <w:t>软件工程</w:t>
      </w:r>
      <w:r w:rsidR="004B313D" w:rsidRPr="004B313D">
        <w:rPr>
          <w:rFonts w:ascii="Microsoft YaHei UI" w:eastAsia="Microsoft YaHei UI" w:hAnsi="Microsoft YaHei UI" w:hint="eastAsia"/>
        </w:rPr>
        <w:t>等</w:t>
      </w:r>
    </w:p>
    <w:p w14:paraId="016ECFC5" w14:textId="77777777" w:rsidR="00F34B5B" w:rsidRDefault="00F34B5B" w:rsidP="006A1E99">
      <w:pPr>
        <w:pStyle w:val="a9"/>
        <w:jc w:val="left"/>
        <w:rPr>
          <w:rFonts w:ascii="Microsoft YaHei UI" w:eastAsia="Microsoft YaHei UI" w:hAnsi="Microsoft YaHei UI"/>
        </w:rPr>
      </w:pPr>
    </w:p>
    <w:p w14:paraId="016ECFC6" w14:textId="77777777" w:rsidR="00F34B5B" w:rsidRPr="0079616B" w:rsidRDefault="00D11250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sz w:val="36"/>
          <w:szCs w:val="36"/>
        </w:rPr>
        <w:t>项目</w:t>
      </w:r>
      <w:r w:rsidR="00F34B5B" w:rsidRPr="0079616B">
        <w:rPr>
          <w:rFonts w:ascii="Microsoft YaHei UI" w:eastAsia="Microsoft YaHei UI" w:hAnsi="Microsoft YaHei UI" w:hint="eastAsia"/>
          <w:b/>
          <w:sz w:val="36"/>
          <w:szCs w:val="36"/>
        </w:rPr>
        <w:t>经验：</w:t>
      </w:r>
    </w:p>
    <w:p w14:paraId="77AB8938" w14:textId="01870F4E" w:rsidR="00AF6F65" w:rsidRPr="00455465" w:rsidRDefault="007F6EB7" w:rsidP="00AF6F65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>1</w:t>
      </w:r>
      <w:r w:rsidR="00AF6F65" w:rsidRPr="00455465">
        <w:rPr>
          <w:rFonts w:ascii="Microsoft YaHei UI" w:eastAsia="Microsoft YaHei UI" w:hAnsi="Microsoft YaHei UI" w:hint="eastAsia"/>
          <w:b/>
          <w:sz w:val="24"/>
          <w:szCs w:val="24"/>
        </w:rPr>
        <w:t>.</w:t>
      </w:r>
      <w:r w:rsidR="00AF6F65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AF6F65">
        <w:rPr>
          <w:rFonts w:ascii="Microsoft YaHei UI" w:eastAsia="Microsoft YaHei UI" w:hAnsi="Microsoft YaHei UI" w:hint="eastAsia"/>
          <w:b/>
          <w:sz w:val="24"/>
          <w:szCs w:val="24"/>
        </w:rPr>
        <w:t>小米</w:t>
      </w:r>
      <w:r w:rsidR="005870DA">
        <w:rPr>
          <w:rFonts w:ascii="Microsoft YaHei UI" w:eastAsia="Microsoft YaHei UI" w:hAnsi="Microsoft YaHei UI" w:hint="eastAsia"/>
          <w:b/>
          <w:sz w:val="24"/>
          <w:szCs w:val="24"/>
        </w:rPr>
        <w:t>Java后</w:t>
      </w:r>
      <w:r w:rsidR="00BE4ECD">
        <w:rPr>
          <w:rFonts w:ascii="Microsoft YaHei UI" w:eastAsia="Microsoft YaHei UI" w:hAnsi="Microsoft YaHei UI" w:hint="eastAsia"/>
          <w:b/>
          <w:sz w:val="24"/>
          <w:szCs w:val="24"/>
        </w:rPr>
        <w:t>端</w:t>
      </w:r>
      <w:r w:rsidR="005870DA">
        <w:rPr>
          <w:rFonts w:ascii="Microsoft YaHei UI" w:eastAsia="Microsoft YaHei UI" w:hAnsi="Microsoft YaHei UI" w:hint="eastAsia"/>
          <w:b/>
          <w:sz w:val="24"/>
          <w:szCs w:val="24"/>
        </w:rPr>
        <w:t>开发</w:t>
      </w:r>
      <w:r w:rsidR="00FD09CB">
        <w:rPr>
          <w:rFonts w:ascii="Microsoft YaHei UI" w:eastAsia="Microsoft YaHei UI" w:hAnsi="Microsoft YaHei UI"/>
          <w:b/>
          <w:sz w:val="24"/>
          <w:szCs w:val="24"/>
        </w:rPr>
        <w:t>2</w:t>
      </w:r>
      <w:r w:rsidR="00AF6F65">
        <w:rPr>
          <w:rFonts w:ascii="Microsoft YaHei UI" w:eastAsia="Microsoft YaHei UI" w:hAnsi="Microsoft YaHei UI" w:hint="eastAsia"/>
          <w:b/>
          <w:sz w:val="24"/>
          <w:szCs w:val="24"/>
        </w:rPr>
        <w:t>年</w:t>
      </w:r>
      <w:r w:rsidR="00AF6F65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AF6F65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| </w:t>
      </w:r>
      <w:r w:rsidR="00AF6F65">
        <w:rPr>
          <w:rFonts w:ascii="Microsoft YaHei UI" w:eastAsia="Microsoft YaHei UI" w:hAnsi="Microsoft YaHei UI" w:hint="eastAsia"/>
          <w:b/>
          <w:sz w:val="24"/>
          <w:szCs w:val="24"/>
        </w:rPr>
        <w:t>Java</w:t>
      </w:r>
      <w:r w:rsidR="00AF6F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AF6F65">
        <w:rPr>
          <w:rFonts w:ascii="Microsoft YaHei UI" w:eastAsia="Microsoft YaHei UI" w:hAnsi="Microsoft YaHei UI" w:hint="eastAsia"/>
          <w:b/>
          <w:sz w:val="24"/>
          <w:szCs w:val="24"/>
        </w:rPr>
        <w:t>Web开发</w:t>
      </w:r>
      <w:r w:rsidR="008E7066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</w:p>
    <w:p w14:paraId="224A17CE" w14:textId="797F7DE7" w:rsidR="007F6EB7" w:rsidRDefault="007F6EB7" w:rsidP="00AF6F65">
      <w:pPr>
        <w:pStyle w:val="a9"/>
        <w:ind w:leftChars="213" w:left="426"/>
        <w:jc w:val="left"/>
        <w:rPr>
          <w:rFonts w:ascii="Microsoft YaHei UI" w:eastAsia="Microsoft YaHei UI" w:hAnsi="Microsoft YaHei UI"/>
          <w:b/>
          <w:bCs/>
        </w:rPr>
      </w:pPr>
      <w:r w:rsidRPr="00CF76EA">
        <w:rPr>
          <w:rFonts w:ascii="Microsoft YaHei UI" w:eastAsia="Microsoft YaHei UI" w:hAnsi="Microsoft YaHei UI" w:hint="eastAsia"/>
          <w:b/>
          <w:bCs/>
        </w:rPr>
        <w:t>(</w:t>
      </w:r>
      <w:r w:rsidRPr="00CF76EA">
        <w:rPr>
          <w:rFonts w:ascii="Microsoft YaHei UI" w:eastAsia="Microsoft YaHei UI" w:hAnsi="Microsoft YaHei UI"/>
          <w:b/>
          <w:bCs/>
        </w:rPr>
        <w:t xml:space="preserve">1) </w:t>
      </w:r>
      <w:r w:rsidR="007332C7">
        <w:rPr>
          <w:rFonts w:ascii="Microsoft YaHei UI" w:eastAsia="Microsoft YaHei UI" w:hAnsi="Microsoft YaHei UI" w:hint="eastAsia"/>
          <w:b/>
          <w:bCs/>
        </w:rPr>
        <w:t>应用</w:t>
      </w:r>
      <w:r w:rsidRPr="00CF76EA">
        <w:rPr>
          <w:rFonts w:ascii="Microsoft YaHei UI" w:eastAsia="Microsoft YaHei UI" w:hAnsi="Microsoft YaHei UI" w:hint="eastAsia"/>
          <w:b/>
          <w:bCs/>
        </w:rPr>
        <w:t>自动化</w:t>
      </w:r>
      <w:r w:rsidR="007332C7">
        <w:rPr>
          <w:rFonts w:ascii="Microsoft YaHei UI" w:eastAsia="Microsoft YaHei UI" w:hAnsi="Microsoft YaHei UI" w:hint="eastAsia"/>
          <w:b/>
          <w:bCs/>
        </w:rPr>
        <w:t>检测</w:t>
      </w:r>
      <w:r w:rsidRPr="00CF76EA">
        <w:rPr>
          <w:rFonts w:ascii="Microsoft YaHei UI" w:eastAsia="Microsoft YaHei UI" w:hAnsi="Microsoft YaHei UI" w:hint="eastAsia"/>
          <w:b/>
          <w:bCs/>
        </w:rPr>
        <w:t>系统开发和优化</w:t>
      </w:r>
      <w:r w:rsidR="00E7419C">
        <w:rPr>
          <w:rFonts w:ascii="Microsoft YaHei UI" w:eastAsia="Microsoft YaHei UI" w:hAnsi="Microsoft YaHei UI" w:hint="eastAsia"/>
          <w:b/>
          <w:bCs/>
        </w:rPr>
        <w:t xml:space="preserve"> </w:t>
      </w:r>
    </w:p>
    <w:p w14:paraId="77AD6CA9" w14:textId="42D0BB38" w:rsidR="009874EF" w:rsidRPr="00B772D0" w:rsidRDefault="00B47D3E" w:rsidP="00E570C8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B772D0">
        <w:rPr>
          <w:rFonts w:ascii="Microsoft YaHei UI" w:eastAsia="Microsoft YaHei UI" w:hAnsi="Microsoft YaHei UI" w:hint="eastAsia"/>
          <w:b/>
          <w:bCs/>
        </w:rPr>
        <w:t>项目技术</w:t>
      </w:r>
      <w:proofErr w:type="gramStart"/>
      <w:r w:rsidRPr="00B772D0">
        <w:rPr>
          <w:rFonts w:ascii="Microsoft YaHei UI" w:eastAsia="Microsoft YaHei UI" w:hAnsi="Microsoft YaHei UI" w:hint="eastAsia"/>
          <w:b/>
          <w:bCs/>
        </w:rPr>
        <w:t>栈</w:t>
      </w:r>
      <w:proofErr w:type="gramEnd"/>
      <w:r w:rsidRPr="00B772D0">
        <w:rPr>
          <w:rFonts w:ascii="Microsoft YaHei UI" w:eastAsia="Microsoft YaHei UI" w:hAnsi="Microsoft YaHei UI" w:hint="eastAsia"/>
        </w:rPr>
        <w:t xml:space="preserve"> </w:t>
      </w:r>
      <w:r w:rsidRPr="00B772D0">
        <w:rPr>
          <w:rFonts w:ascii="Microsoft YaHei UI" w:eastAsia="Microsoft YaHei UI" w:hAnsi="Microsoft YaHei UI"/>
        </w:rPr>
        <w:t xml:space="preserve">: </w:t>
      </w:r>
      <w:proofErr w:type="spellStart"/>
      <w:proofErr w:type="gramStart"/>
      <w:r w:rsidRPr="00B772D0">
        <w:rPr>
          <w:rFonts w:ascii="Microsoft YaHei UI" w:eastAsia="Microsoft YaHei UI" w:hAnsi="Microsoft YaHei UI" w:hint="eastAsia"/>
        </w:rPr>
        <w:t>Springboot</w:t>
      </w:r>
      <w:proofErr w:type="spellEnd"/>
      <w:r w:rsidRPr="00B772D0">
        <w:rPr>
          <w:rFonts w:ascii="Microsoft YaHei UI" w:eastAsia="Microsoft YaHei UI" w:hAnsi="Microsoft YaHei UI"/>
        </w:rPr>
        <w:t xml:space="preserve">,  </w:t>
      </w:r>
      <w:r w:rsidRPr="00B772D0">
        <w:rPr>
          <w:rFonts w:ascii="Microsoft YaHei UI" w:eastAsia="Microsoft YaHei UI" w:hAnsi="Microsoft YaHei UI" w:hint="eastAsia"/>
        </w:rPr>
        <w:t>M</w:t>
      </w:r>
      <w:r w:rsidR="007A5F2E" w:rsidRPr="00B772D0">
        <w:rPr>
          <w:rFonts w:ascii="Microsoft YaHei UI" w:eastAsia="Microsoft YaHei UI" w:hAnsi="Microsoft YaHei UI" w:hint="eastAsia"/>
        </w:rPr>
        <w:t>Q</w:t>
      </w:r>
      <w:proofErr w:type="gramEnd"/>
      <w:r w:rsidRPr="00B772D0">
        <w:rPr>
          <w:rFonts w:ascii="Microsoft YaHei UI" w:eastAsia="Microsoft YaHei UI" w:hAnsi="Microsoft YaHei UI"/>
        </w:rPr>
        <w:t xml:space="preserve">, </w:t>
      </w:r>
      <w:r w:rsidR="007A5F2E" w:rsidRPr="00B772D0">
        <w:rPr>
          <w:rFonts w:ascii="Microsoft YaHei UI" w:eastAsia="Microsoft YaHei UI" w:hAnsi="Microsoft YaHei UI" w:hint="eastAsia"/>
        </w:rPr>
        <w:t>My</w:t>
      </w:r>
      <w:r w:rsidR="00717553" w:rsidRPr="00B772D0">
        <w:rPr>
          <w:rFonts w:ascii="Microsoft YaHei UI" w:eastAsia="Microsoft YaHei UI" w:hAnsi="Microsoft YaHei UI" w:hint="eastAsia"/>
        </w:rPr>
        <w:t>SQL</w:t>
      </w:r>
      <w:r w:rsidR="00717553" w:rsidRPr="00B772D0">
        <w:rPr>
          <w:rFonts w:ascii="Microsoft YaHei UI" w:eastAsia="Microsoft YaHei UI" w:hAnsi="Microsoft YaHei UI"/>
        </w:rPr>
        <w:t xml:space="preserve"> </w:t>
      </w:r>
      <w:r w:rsidR="00F15DF6">
        <w:rPr>
          <w:rFonts w:ascii="Microsoft YaHei UI" w:eastAsia="Microsoft YaHei UI" w:hAnsi="Microsoft YaHei UI"/>
        </w:rPr>
        <w:t xml:space="preserve">, Zookeeper </w:t>
      </w:r>
    </w:p>
    <w:p w14:paraId="1FFC7E28" w14:textId="1E8A4EE8" w:rsidR="007F08C7" w:rsidRDefault="00ED6FBB" w:rsidP="007F08C7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</w:t>
      </w:r>
      <w:proofErr w:type="spellStart"/>
      <w:r>
        <w:rPr>
          <w:rFonts w:ascii="Microsoft YaHei UI" w:eastAsia="Microsoft YaHei UI" w:hAnsi="Microsoft YaHei UI" w:hint="eastAsia"/>
        </w:rPr>
        <w:t>SpringBoot</w:t>
      </w:r>
      <w:proofErr w:type="spellEnd"/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Schedule</w:t>
      </w:r>
      <w:r>
        <w:rPr>
          <w:rFonts w:ascii="Microsoft YaHei UI" w:eastAsia="Microsoft YaHei UI" w:hAnsi="Microsoft YaHei UI"/>
        </w:rPr>
        <w:t xml:space="preserve"> </w:t>
      </w:r>
      <w:proofErr w:type="gramStart"/>
      <w:r>
        <w:rPr>
          <w:rFonts w:ascii="Microsoft YaHei UI" w:eastAsia="Microsoft YaHei UI" w:hAnsi="Microsoft YaHei UI" w:hint="eastAsia"/>
        </w:rPr>
        <w:t>调度器实现</w:t>
      </w:r>
      <w:proofErr w:type="gramEnd"/>
      <w:r>
        <w:rPr>
          <w:rFonts w:ascii="Microsoft YaHei UI" w:eastAsia="Microsoft YaHei UI" w:hAnsi="Microsoft YaHei UI" w:hint="eastAsia"/>
        </w:rPr>
        <w:t>业务内容的定时运行.</w:t>
      </w:r>
      <w:r>
        <w:rPr>
          <w:rFonts w:ascii="Microsoft YaHei UI" w:eastAsia="Microsoft YaHei UI" w:hAnsi="Microsoft YaHei UI"/>
        </w:rPr>
        <w:t xml:space="preserve"> </w:t>
      </w:r>
      <w:r w:rsidR="007F08C7">
        <w:rPr>
          <w:rFonts w:ascii="Microsoft YaHei UI" w:eastAsia="Microsoft YaHei UI" w:hAnsi="Microsoft YaHei UI" w:hint="eastAsia"/>
        </w:rPr>
        <w:t>实现对测试进度和异常状态的</w:t>
      </w:r>
      <w:r w:rsidR="00AC4BBB">
        <w:rPr>
          <w:rFonts w:ascii="Microsoft YaHei UI" w:eastAsia="Microsoft YaHei UI" w:hAnsi="Microsoft YaHei UI" w:hint="eastAsia"/>
        </w:rPr>
        <w:t>监测,</w:t>
      </w:r>
      <w:r w:rsidR="00AC4BBB">
        <w:rPr>
          <w:rFonts w:ascii="Microsoft YaHei UI" w:eastAsia="Microsoft YaHei UI" w:hAnsi="Microsoft YaHei UI"/>
        </w:rPr>
        <w:t xml:space="preserve"> </w:t>
      </w:r>
      <w:r w:rsidR="00AC4BBB">
        <w:rPr>
          <w:rFonts w:ascii="Microsoft YaHei UI" w:eastAsia="Microsoft YaHei UI" w:hAnsi="Microsoft YaHei UI" w:hint="eastAsia"/>
        </w:rPr>
        <w:t>如有测试积压和测试时间过长的情况,</w:t>
      </w:r>
      <w:r w:rsidR="00AC4BBB">
        <w:rPr>
          <w:rFonts w:ascii="Microsoft YaHei UI" w:eastAsia="Microsoft YaHei UI" w:hAnsi="Microsoft YaHei UI"/>
        </w:rPr>
        <w:t xml:space="preserve"> </w:t>
      </w:r>
      <w:r w:rsidR="00BA5537">
        <w:rPr>
          <w:rFonts w:ascii="Microsoft YaHei UI" w:eastAsia="Microsoft YaHei UI" w:hAnsi="Microsoft YaHei UI" w:hint="eastAsia"/>
        </w:rPr>
        <w:t>根据紧急程度发送邮件和短信</w:t>
      </w:r>
      <w:r w:rsidR="00A22D75">
        <w:rPr>
          <w:rFonts w:ascii="Microsoft YaHei UI" w:eastAsia="Microsoft YaHei UI" w:hAnsi="Microsoft YaHei UI" w:hint="eastAsia"/>
        </w:rPr>
        <w:t>,</w:t>
      </w:r>
      <w:r w:rsidR="00A22D75">
        <w:rPr>
          <w:rFonts w:ascii="Microsoft YaHei UI" w:eastAsia="Microsoft YaHei UI" w:hAnsi="Microsoft YaHei UI"/>
        </w:rPr>
        <w:t xml:space="preserve"> </w:t>
      </w:r>
      <w:r w:rsidR="00A22D75">
        <w:rPr>
          <w:rFonts w:ascii="Microsoft YaHei UI" w:eastAsia="Microsoft YaHei UI" w:hAnsi="Microsoft YaHei UI" w:hint="eastAsia"/>
        </w:rPr>
        <w:t>内容包含告警应用的</w:t>
      </w:r>
      <w:r w:rsidR="006A66F0">
        <w:rPr>
          <w:rFonts w:ascii="Microsoft YaHei UI" w:eastAsia="Microsoft YaHei UI" w:hAnsi="Microsoft YaHei UI" w:hint="eastAsia"/>
        </w:rPr>
        <w:t>详细信息</w:t>
      </w:r>
    </w:p>
    <w:p w14:paraId="6F87B5F7" w14:textId="6A3636A1" w:rsidR="009C4444" w:rsidRDefault="009C4444" w:rsidP="007F08C7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异步处理的设计.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任务拉取,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任务分发,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任务回调,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任务结果处理等过程相互之间不干扰,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使用数据状态保证测试</w:t>
      </w:r>
      <w:proofErr w:type="gramStart"/>
      <w:r>
        <w:rPr>
          <w:rFonts w:ascii="Microsoft YaHei UI" w:eastAsia="Microsoft YaHei UI" w:hAnsi="Microsoft YaHei UI" w:hint="eastAsia"/>
        </w:rPr>
        <w:t>幂</w:t>
      </w:r>
      <w:proofErr w:type="gramEnd"/>
      <w:r>
        <w:rPr>
          <w:rFonts w:ascii="Microsoft YaHei UI" w:eastAsia="Microsoft YaHei UI" w:hAnsi="Microsoft YaHei UI" w:hint="eastAsia"/>
        </w:rPr>
        <w:t>等性</w:t>
      </w:r>
      <w:r w:rsidR="0098552F">
        <w:rPr>
          <w:rFonts w:ascii="Microsoft YaHei UI" w:eastAsia="Microsoft YaHei UI" w:hAnsi="Microsoft YaHei UI"/>
        </w:rPr>
        <w:t xml:space="preserve">;  </w:t>
      </w:r>
      <w:r w:rsidR="0098552F">
        <w:rPr>
          <w:rFonts w:ascii="Microsoft YaHei UI" w:eastAsia="Microsoft YaHei UI" w:hAnsi="Microsoft YaHei UI" w:hint="eastAsia"/>
        </w:rPr>
        <w:t>任务分配借鉴一致性Hash算法</w:t>
      </w:r>
      <w:r w:rsidR="000B53BB">
        <w:rPr>
          <w:rFonts w:ascii="Microsoft YaHei UI" w:eastAsia="Microsoft YaHei UI" w:hAnsi="Microsoft YaHei UI" w:hint="eastAsia"/>
        </w:rPr>
        <w:t>思想</w:t>
      </w:r>
      <w:r w:rsidR="0098552F">
        <w:rPr>
          <w:rFonts w:ascii="Microsoft YaHei UI" w:eastAsia="Microsoft YaHei UI" w:hAnsi="Microsoft YaHei UI" w:hint="eastAsia"/>
        </w:rPr>
        <w:t>.</w:t>
      </w:r>
      <w:r w:rsidR="0098552F">
        <w:rPr>
          <w:rFonts w:ascii="Microsoft YaHei UI" w:eastAsia="Microsoft YaHei UI" w:hAnsi="Microsoft YaHei UI"/>
        </w:rPr>
        <w:t xml:space="preserve"> </w:t>
      </w:r>
      <w:r w:rsidR="0098552F">
        <w:rPr>
          <w:rFonts w:ascii="Microsoft YaHei UI" w:eastAsia="Microsoft YaHei UI" w:hAnsi="Microsoft YaHei UI" w:hint="eastAsia"/>
        </w:rPr>
        <w:t>计算空闲设备和待测试应用之间的比值,</w:t>
      </w:r>
      <w:r w:rsidR="0098552F">
        <w:rPr>
          <w:rFonts w:ascii="Microsoft YaHei UI" w:eastAsia="Microsoft YaHei UI" w:hAnsi="Microsoft YaHei UI"/>
        </w:rPr>
        <w:t xml:space="preserve"> </w:t>
      </w:r>
      <w:r w:rsidR="0098552F">
        <w:rPr>
          <w:rFonts w:ascii="Microsoft YaHei UI" w:eastAsia="Microsoft YaHei UI" w:hAnsi="Microsoft YaHei UI" w:hint="eastAsia"/>
        </w:rPr>
        <w:t>根据比值确定分配位置,</w:t>
      </w:r>
      <w:r w:rsidR="0098552F">
        <w:rPr>
          <w:rFonts w:ascii="Microsoft YaHei UI" w:eastAsia="Microsoft YaHei UI" w:hAnsi="Microsoft YaHei UI"/>
        </w:rPr>
        <w:t xml:space="preserve"> </w:t>
      </w:r>
      <w:r w:rsidR="0098552F">
        <w:rPr>
          <w:rFonts w:ascii="Microsoft YaHei UI" w:eastAsia="Microsoft YaHei UI" w:hAnsi="Microsoft YaHei UI" w:hint="eastAsia"/>
        </w:rPr>
        <w:t>在资源有限的情况下尽可能保证测试效率和可靠性</w:t>
      </w:r>
    </w:p>
    <w:p w14:paraId="25414032" w14:textId="3EFC2694" w:rsidR="006A66F0" w:rsidRDefault="000A29B3" w:rsidP="007F08C7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测试和结果评判标准分离.</w:t>
      </w:r>
      <w:r>
        <w:rPr>
          <w:rFonts w:ascii="Microsoft YaHei UI" w:eastAsia="Microsoft YaHei UI" w:hAnsi="Microsoft YaHei UI"/>
        </w:rPr>
        <w:t xml:space="preserve"> </w:t>
      </w:r>
      <w:r w:rsidR="00FE3D05">
        <w:rPr>
          <w:rFonts w:ascii="Microsoft YaHei UI" w:eastAsia="Microsoft YaHei UI" w:hAnsi="Microsoft YaHei UI" w:hint="eastAsia"/>
        </w:rPr>
        <w:t>从配置入手,</w:t>
      </w:r>
      <w:r w:rsidR="00FE3D05">
        <w:rPr>
          <w:rFonts w:ascii="Microsoft YaHei UI" w:eastAsia="Microsoft YaHei UI" w:hAnsi="Microsoft YaHei UI"/>
        </w:rPr>
        <w:t xml:space="preserve"> </w:t>
      </w:r>
      <w:r w:rsidR="00FA79E0">
        <w:rPr>
          <w:rFonts w:ascii="Microsoft YaHei UI" w:eastAsia="Microsoft YaHei UI" w:hAnsi="Microsoft YaHei UI" w:hint="eastAsia"/>
        </w:rPr>
        <w:t>在</w:t>
      </w:r>
      <w:r w:rsidR="00611E1E">
        <w:rPr>
          <w:rFonts w:ascii="Microsoft YaHei UI" w:eastAsia="Microsoft YaHei UI" w:hAnsi="Microsoft YaHei UI" w:hint="eastAsia"/>
        </w:rPr>
        <w:t>应用检测的两端逻辑考虑,</w:t>
      </w:r>
      <w:r w:rsidR="00611E1E">
        <w:rPr>
          <w:rFonts w:ascii="Microsoft YaHei UI" w:eastAsia="Microsoft YaHei UI" w:hAnsi="Microsoft YaHei UI"/>
        </w:rPr>
        <w:t xml:space="preserve"> </w:t>
      </w:r>
      <w:r w:rsidR="00611E1E">
        <w:rPr>
          <w:rFonts w:ascii="Microsoft YaHei UI" w:eastAsia="Microsoft YaHei UI" w:hAnsi="Microsoft YaHei UI" w:hint="eastAsia"/>
        </w:rPr>
        <w:t>实现应用检测标准和应用合格标准的分离</w:t>
      </w:r>
      <w:r w:rsidR="00EE499C">
        <w:rPr>
          <w:rFonts w:ascii="Microsoft YaHei UI" w:eastAsia="Microsoft YaHei UI" w:hAnsi="Microsoft YaHei UI" w:hint="eastAsia"/>
        </w:rPr>
        <w:t>,</w:t>
      </w:r>
      <w:r w:rsidR="00EE499C">
        <w:rPr>
          <w:rFonts w:ascii="Microsoft YaHei UI" w:eastAsia="Microsoft YaHei UI" w:hAnsi="Microsoft YaHei UI"/>
        </w:rPr>
        <w:t xml:space="preserve"> </w:t>
      </w:r>
      <w:r w:rsidR="00EE499C">
        <w:rPr>
          <w:rFonts w:ascii="Microsoft YaHei UI" w:eastAsia="Microsoft YaHei UI" w:hAnsi="Microsoft YaHei UI" w:hint="eastAsia"/>
        </w:rPr>
        <w:t>实现</w:t>
      </w:r>
      <w:r w:rsidR="00461FB9">
        <w:rPr>
          <w:rFonts w:ascii="Microsoft YaHei UI" w:eastAsia="Microsoft YaHei UI" w:hAnsi="Microsoft YaHei UI" w:hint="eastAsia"/>
        </w:rPr>
        <w:t>检测但不作为标准的功能</w:t>
      </w:r>
    </w:p>
    <w:p w14:paraId="30C500C3" w14:textId="01A215E0" w:rsidR="00C8107B" w:rsidRPr="00FE3220" w:rsidRDefault="00BC5B80" w:rsidP="007F08C7">
      <w:pPr>
        <w:pStyle w:val="a9"/>
        <w:numPr>
          <w:ilvl w:val="0"/>
          <w:numId w:val="2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特殊配置优化</w:t>
      </w:r>
      <w:r w:rsidR="004A745A">
        <w:rPr>
          <w:rFonts w:ascii="Microsoft YaHei UI" w:eastAsia="Microsoft YaHei UI" w:hAnsi="Microsoft YaHei UI" w:hint="eastAsia"/>
        </w:rPr>
        <w:t>.</w:t>
      </w:r>
      <w:r w:rsidR="004A745A"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使用zookeeper节点</w:t>
      </w:r>
      <w:r w:rsidR="006D7E7E">
        <w:rPr>
          <w:rFonts w:ascii="Microsoft YaHei UI" w:eastAsia="Microsoft YaHei UI" w:hAnsi="Microsoft YaHei UI" w:hint="eastAsia"/>
        </w:rPr>
        <w:t>保存</w:t>
      </w:r>
      <w:proofErr w:type="spellStart"/>
      <w:r w:rsidR="00523709">
        <w:rPr>
          <w:rFonts w:ascii="Microsoft YaHei UI" w:eastAsia="Microsoft YaHei UI" w:hAnsi="Microsoft YaHei UI" w:hint="eastAsia"/>
        </w:rPr>
        <w:t>Json</w:t>
      </w:r>
      <w:proofErr w:type="spellEnd"/>
      <w:r w:rsidR="00523709">
        <w:rPr>
          <w:rFonts w:ascii="Microsoft YaHei UI" w:eastAsia="Microsoft YaHei UI" w:hAnsi="Microsoft YaHei UI" w:hint="eastAsia"/>
        </w:rPr>
        <w:t>格式的</w:t>
      </w:r>
      <w:r w:rsidR="006D7E7E">
        <w:rPr>
          <w:rFonts w:ascii="Microsoft YaHei UI" w:eastAsia="Microsoft YaHei UI" w:hAnsi="Microsoft YaHei UI" w:hint="eastAsia"/>
        </w:rPr>
        <w:t>特殊配置,</w:t>
      </w:r>
      <w:r w:rsidR="006D7E7E">
        <w:rPr>
          <w:rFonts w:ascii="Microsoft YaHei UI" w:eastAsia="Microsoft YaHei UI" w:hAnsi="Microsoft YaHei UI"/>
        </w:rPr>
        <w:t xml:space="preserve"> </w:t>
      </w:r>
      <w:r w:rsidR="006D7E7E">
        <w:rPr>
          <w:rFonts w:ascii="Microsoft YaHei UI" w:eastAsia="Microsoft YaHei UI" w:hAnsi="Microsoft YaHei UI" w:hint="eastAsia"/>
        </w:rPr>
        <w:t>如黑名单等</w:t>
      </w:r>
      <w:r w:rsidR="00523709">
        <w:rPr>
          <w:rFonts w:ascii="Microsoft YaHei UI" w:eastAsia="Microsoft YaHei UI" w:hAnsi="Microsoft YaHei UI" w:hint="eastAsia"/>
        </w:rPr>
        <w:t>,</w:t>
      </w:r>
      <w:r w:rsidR="00523709">
        <w:rPr>
          <w:rFonts w:ascii="Microsoft YaHei UI" w:eastAsia="Microsoft YaHei UI" w:hAnsi="Microsoft YaHei UI"/>
        </w:rPr>
        <w:t xml:space="preserve"> </w:t>
      </w:r>
      <w:r w:rsidR="00523709">
        <w:rPr>
          <w:rFonts w:ascii="Microsoft YaHei UI" w:eastAsia="Microsoft YaHei UI" w:hAnsi="Microsoft YaHei UI" w:hint="eastAsia"/>
        </w:rPr>
        <w:t>本地注册对节点的事件监听,</w:t>
      </w:r>
      <w:r w:rsidR="00523709">
        <w:rPr>
          <w:rFonts w:ascii="Microsoft YaHei UI" w:eastAsia="Microsoft YaHei UI" w:hAnsi="Microsoft YaHei UI"/>
        </w:rPr>
        <w:t xml:space="preserve"> </w:t>
      </w:r>
      <w:r w:rsidR="00523709">
        <w:rPr>
          <w:rFonts w:ascii="Microsoft YaHei UI" w:eastAsia="Microsoft YaHei UI" w:hAnsi="Microsoft YaHei UI" w:hint="eastAsia"/>
        </w:rPr>
        <w:t>实现</w:t>
      </w:r>
      <w:r w:rsidR="008946F4">
        <w:rPr>
          <w:rFonts w:ascii="Microsoft YaHei UI" w:eastAsia="Microsoft YaHei UI" w:hAnsi="Microsoft YaHei UI" w:hint="eastAsia"/>
        </w:rPr>
        <w:t>配置上一定的灵活性</w:t>
      </w:r>
    </w:p>
    <w:p w14:paraId="77CD5EF2" w14:textId="3562CEA5" w:rsidR="007F6EB7" w:rsidRDefault="007F6EB7" w:rsidP="00AF6F65">
      <w:pPr>
        <w:pStyle w:val="a9"/>
        <w:ind w:leftChars="213" w:left="426"/>
        <w:jc w:val="left"/>
        <w:rPr>
          <w:rFonts w:ascii="Microsoft YaHei UI" w:eastAsia="Microsoft YaHei UI" w:hAnsi="Microsoft YaHei UI"/>
          <w:b/>
          <w:bCs/>
        </w:rPr>
      </w:pPr>
      <w:r w:rsidRPr="00CF76EA">
        <w:rPr>
          <w:rFonts w:ascii="Microsoft YaHei UI" w:eastAsia="Microsoft YaHei UI" w:hAnsi="Microsoft YaHei UI" w:hint="eastAsia"/>
          <w:b/>
          <w:bCs/>
        </w:rPr>
        <w:t>(</w:t>
      </w:r>
      <w:r w:rsidRPr="00CF76EA">
        <w:rPr>
          <w:rFonts w:ascii="Microsoft YaHei UI" w:eastAsia="Microsoft YaHei UI" w:hAnsi="Microsoft YaHei UI"/>
          <w:b/>
          <w:bCs/>
        </w:rPr>
        <w:t xml:space="preserve">2) </w:t>
      </w:r>
      <w:r w:rsidRPr="00CF76EA">
        <w:rPr>
          <w:rFonts w:ascii="Microsoft YaHei UI" w:eastAsia="Microsoft YaHei UI" w:hAnsi="Microsoft YaHei UI" w:hint="eastAsia"/>
          <w:b/>
          <w:bCs/>
        </w:rPr>
        <w:t>兼容性标签</w:t>
      </w:r>
      <w:r w:rsidR="008E7066">
        <w:rPr>
          <w:rFonts w:ascii="Microsoft YaHei UI" w:eastAsia="Microsoft YaHei UI" w:hAnsi="Microsoft YaHei UI" w:hint="eastAsia"/>
          <w:b/>
          <w:bCs/>
        </w:rPr>
        <w:t xml:space="preserve"> </w:t>
      </w:r>
    </w:p>
    <w:p w14:paraId="4F48C77B" w14:textId="0F3CA302" w:rsidR="007C206A" w:rsidRPr="00B772D0" w:rsidRDefault="007C206A" w:rsidP="00AF6F65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B772D0">
        <w:rPr>
          <w:rFonts w:ascii="Microsoft YaHei UI" w:eastAsia="Microsoft YaHei UI" w:hAnsi="Microsoft YaHei UI" w:hint="eastAsia"/>
          <w:b/>
          <w:bCs/>
        </w:rPr>
        <w:t>项目技术</w:t>
      </w:r>
      <w:proofErr w:type="gramStart"/>
      <w:r w:rsidRPr="00B772D0">
        <w:rPr>
          <w:rFonts w:ascii="Microsoft YaHei UI" w:eastAsia="Microsoft YaHei UI" w:hAnsi="Microsoft YaHei UI" w:hint="eastAsia"/>
          <w:b/>
          <w:bCs/>
        </w:rPr>
        <w:t>栈</w:t>
      </w:r>
      <w:proofErr w:type="gramEnd"/>
      <w:r w:rsidRPr="00B772D0">
        <w:rPr>
          <w:rFonts w:ascii="Microsoft YaHei UI" w:eastAsia="Microsoft YaHei UI" w:hAnsi="Microsoft YaHei UI" w:hint="eastAsia"/>
        </w:rPr>
        <w:t xml:space="preserve"> </w:t>
      </w:r>
      <w:r w:rsidRPr="00B772D0">
        <w:rPr>
          <w:rFonts w:ascii="Microsoft YaHei UI" w:eastAsia="Microsoft YaHei UI" w:hAnsi="Microsoft YaHei UI"/>
        </w:rPr>
        <w:t xml:space="preserve">: </w:t>
      </w:r>
      <w:r w:rsidRPr="00B772D0">
        <w:rPr>
          <w:rFonts w:ascii="Microsoft YaHei UI" w:eastAsia="Microsoft YaHei UI" w:hAnsi="Microsoft YaHei UI" w:hint="eastAsia"/>
        </w:rPr>
        <w:t>JSP</w:t>
      </w:r>
      <w:r w:rsidRPr="00B772D0">
        <w:rPr>
          <w:rFonts w:ascii="Microsoft YaHei UI" w:eastAsia="Microsoft YaHei UI" w:hAnsi="Microsoft YaHei UI"/>
        </w:rPr>
        <w:t xml:space="preserve">, </w:t>
      </w:r>
      <w:r w:rsidRPr="00B772D0">
        <w:rPr>
          <w:rFonts w:ascii="Microsoft YaHei UI" w:eastAsia="Microsoft YaHei UI" w:hAnsi="Microsoft YaHei UI" w:hint="eastAsia"/>
        </w:rPr>
        <w:t>Spring</w:t>
      </w:r>
      <w:r w:rsidR="0067344B" w:rsidRPr="00B772D0">
        <w:rPr>
          <w:rFonts w:ascii="Microsoft YaHei UI" w:eastAsia="Microsoft YaHei UI" w:hAnsi="Microsoft YaHei UI"/>
        </w:rPr>
        <w:t xml:space="preserve">, </w:t>
      </w:r>
      <w:r w:rsidR="0067344B" w:rsidRPr="00B772D0">
        <w:rPr>
          <w:rFonts w:ascii="Microsoft YaHei UI" w:eastAsia="Microsoft YaHei UI" w:hAnsi="Microsoft YaHei UI" w:hint="eastAsia"/>
        </w:rPr>
        <w:t>API</w:t>
      </w:r>
      <w:r w:rsidR="0067344B" w:rsidRPr="00B772D0">
        <w:rPr>
          <w:rFonts w:ascii="Microsoft YaHei UI" w:eastAsia="Microsoft YaHei UI" w:hAnsi="Microsoft YaHei UI"/>
        </w:rPr>
        <w:t xml:space="preserve"> </w:t>
      </w:r>
    </w:p>
    <w:p w14:paraId="7FDF0600" w14:textId="1D6852B7" w:rsidR="0067344B" w:rsidRDefault="009E69D9" w:rsidP="009E69D9">
      <w:pPr>
        <w:pStyle w:val="a9"/>
        <w:numPr>
          <w:ilvl w:val="0"/>
          <w:numId w:val="3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lastRenderedPageBreak/>
        <w:t>实现应用绑定标签的</w:t>
      </w:r>
      <w:proofErr w:type="gramStart"/>
      <w:r>
        <w:rPr>
          <w:rFonts w:ascii="Microsoft YaHei UI" w:eastAsia="Microsoft YaHei UI" w:hAnsi="Microsoft YaHei UI" w:hint="eastAsia"/>
        </w:rPr>
        <w:t>增删改查基本功</w:t>
      </w:r>
      <w:proofErr w:type="gramEnd"/>
      <w:r>
        <w:rPr>
          <w:rFonts w:ascii="Microsoft YaHei UI" w:eastAsia="Microsoft YaHei UI" w:hAnsi="Microsoft YaHei UI" w:hint="eastAsia"/>
        </w:rPr>
        <w:t>能.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在实现删除功能中,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使用</w:t>
      </w:r>
      <w:r w:rsidR="00F05696">
        <w:rPr>
          <w:rFonts w:ascii="Microsoft YaHei UI" w:eastAsia="Microsoft YaHei UI" w:hAnsi="Microsoft YaHei UI" w:hint="eastAsia"/>
        </w:rPr>
        <w:t>假删除</w:t>
      </w:r>
      <w:r w:rsidR="00232FE2">
        <w:rPr>
          <w:rFonts w:ascii="Microsoft YaHei UI" w:eastAsia="Microsoft YaHei UI" w:hAnsi="Microsoft YaHei UI" w:hint="eastAsia"/>
        </w:rPr>
        <w:t>/批量方式</w:t>
      </w:r>
      <w:r w:rsidR="00F05696">
        <w:rPr>
          <w:rFonts w:ascii="Microsoft YaHei UI" w:eastAsia="Microsoft YaHei UI" w:hAnsi="Microsoft YaHei UI" w:hint="eastAsia"/>
        </w:rPr>
        <w:t>实现数据比对的功能</w:t>
      </w:r>
      <w:r w:rsidR="00232FE2">
        <w:rPr>
          <w:rFonts w:ascii="Microsoft YaHei UI" w:eastAsia="Microsoft YaHei UI" w:hAnsi="Microsoft YaHei UI"/>
        </w:rPr>
        <w:t xml:space="preserve">; </w:t>
      </w:r>
      <w:r w:rsidR="00232FE2">
        <w:rPr>
          <w:rFonts w:ascii="Microsoft YaHei UI" w:eastAsia="Microsoft YaHei UI" w:hAnsi="Microsoft YaHei UI" w:hint="eastAsia"/>
        </w:rPr>
        <w:t>使用分段查询避免查询阻塞</w:t>
      </w:r>
      <w:r w:rsidR="00A35629">
        <w:rPr>
          <w:rFonts w:ascii="Microsoft YaHei UI" w:eastAsia="Microsoft YaHei UI" w:hAnsi="Microsoft YaHei UI" w:hint="eastAsia"/>
        </w:rPr>
        <w:t>和影响数据库性能,</w:t>
      </w:r>
      <w:r w:rsidR="00A35629">
        <w:rPr>
          <w:rFonts w:ascii="Microsoft YaHei UI" w:eastAsia="Microsoft YaHei UI" w:hAnsi="Microsoft YaHei UI"/>
        </w:rPr>
        <w:t xml:space="preserve"> </w:t>
      </w:r>
      <w:r w:rsidR="00A35629">
        <w:rPr>
          <w:rFonts w:ascii="Microsoft YaHei UI" w:eastAsia="Microsoft YaHei UI" w:hAnsi="Microsoft YaHei UI" w:hint="eastAsia"/>
        </w:rPr>
        <w:t>对于返回大量数据结果集合的情况下性能提升显著</w:t>
      </w:r>
    </w:p>
    <w:p w14:paraId="3555510C" w14:textId="716377E3" w:rsidR="00EE26E9" w:rsidRPr="002B0DF1" w:rsidRDefault="0065018B" w:rsidP="002B0DF1">
      <w:pPr>
        <w:pStyle w:val="a9"/>
        <w:numPr>
          <w:ilvl w:val="0"/>
          <w:numId w:val="3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RESTful风格接口</w:t>
      </w:r>
      <w:r>
        <w:rPr>
          <w:rFonts w:ascii="Microsoft YaHei UI" w:eastAsia="Microsoft YaHei UI" w:hAnsi="Microsoft YaHei UI"/>
        </w:rPr>
        <w:t xml:space="preserve">. </w:t>
      </w:r>
      <w:r w:rsidR="006D68BA">
        <w:rPr>
          <w:rFonts w:ascii="Microsoft YaHei UI" w:eastAsia="Microsoft YaHei UI" w:hAnsi="Microsoft YaHei UI" w:hint="eastAsia"/>
        </w:rPr>
        <w:t>对</w:t>
      </w:r>
      <w:r w:rsidR="00E570C8">
        <w:rPr>
          <w:rFonts w:ascii="Microsoft YaHei UI" w:eastAsia="Microsoft YaHei UI" w:hAnsi="Microsoft YaHei UI" w:hint="eastAsia"/>
        </w:rPr>
        <w:t>外提供</w:t>
      </w:r>
      <w:r w:rsidR="0088469C">
        <w:rPr>
          <w:rFonts w:ascii="Microsoft YaHei UI" w:eastAsia="Microsoft YaHei UI" w:hAnsi="Microsoft YaHei UI" w:hint="eastAsia"/>
        </w:rPr>
        <w:t>RESTful风格接口,</w:t>
      </w:r>
      <w:r w:rsidR="0088469C">
        <w:rPr>
          <w:rFonts w:ascii="Microsoft YaHei UI" w:eastAsia="Microsoft YaHei UI" w:hAnsi="Microsoft YaHei UI"/>
        </w:rPr>
        <w:t xml:space="preserve"> </w:t>
      </w:r>
      <w:r w:rsidR="00866467">
        <w:rPr>
          <w:rFonts w:ascii="Microsoft YaHei UI" w:eastAsia="Microsoft YaHei UI" w:hAnsi="Microsoft YaHei UI" w:hint="eastAsia"/>
        </w:rPr>
        <w:t>根据筛选条件查询标签数据</w:t>
      </w:r>
      <w:r w:rsidR="006D68BA">
        <w:rPr>
          <w:rFonts w:ascii="Microsoft YaHei UI" w:eastAsia="Microsoft YaHei UI" w:hAnsi="Microsoft YaHei UI"/>
        </w:rPr>
        <w:t>;</w:t>
      </w:r>
      <w:r w:rsidR="00866467">
        <w:rPr>
          <w:rFonts w:ascii="Microsoft YaHei UI" w:eastAsia="Microsoft YaHei UI" w:hAnsi="Microsoft YaHei UI"/>
        </w:rPr>
        <w:t xml:space="preserve"> </w:t>
      </w:r>
      <w:r w:rsidR="006D68BA">
        <w:rPr>
          <w:rFonts w:ascii="Microsoft YaHei UI" w:eastAsia="Microsoft YaHei UI" w:hAnsi="Microsoft YaHei UI" w:hint="eastAsia"/>
        </w:rPr>
        <w:t>同时,</w:t>
      </w:r>
      <w:r w:rsidR="006D68BA">
        <w:rPr>
          <w:rFonts w:ascii="Microsoft YaHei UI" w:eastAsia="Microsoft YaHei UI" w:hAnsi="Microsoft YaHei UI"/>
        </w:rPr>
        <w:t xml:space="preserve"> </w:t>
      </w:r>
      <w:r w:rsidR="0088469C">
        <w:rPr>
          <w:rFonts w:ascii="Microsoft YaHei UI" w:eastAsia="Microsoft YaHei UI" w:hAnsi="Microsoft YaHei UI" w:hint="eastAsia"/>
        </w:rPr>
        <w:t>实现从手机部门数据中心周期同步数据到本地数据库</w:t>
      </w:r>
      <w:r w:rsidR="00A3354E">
        <w:rPr>
          <w:rFonts w:ascii="Microsoft YaHei UI" w:eastAsia="Microsoft YaHei UI" w:hAnsi="Microsoft YaHei UI"/>
        </w:rPr>
        <w:t xml:space="preserve">, </w:t>
      </w:r>
      <w:r w:rsidR="00A3354E">
        <w:rPr>
          <w:rFonts w:ascii="Microsoft YaHei UI" w:eastAsia="Microsoft YaHei UI" w:hAnsi="Microsoft YaHei UI" w:hint="eastAsia"/>
        </w:rPr>
        <w:t>采用全量,</w:t>
      </w:r>
      <w:r w:rsidR="00A3354E">
        <w:rPr>
          <w:rFonts w:ascii="Microsoft YaHei UI" w:eastAsia="Microsoft YaHei UI" w:hAnsi="Microsoft YaHei UI"/>
        </w:rPr>
        <w:t xml:space="preserve"> </w:t>
      </w:r>
      <w:r w:rsidR="00A3354E">
        <w:rPr>
          <w:rFonts w:ascii="Microsoft YaHei UI" w:eastAsia="Microsoft YaHei UI" w:hAnsi="Microsoft YaHei UI" w:hint="eastAsia"/>
        </w:rPr>
        <w:t>增量,</w:t>
      </w:r>
      <w:r w:rsidR="00A3354E">
        <w:rPr>
          <w:rFonts w:ascii="Microsoft YaHei UI" w:eastAsia="Microsoft YaHei UI" w:hAnsi="Microsoft YaHei UI"/>
        </w:rPr>
        <w:t xml:space="preserve"> </w:t>
      </w:r>
      <w:r w:rsidR="00A3354E">
        <w:rPr>
          <w:rFonts w:ascii="Microsoft YaHei UI" w:eastAsia="Microsoft YaHei UI" w:hAnsi="Microsoft YaHei UI" w:hint="eastAsia"/>
        </w:rPr>
        <w:t>每日相结合的方式同步</w:t>
      </w:r>
      <w:r w:rsidR="00866467">
        <w:rPr>
          <w:rFonts w:ascii="Microsoft YaHei UI" w:eastAsia="Microsoft YaHei UI" w:hAnsi="Microsoft YaHei UI"/>
        </w:rPr>
        <w:t xml:space="preserve"> </w:t>
      </w:r>
    </w:p>
    <w:p w14:paraId="6C68447A" w14:textId="2A9E6955" w:rsidR="007F6EB7" w:rsidRPr="00161595" w:rsidRDefault="007F6EB7" w:rsidP="00AF6F65">
      <w:pPr>
        <w:pStyle w:val="a9"/>
        <w:ind w:leftChars="213" w:left="426"/>
        <w:jc w:val="left"/>
        <w:rPr>
          <w:rFonts w:ascii="Microsoft YaHei UI" w:eastAsia="Microsoft YaHei UI" w:hAnsi="Microsoft YaHei UI"/>
          <w:b/>
          <w:bCs/>
        </w:rPr>
      </w:pPr>
      <w:r w:rsidRPr="00161595">
        <w:rPr>
          <w:rFonts w:ascii="Microsoft YaHei UI" w:eastAsia="Microsoft YaHei UI" w:hAnsi="Microsoft YaHei UI" w:hint="eastAsia"/>
          <w:b/>
          <w:bCs/>
        </w:rPr>
        <w:t>(</w:t>
      </w:r>
      <w:r w:rsidR="00345AD2">
        <w:rPr>
          <w:rFonts w:ascii="Microsoft YaHei UI" w:eastAsia="Microsoft YaHei UI" w:hAnsi="Microsoft YaHei UI"/>
          <w:b/>
          <w:bCs/>
        </w:rPr>
        <w:t>3</w:t>
      </w:r>
      <w:r w:rsidRPr="00161595">
        <w:rPr>
          <w:rFonts w:ascii="Microsoft YaHei UI" w:eastAsia="Microsoft YaHei UI" w:hAnsi="Microsoft YaHei UI"/>
          <w:b/>
          <w:bCs/>
        </w:rPr>
        <w:t xml:space="preserve">) </w:t>
      </w:r>
      <w:r w:rsidRPr="00161595">
        <w:rPr>
          <w:rFonts w:ascii="Microsoft YaHei UI" w:eastAsia="Microsoft YaHei UI" w:hAnsi="Microsoft YaHei UI" w:hint="eastAsia"/>
          <w:b/>
          <w:bCs/>
        </w:rPr>
        <w:t>基础需求开发</w:t>
      </w:r>
      <w:r w:rsidR="008E7066">
        <w:rPr>
          <w:rFonts w:ascii="Microsoft YaHei UI" w:eastAsia="Microsoft YaHei UI" w:hAnsi="Microsoft YaHei UI" w:hint="eastAsia"/>
          <w:b/>
          <w:bCs/>
        </w:rPr>
        <w:t xml:space="preserve"> </w:t>
      </w:r>
    </w:p>
    <w:p w14:paraId="375F8F9D" w14:textId="7A926CFF" w:rsidR="00A3354E" w:rsidRDefault="00D34BE3" w:rsidP="00A63991">
      <w:pPr>
        <w:pStyle w:val="a9"/>
        <w:numPr>
          <w:ilvl w:val="0"/>
          <w:numId w:val="4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实现完整的有害应用库后台管理的开发.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功能包含有害应用入库,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信息修改,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 xml:space="preserve">审核流程记录等 </w:t>
      </w:r>
    </w:p>
    <w:p w14:paraId="209E78F1" w14:textId="6F3B423E" w:rsidR="00A63991" w:rsidRPr="00291733" w:rsidRDefault="00E23378" w:rsidP="00A63991">
      <w:pPr>
        <w:pStyle w:val="a9"/>
        <w:numPr>
          <w:ilvl w:val="0"/>
          <w:numId w:val="4"/>
        </w:numPr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审核后台的日常bug修复,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如审核记录内容缺失问题,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 xml:space="preserve">页面多语言显示问题等 </w:t>
      </w:r>
    </w:p>
    <w:p w14:paraId="60671369" w14:textId="0905E791" w:rsidR="00AF6F65" w:rsidRPr="00E82AE2" w:rsidRDefault="00AF6F65" w:rsidP="00E82AE2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创业公司实习</w:t>
      </w:r>
      <w:r w:rsidR="00B16B46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B16B46">
        <w:rPr>
          <w:rFonts w:ascii="Microsoft YaHei UI" w:eastAsia="Microsoft YaHei UI" w:hAnsi="Microsoft YaHei UI"/>
          <w:b/>
          <w:sz w:val="24"/>
          <w:szCs w:val="24"/>
        </w:rPr>
        <w:t xml:space="preserve"> 3</w:t>
      </w:r>
      <w:r w:rsidR="00B16B46">
        <w:rPr>
          <w:rFonts w:ascii="Microsoft YaHei UI" w:eastAsia="Microsoft YaHei UI" w:hAnsi="Microsoft YaHei UI" w:hint="eastAsia"/>
          <w:b/>
          <w:sz w:val="24"/>
          <w:szCs w:val="24"/>
        </w:rPr>
        <w:t>个月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Python</w:t>
      </w:r>
      <w:r w:rsidR="00E82AE2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</w:p>
    <w:p w14:paraId="5F49E665" w14:textId="5730F6CF" w:rsidR="00B16B46" w:rsidRDefault="000B1381" w:rsidP="000B1381">
      <w:pPr>
        <w:pStyle w:val="a9"/>
        <w:ind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</w:t>
      </w:r>
      <w:r>
        <w:rPr>
          <w:rFonts w:ascii="Microsoft YaHei UI" w:eastAsia="Microsoft YaHei UI" w:hAnsi="Microsoft YaHei UI"/>
        </w:rPr>
        <w:t xml:space="preserve">1)  </w:t>
      </w:r>
      <w:r w:rsidR="00B16B46">
        <w:rPr>
          <w:rFonts w:ascii="Microsoft YaHei UI" w:eastAsia="Microsoft YaHei UI" w:hAnsi="Microsoft YaHei UI" w:hint="eastAsia"/>
        </w:rPr>
        <w:t>机器学习理论内容,</w:t>
      </w:r>
      <w:r w:rsidR="00B16B46">
        <w:rPr>
          <w:rFonts w:ascii="Microsoft YaHei UI" w:eastAsia="Microsoft YaHei UI" w:hAnsi="Microsoft YaHei UI"/>
        </w:rPr>
        <w:t xml:space="preserve"> </w:t>
      </w:r>
      <w:r w:rsidR="00B16B46">
        <w:rPr>
          <w:rFonts w:ascii="Microsoft YaHei UI" w:eastAsia="Microsoft YaHei UI" w:hAnsi="Microsoft YaHei UI" w:hint="eastAsia"/>
        </w:rPr>
        <w:t>协助搭建</w:t>
      </w:r>
      <w:proofErr w:type="spellStart"/>
      <w:r w:rsidR="00B16B46">
        <w:rPr>
          <w:rFonts w:ascii="Microsoft YaHei UI" w:eastAsia="Microsoft YaHei UI" w:hAnsi="Microsoft YaHei UI" w:hint="eastAsia"/>
        </w:rPr>
        <w:t>edx</w:t>
      </w:r>
      <w:proofErr w:type="spellEnd"/>
      <w:r w:rsidR="00B16B46">
        <w:rPr>
          <w:rFonts w:ascii="Microsoft YaHei UI" w:eastAsia="Microsoft YaHei UI" w:hAnsi="Microsoft YaHei UI" w:hint="eastAsia"/>
        </w:rPr>
        <w:t xml:space="preserve">平台 </w:t>
      </w:r>
      <w:r w:rsidR="004E254D">
        <w:rPr>
          <w:rFonts w:ascii="Microsoft YaHei UI" w:eastAsia="Microsoft YaHei UI" w:hAnsi="Microsoft YaHei UI"/>
        </w:rPr>
        <w:t>;</w:t>
      </w:r>
      <w:r w:rsidR="00B16B46">
        <w:rPr>
          <w:rFonts w:ascii="Microsoft YaHei UI" w:eastAsia="Microsoft YaHei UI" w:hAnsi="Microsoft YaHei UI"/>
        </w:rPr>
        <w:t xml:space="preserve"> </w:t>
      </w:r>
      <w:r w:rsidR="00E82AE2">
        <w:rPr>
          <w:rFonts w:ascii="Microsoft YaHei UI" w:eastAsia="Microsoft YaHei UI" w:hAnsi="Microsoft YaHei UI"/>
        </w:rPr>
        <w:t xml:space="preserve"> </w:t>
      </w:r>
      <w:r w:rsidR="00E82AE2">
        <w:rPr>
          <w:rFonts w:ascii="Microsoft YaHei UI" w:eastAsia="Microsoft YaHei UI" w:hAnsi="Microsoft YaHei UI" w:hint="eastAsia"/>
        </w:rPr>
        <w:t>使用python学习爬虫</w:t>
      </w:r>
      <w:proofErr w:type="gramStart"/>
      <w:r w:rsidR="00E82AE2">
        <w:rPr>
          <w:rFonts w:ascii="Microsoft YaHei UI" w:eastAsia="Microsoft YaHei UI" w:hAnsi="Microsoft YaHei UI" w:hint="eastAsia"/>
        </w:rPr>
        <w:t>并爬取</w:t>
      </w:r>
      <w:proofErr w:type="gramEnd"/>
      <w:r w:rsidR="00E82AE2">
        <w:rPr>
          <w:rFonts w:ascii="Microsoft YaHei UI" w:eastAsia="Microsoft YaHei UI" w:hAnsi="Microsoft YaHei UI" w:hint="eastAsia"/>
        </w:rPr>
        <w:t xml:space="preserve">英文网站的文章单词处理 </w:t>
      </w:r>
    </w:p>
    <w:p w14:paraId="3B2BA0DC" w14:textId="765FE068" w:rsidR="00B1241E" w:rsidRPr="00291733" w:rsidRDefault="000B1381" w:rsidP="000B1381">
      <w:pPr>
        <w:pStyle w:val="a9"/>
        <w:ind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(2)  </w:t>
      </w:r>
      <w:r w:rsidR="00B1241E">
        <w:rPr>
          <w:rFonts w:ascii="Microsoft YaHei UI" w:eastAsia="Microsoft YaHei UI" w:hAnsi="Microsoft YaHei UI" w:hint="eastAsia"/>
        </w:rPr>
        <w:t>Linux</w:t>
      </w:r>
      <w:r w:rsidR="00B1241E">
        <w:rPr>
          <w:rFonts w:ascii="Microsoft YaHei UI" w:eastAsia="Microsoft YaHei UI" w:hAnsi="Microsoft YaHei UI"/>
        </w:rPr>
        <w:t xml:space="preserve"> </w:t>
      </w:r>
      <w:r w:rsidR="00B1241E">
        <w:rPr>
          <w:rFonts w:ascii="Microsoft YaHei UI" w:eastAsia="Microsoft YaHei UI" w:hAnsi="Microsoft YaHei UI" w:hint="eastAsia"/>
        </w:rPr>
        <w:t>平台命令使用,</w:t>
      </w:r>
      <w:r w:rsidR="00B1241E">
        <w:rPr>
          <w:rFonts w:ascii="Microsoft YaHei UI" w:eastAsia="Microsoft YaHei UI" w:hAnsi="Microsoft YaHei UI"/>
        </w:rPr>
        <w:t xml:space="preserve"> </w:t>
      </w:r>
      <w:r w:rsidR="00B1241E">
        <w:rPr>
          <w:rFonts w:ascii="Microsoft YaHei UI" w:eastAsia="Microsoft YaHei UI" w:hAnsi="Microsoft YaHei UI" w:hint="eastAsia"/>
        </w:rPr>
        <w:t xml:space="preserve">技术选型资料整理等 </w:t>
      </w:r>
    </w:p>
    <w:p w14:paraId="016ECFC9" w14:textId="5CB1A62D" w:rsidR="00F34B5B" w:rsidRPr="00455465" w:rsidRDefault="007F6EB7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>3</w:t>
      </w:r>
      <w:r w:rsidR="00E15ADC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="00E15ADC" w:rsidRPr="00455465">
        <w:rPr>
          <w:rFonts w:ascii="Microsoft YaHei UI" w:eastAsia="Microsoft YaHei UI" w:hAnsi="Microsoft YaHei UI" w:hint="eastAsia"/>
          <w:b/>
          <w:sz w:val="24"/>
          <w:szCs w:val="24"/>
        </w:rPr>
        <w:t>无人艇避碰仿真软件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|</w:t>
      </w:r>
      <w:r w:rsidR="00AE285B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proofErr w:type="spellStart"/>
      <w:r w:rsidR="00252D97">
        <w:rPr>
          <w:rFonts w:ascii="Microsoft YaHei UI" w:eastAsia="Microsoft YaHei UI" w:hAnsi="Microsoft YaHei UI" w:hint="eastAsia"/>
          <w:b/>
          <w:sz w:val="24"/>
          <w:szCs w:val="24"/>
        </w:rPr>
        <w:t>JavaFx</w:t>
      </w:r>
      <w:proofErr w:type="spellEnd"/>
      <w:r w:rsidR="008E7066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</w:p>
    <w:p w14:paraId="016ECFCB" w14:textId="06B3E04C" w:rsidR="001B3A8C" w:rsidRPr="00FC3BF4" w:rsidRDefault="00F056D3" w:rsidP="00FC3BF4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1) </w:t>
      </w:r>
      <w:r w:rsidR="00FC3BF4">
        <w:rPr>
          <w:rFonts w:ascii="Microsoft YaHei UI" w:eastAsia="Microsoft YaHei UI" w:hAnsi="Microsoft YaHei UI" w:hint="eastAsia"/>
          <w:b/>
        </w:rPr>
        <w:t xml:space="preserve"> </w:t>
      </w:r>
      <w:r w:rsidR="00291733">
        <w:rPr>
          <w:rFonts w:ascii="Microsoft YaHei UI" w:eastAsia="Microsoft YaHei UI" w:hAnsi="Microsoft YaHei UI" w:hint="eastAsia"/>
        </w:rPr>
        <w:t>本科</w:t>
      </w:r>
      <w:r w:rsidR="008D32D7">
        <w:rPr>
          <w:rFonts w:ascii="Microsoft YaHei UI" w:eastAsia="Microsoft YaHei UI" w:hAnsi="Microsoft YaHei UI" w:hint="eastAsia"/>
        </w:rPr>
        <w:t>毕业设计</w:t>
      </w:r>
      <w:r w:rsidR="00FB02BC">
        <w:rPr>
          <w:rFonts w:ascii="Microsoft YaHei UI" w:eastAsia="Microsoft YaHei UI" w:hAnsi="Microsoft YaHei UI" w:hint="eastAsia"/>
        </w:rPr>
        <w:t>以无人艇避碰为题,</w:t>
      </w:r>
      <w:r w:rsidR="00FB02BC">
        <w:rPr>
          <w:rFonts w:ascii="Microsoft YaHei UI" w:eastAsia="Microsoft YaHei UI" w:hAnsi="Microsoft YaHei UI"/>
        </w:rPr>
        <w:t xml:space="preserve"> </w:t>
      </w:r>
      <w:r w:rsidR="00FB02BC">
        <w:rPr>
          <w:rFonts w:ascii="Microsoft YaHei UI" w:eastAsia="Microsoft YaHei UI" w:hAnsi="Microsoft YaHei UI" w:hint="eastAsia"/>
        </w:rPr>
        <w:t>实现</w:t>
      </w:r>
      <w:r w:rsidR="001B3A8C">
        <w:rPr>
          <w:rFonts w:ascii="Microsoft YaHei UI" w:eastAsia="Microsoft YaHei UI" w:hAnsi="Microsoft YaHei UI" w:hint="eastAsia"/>
        </w:rPr>
        <w:t>避碰仿真，</w:t>
      </w:r>
      <w:r w:rsidR="00FB02BC">
        <w:rPr>
          <w:rFonts w:ascii="Microsoft YaHei UI" w:eastAsia="Microsoft YaHei UI" w:hAnsi="Microsoft YaHei UI" w:hint="eastAsia"/>
        </w:rPr>
        <w:t>基于</w:t>
      </w:r>
      <w:r w:rsidR="001B3A8C">
        <w:rPr>
          <w:rFonts w:ascii="Microsoft YaHei UI" w:eastAsia="Microsoft YaHei UI" w:hAnsi="Microsoft YaHei UI" w:hint="eastAsia"/>
        </w:rPr>
        <w:t>Java</w:t>
      </w:r>
      <w:r w:rsidR="001B3A8C">
        <w:rPr>
          <w:rFonts w:ascii="Microsoft YaHei UI" w:eastAsia="Microsoft YaHei UI" w:hAnsi="Microsoft YaHei UI"/>
        </w:rPr>
        <w:t xml:space="preserve"> </w:t>
      </w:r>
      <w:r w:rsidR="001B3A8C">
        <w:rPr>
          <w:rFonts w:ascii="Microsoft YaHei UI" w:eastAsia="Microsoft YaHei UI" w:hAnsi="Microsoft YaHei UI" w:hint="eastAsia"/>
        </w:rPr>
        <w:t>Swing</w:t>
      </w:r>
      <w:proofErr w:type="gramStart"/>
      <w:r w:rsidR="001B3A8C">
        <w:rPr>
          <w:rFonts w:ascii="Microsoft YaHei UI" w:eastAsia="Microsoft YaHei UI" w:hAnsi="Microsoft YaHei UI" w:hint="eastAsia"/>
        </w:rPr>
        <w:t>搭建主</w:t>
      </w:r>
      <w:proofErr w:type="gramEnd"/>
      <w:r w:rsidR="001B3A8C">
        <w:rPr>
          <w:rFonts w:ascii="Microsoft YaHei UI" w:eastAsia="Microsoft YaHei UI" w:hAnsi="Microsoft YaHei UI" w:hint="eastAsia"/>
        </w:rPr>
        <w:t>界面，</w:t>
      </w:r>
      <w:r w:rsidR="00FB02BC">
        <w:rPr>
          <w:rFonts w:ascii="Microsoft YaHei UI" w:eastAsia="Microsoft YaHei UI" w:hAnsi="Microsoft YaHei UI" w:hint="eastAsia"/>
        </w:rPr>
        <w:t>解决</w:t>
      </w:r>
      <w:r w:rsidR="00291733">
        <w:rPr>
          <w:rFonts w:ascii="Microsoft YaHei UI" w:eastAsia="Microsoft YaHei UI" w:hAnsi="Microsoft YaHei UI" w:hint="eastAsia"/>
        </w:rPr>
        <w:t>多线程</w:t>
      </w:r>
      <w:r w:rsidR="00FB02BC">
        <w:rPr>
          <w:rFonts w:ascii="Microsoft YaHei UI" w:eastAsia="Microsoft YaHei UI" w:hAnsi="Microsoft YaHei UI" w:hint="eastAsia"/>
        </w:rPr>
        <w:t>动画抢占</w:t>
      </w:r>
      <w:r w:rsidR="00291733">
        <w:rPr>
          <w:rFonts w:ascii="Microsoft YaHei UI" w:eastAsia="Microsoft YaHei UI" w:hAnsi="Microsoft YaHei UI" w:hint="eastAsia"/>
        </w:rPr>
        <w:t>问题并在后续版本中逐步优化</w:t>
      </w:r>
      <w:r w:rsidR="00426E13">
        <w:rPr>
          <w:rFonts w:ascii="Microsoft YaHei UI" w:eastAsia="Microsoft YaHei UI" w:hAnsi="Microsoft YaHei UI" w:hint="eastAsia"/>
        </w:rPr>
        <w:t xml:space="preserve"> ;</w:t>
      </w:r>
      <w:r w:rsidR="00426E13">
        <w:rPr>
          <w:rFonts w:ascii="Microsoft YaHei UI" w:eastAsia="Microsoft YaHei UI" w:hAnsi="Microsoft YaHei UI"/>
        </w:rPr>
        <w:t xml:space="preserve"> </w:t>
      </w:r>
    </w:p>
    <w:p w14:paraId="016ECFCD" w14:textId="7FA6EA83" w:rsidR="00F056D3" w:rsidRPr="00426E13" w:rsidRDefault="00C52833" w:rsidP="00426E13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/>
          <w:b/>
        </w:rPr>
        <w:t>(</w:t>
      </w:r>
      <w:r w:rsidR="00F056D3" w:rsidRPr="000939A7">
        <w:rPr>
          <w:rFonts w:ascii="Microsoft YaHei UI" w:eastAsia="Microsoft YaHei UI" w:hAnsi="Microsoft YaHei UI"/>
          <w:b/>
        </w:rPr>
        <w:t>2)</w:t>
      </w:r>
      <w:r w:rsidR="00426E13" w:rsidRPr="000939A7">
        <w:rPr>
          <w:rFonts w:ascii="Microsoft YaHei UI" w:eastAsia="Microsoft YaHei UI" w:hAnsi="Microsoft YaHei UI"/>
          <w:b/>
        </w:rPr>
        <w:t xml:space="preserve"> </w:t>
      </w:r>
      <w:r>
        <w:rPr>
          <w:rFonts w:ascii="Microsoft YaHei UI" w:eastAsia="Microsoft YaHei UI" w:hAnsi="Microsoft YaHei UI" w:hint="eastAsia"/>
        </w:rPr>
        <w:t>总结第一个版本运行卡顿问题，使用总体线程调度的方式</w:t>
      </w:r>
      <w:r w:rsidR="00833FB5">
        <w:rPr>
          <w:rFonts w:ascii="Microsoft YaHei UI" w:eastAsia="Microsoft YaHei UI" w:hAnsi="Microsoft YaHei UI" w:hint="eastAsia"/>
        </w:rPr>
        <w:t>/</w:t>
      </w:r>
      <w:proofErr w:type="gramStart"/>
      <w:r w:rsidR="00833FB5">
        <w:rPr>
          <w:rFonts w:ascii="Microsoft YaHei UI" w:eastAsia="Microsoft YaHei UI" w:hAnsi="Microsoft YaHei UI" w:hint="eastAsia"/>
        </w:rPr>
        <w:t>串行</w:t>
      </w:r>
      <w:r>
        <w:rPr>
          <w:rFonts w:ascii="Microsoft YaHei UI" w:eastAsia="Microsoft YaHei UI" w:hAnsi="Microsoft YaHei UI" w:hint="eastAsia"/>
        </w:rPr>
        <w:t>实现</w:t>
      </w:r>
      <w:proofErr w:type="gramEnd"/>
      <w:r w:rsidR="005C3D07">
        <w:rPr>
          <w:rFonts w:ascii="Microsoft YaHei UI" w:eastAsia="Microsoft YaHei UI" w:hAnsi="Microsoft YaHei UI" w:hint="eastAsia"/>
        </w:rPr>
        <w:t>仿真</w:t>
      </w:r>
      <w:r w:rsidR="00134B64">
        <w:rPr>
          <w:rFonts w:ascii="Microsoft YaHei UI" w:eastAsia="Microsoft YaHei UI" w:hAnsi="Microsoft YaHei UI" w:hint="eastAsia"/>
        </w:rPr>
        <w:t>流程</w:t>
      </w:r>
      <w:r>
        <w:rPr>
          <w:rFonts w:ascii="Microsoft YaHei UI" w:eastAsia="Microsoft YaHei UI" w:hAnsi="Microsoft YaHei UI" w:hint="eastAsia"/>
        </w:rPr>
        <w:t>，</w:t>
      </w:r>
      <w:r w:rsidR="00134B64">
        <w:rPr>
          <w:rFonts w:ascii="Microsoft YaHei UI" w:eastAsia="Microsoft YaHei UI" w:hAnsi="Microsoft YaHei UI" w:hint="eastAsia"/>
        </w:rPr>
        <w:t>定制化UI组件</w:t>
      </w:r>
      <w:r w:rsidR="00426E13">
        <w:rPr>
          <w:rFonts w:ascii="Microsoft YaHei UI" w:eastAsia="Microsoft YaHei UI" w:hAnsi="Microsoft YaHei UI" w:hint="eastAsia"/>
        </w:rPr>
        <w:t xml:space="preserve"> ;</w:t>
      </w:r>
      <w:r w:rsidR="00426E13">
        <w:rPr>
          <w:rFonts w:ascii="Microsoft YaHei UI" w:eastAsia="Microsoft YaHei UI" w:hAnsi="Microsoft YaHei UI"/>
        </w:rPr>
        <w:t xml:space="preserve"> </w:t>
      </w:r>
    </w:p>
    <w:p w14:paraId="016ECFCF" w14:textId="137A1658" w:rsidR="00D11250" w:rsidRPr="00426E13" w:rsidRDefault="0088765F" w:rsidP="00426E13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>3)</w:t>
      </w:r>
      <w:r w:rsidR="00426E13">
        <w:rPr>
          <w:rFonts w:ascii="Microsoft YaHei UI" w:eastAsia="Microsoft YaHei UI" w:hAnsi="Microsoft YaHei UI" w:hint="eastAsia"/>
          <w:b/>
        </w:rPr>
        <w:t xml:space="preserve"> </w:t>
      </w:r>
      <w:r w:rsidR="00C6183F">
        <w:rPr>
          <w:rFonts w:ascii="Microsoft YaHei UI" w:eastAsia="Microsoft YaHei UI" w:hAnsi="Microsoft YaHei UI" w:hint="eastAsia"/>
        </w:rPr>
        <w:t>理解</w:t>
      </w:r>
      <w:r w:rsidR="00B229C3">
        <w:rPr>
          <w:rFonts w:ascii="Microsoft YaHei UI" w:eastAsia="Microsoft YaHei UI" w:hAnsi="Microsoft YaHei UI" w:hint="eastAsia"/>
        </w:rPr>
        <w:t>J</w:t>
      </w:r>
      <w:r w:rsidR="00B229C3">
        <w:rPr>
          <w:rFonts w:ascii="Microsoft YaHei UI" w:eastAsia="Microsoft YaHei UI" w:hAnsi="Microsoft YaHei UI"/>
        </w:rPr>
        <w:t xml:space="preserve">ava </w:t>
      </w:r>
      <w:r w:rsidR="00FB02BC">
        <w:rPr>
          <w:rFonts w:ascii="Microsoft YaHei UI" w:eastAsia="Microsoft YaHei UI" w:hAnsi="Microsoft YaHei UI" w:hint="eastAsia"/>
        </w:rPr>
        <w:t>Socket编程</w:t>
      </w:r>
      <w:r w:rsidR="00426E13">
        <w:rPr>
          <w:rFonts w:ascii="Microsoft YaHei UI" w:eastAsia="Microsoft YaHei UI" w:hAnsi="Microsoft YaHei UI" w:hint="eastAsia"/>
        </w:rPr>
        <w:t>实现</w:t>
      </w:r>
      <w:r w:rsidR="0032769F">
        <w:rPr>
          <w:rFonts w:ascii="Microsoft YaHei UI" w:eastAsia="Microsoft YaHei UI" w:hAnsi="Microsoft YaHei UI" w:hint="eastAsia"/>
        </w:rPr>
        <w:t>客户端与服务端通信过程</w:t>
      </w:r>
      <w:r w:rsidR="00426E13">
        <w:rPr>
          <w:rFonts w:ascii="Microsoft YaHei UI" w:eastAsia="Microsoft YaHei UI" w:hAnsi="Microsoft YaHei UI" w:hint="eastAsia"/>
        </w:rPr>
        <w:t>,</w:t>
      </w:r>
      <w:r w:rsidR="00426E13">
        <w:rPr>
          <w:rFonts w:ascii="Microsoft YaHei UI" w:eastAsia="Microsoft YaHei UI" w:hAnsi="Microsoft YaHei UI"/>
        </w:rPr>
        <w:t xml:space="preserve"> </w:t>
      </w:r>
      <w:r w:rsidR="00291733">
        <w:rPr>
          <w:rFonts w:ascii="Microsoft YaHei UI" w:eastAsia="Microsoft YaHei UI" w:hAnsi="Microsoft YaHei UI" w:hint="eastAsia"/>
        </w:rPr>
        <w:t>使用</w:t>
      </w:r>
      <w:proofErr w:type="spellStart"/>
      <w:r w:rsidR="00291733">
        <w:rPr>
          <w:rFonts w:ascii="Microsoft YaHei UI" w:eastAsia="Microsoft YaHei UI" w:hAnsi="Microsoft YaHei UI" w:hint="eastAsia"/>
        </w:rPr>
        <w:t>ServerSocket</w:t>
      </w:r>
      <w:proofErr w:type="spellEnd"/>
      <w:r w:rsidR="00291733">
        <w:rPr>
          <w:rFonts w:ascii="Microsoft YaHei UI" w:eastAsia="Microsoft YaHei UI" w:hAnsi="Microsoft YaHei UI" w:hint="eastAsia"/>
        </w:rPr>
        <w:t>实现通信监听</w:t>
      </w:r>
      <w:r w:rsidR="005C3D07">
        <w:rPr>
          <w:rFonts w:ascii="Microsoft YaHei UI" w:eastAsia="Microsoft YaHei UI" w:hAnsi="Microsoft YaHei UI" w:hint="eastAsia"/>
        </w:rPr>
        <w:t>，</w:t>
      </w:r>
      <w:r w:rsidR="00291733">
        <w:rPr>
          <w:rFonts w:ascii="Microsoft YaHei UI" w:eastAsia="Microsoft YaHei UI" w:hAnsi="Microsoft YaHei UI" w:hint="eastAsia"/>
        </w:rPr>
        <w:t>Swing客户</w:t>
      </w:r>
      <w:r w:rsidR="005C3D07">
        <w:rPr>
          <w:rFonts w:ascii="Microsoft YaHei UI" w:eastAsia="Microsoft YaHei UI" w:hAnsi="Microsoft YaHei UI" w:hint="eastAsia"/>
        </w:rPr>
        <w:t>端模拟雷达</w:t>
      </w:r>
      <w:r w:rsidR="00291733">
        <w:rPr>
          <w:rFonts w:ascii="Microsoft YaHei UI" w:eastAsia="Microsoft YaHei UI" w:hAnsi="Microsoft YaHei UI" w:hint="eastAsia"/>
        </w:rPr>
        <w:t>扫描效果，</w:t>
      </w:r>
      <w:r w:rsidR="005C3D07">
        <w:rPr>
          <w:rFonts w:ascii="Microsoft YaHei UI" w:eastAsia="Microsoft YaHei UI" w:hAnsi="Microsoft YaHei UI" w:hint="eastAsia"/>
        </w:rPr>
        <w:t>实现局部区域可视化。</w:t>
      </w:r>
      <w:r w:rsidR="00B229C3">
        <w:rPr>
          <w:rFonts w:ascii="Microsoft YaHei UI" w:eastAsia="Microsoft YaHei UI" w:hAnsi="Microsoft YaHei UI" w:hint="eastAsia"/>
        </w:rPr>
        <w:t>推导</w:t>
      </w:r>
      <w:r w:rsidR="00FB02BC">
        <w:rPr>
          <w:rFonts w:ascii="Microsoft YaHei UI" w:eastAsia="Microsoft YaHei UI" w:hAnsi="Microsoft YaHei UI" w:hint="eastAsia"/>
        </w:rPr>
        <w:t>演算实现局部/全局</w:t>
      </w:r>
      <w:r w:rsidR="00291733">
        <w:rPr>
          <w:rFonts w:ascii="Microsoft YaHei UI" w:eastAsia="Microsoft YaHei UI" w:hAnsi="Microsoft YaHei UI" w:hint="eastAsia"/>
        </w:rPr>
        <w:t>坐标系转换计算、相对方位、相对速度和速度矢量的计算</w:t>
      </w:r>
      <w:r w:rsidR="00892659">
        <w:rPr>
          <w:rFonts w:ascii="Microsoft YaHei UI" w:eastAsia="Microsoft YaHei UI" w:hAnsi="Microsoft YaHei UI" w:hint="eastAsia"/>
        </w:rPr>
        <w:t xml:space="preserve">等 </w:t>
      </w:r>
      <w:r w:rsidR="00892659">
        <w:rPr>
          <w:rFonts w:ascii="Microsoft YaHei UI" w:eastAsia="Microsoft YaHei UI" w:hAnsi="Microsoft YaHei UI"/>
        </w:rPr>
        <w:t xml:space="preserve">; </w:t>
      </w:r>
    </w:p>
    <w:p w14:paraId="016ECFD1" w14:textId="4DB7F59A" w:rsidR="00646EFB" w:rsidRPr="00892659" w:rsidRDefault="00646EFB" w:rsidP="00892659">
      <w:pPr>
        <w:pStyle w:val="a9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4) </w:t>
      </w:r>
      <w:r w:rsidR="00F06730">
        <w:rPr>
          <w:rFonts w:ascii="Microsoft YaHei UI" w:eastAsia="Microsoft YaHei UI" w:hAnsi="Microsoft YaHei UI" w:hint="eastAsia"/>
        </w:rPr>
        <w:t>运用</w:t>
      </w:r>
      <w:proofErr w:type="spellStart"/>
      <w:r w:rsidR="00F06730">
        <w:rPr>
          <w:rFonts w:ascii="Microsoft YaHei UI" w:eastAsia="Microsoft YaHei UI" w:hAnsi="Microsoft YaHei UI" w:hint="eastAsia"/>
        </w:rPr>
        <w:t>JavaFx</w:t>
      </w:r>
      <w:proofErr w:type="spellEnd"/>
      <w:r w:rsidR="00F06730">
        <w:rPr>
          <w:rFonts w:ascii="Microsoft YaHei UI" w:eastAsia="Microsoft YaHei UI" w:hAnsi="Microsoft YaHei UI" w:hint="eastAsia"/>
        </w:rPr>
        <w:t>实现客户端界面，</w:t>
      </w:r>
      <w:r w:rsidR="00892659">
        <w:rPr>
          <w:rFonts w:ascii="Microsoft YaHei UI" w:eastAsia="Microsoft YaHei UI" w:hAnsi="Microsoft YaHei UI" w:hint="eastAsia"/>
        </w:rPr>
        <w:t>充分借鉴之前版本的利弊,</w:t>
      </w:r>
      <w:r w:rsidR="00892659">
        <w:rPr>
          <w:rFonts w:ascii="Microsoft YaHei UI" w:eastAsia="Microsoft YaHei UI" w:hAnsi="Microsoft YaHei UI"/>
        </w:rPr>
        <w:t xml:space="preserve"> </w:t>
      </w:r>
      <w:r w:rsidR="00892659">
        <w:rPr>
          <w:rFonts w:ascii="Microsoft YaHei UI" w:eastAsia="Microsoft YaHei UI" w:hAnsi="Microsoft YaHei UI" w:hint="eastAsia"/>
        </w:rPr>
        <w:t>合理布局和设计逻辑结构,</w:t>
      </w:r>
      <w:r w:rsidR="00892659">
        <w:rPr>
          <w:rFonts w:ascii="Microsoft YaHei UI" w:eastAsia="Microsoft YaHei UI" w:hAnsi="Microsoft YaHei UI"/>
        </w:rPr>
        <w:t xml:space="preserve"> </w:t>
      </w:r>
      <w:r w:rsidR="00892659">
        <w:rPr>
          <w:rFonts w:ascii="Microsoft YaHei UI" w:eastAsia="Microsoft YaHei UI" w:hAnsi="Microsoft YaHei UI" w:hint="eastAsia"/>
        </w:rPr>
        <w:t>实现基本的</w:t>
      </w:r>
      <w:r w:rsidR="001A033D">
        <w:rPr>
          <w:rFonts w:ascii="Microsoft YaHei UI" w:eastAsia="Microsoft YaHei UI" w:hAnsi="Microsoft YaHei UI" w:hint="eastAsia"/>
        </w:rPr>
        <w:t>避碰对象管理和避碰信息实时显示功能</w:t>
      </w:r>
      <w:r w:rsidR="001A033D">
        <w:rPr>
          <w:rFonts w:ascii="Microsoft YaHei UI" w:eastAsia="Microsoft YaHei UI" w:hAnsi="Microsoft YaHei UI"/>
        </w:rPr>
        <w:t xml:space="preserve">. </w:t>
      </w:r>
    </w:p>
    <w:p w14:paraId="016ECFD2" w14:textId="0F90346D" w:rsidR="000939A7" w:rsidRDefault="000939A7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 w:rsidRPr="00D80C01">
        <w:rPr>
          <w:rFonts w:ascii="Microsoft YaHei UI" w:eastAsia="Microsoft YaHei UI" w:hAnsi="Microsoft YaHei UI" w:hint="eastAsia"/>
          <w:b/>
        </w:rPr>
        <w:t>仿真</w:t>
      </w:r>
      <w:r w:rsidR="00AD472F">
        <w:rPr>
          <w:rFonts w:ascii="Microsoft YaHei UI" w:eastAsia="Microsoft YaHei UI" w:hAnsi="Microsoft YaHei UI" w:hint="eastAsia"/>
          <w:b/>
        </w:rPr>
        <w:t>系列</w:t>
      </w:r>
      <w:r w:rsidRPr="00D80C01">
        <w:rPr>
          <w:rFonts w:ascii="Microsoft YaHei UI" w:eastAsia="Microsoft YaHei UI" w:hAnsi="Microsoft YaHei UI" w:hint="eastAsia"/>
          <w:b/>
        </w:rPr>
        <w:t>链接</w:t>
      </w:r>
      <w:r>
        <w:rPr>
          <w:rFonts w:ascii="Microsoft YaHei UI" w:eastAsia="Microsoft YaHei UI" w:hAnsi="Microsoft YaHei UI" w:hint="eastAsia"/>
        </w:rPr>
        <w:t>：</w:t>
      </w:r>
      <w:hyperlink r:id="rId12" w:history="1">
        <w:r w:rsidR="003F23B9" w:rsidRPr="005B2486">
          <w:rPr>
            <w:rStyle w:val="af"/>
            <w:rFonts w:ascii="Microsoft YaHei UI" w:eastAsia="Microsoft YaHei UI" w:hAnsi="Microsoft YaHei UI"/>
          </w:rPr>
          <w:t>https://github.com/NAVERON/ShipSimulation</w:t>
        </w:r>
      </w:hyperlink>
      <w:r w:rsidR="003F23B9">
        <w:rPr>
          <w:rFonts w:ascii="Microsoft YaHei UI" w:eastAsia="Microsoft YaHei UI" w:hAnsi="Microsoft YaHei UI"/>
        </w:rPr>
        <w:t xml:space="preserve"> </w:t>
      </w:r>
    </w:p>
    <w:p w14:paraId="016ECFD5" w14:textId="4C9C226C" w:rsidR="00D8457D" w:rsidRPr="00455465" w:rsidRDefault="007F6EB7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>4</w:t>
      </w:r>
      <w:r w:rsidR="00D8457D" w:rsidRPr="00455465">
        <w:rPr>
          <w:rFonts w:ascii="Microsoft YaHei UI" w:eastAsia="Microsoft YaHei UI" w:hAnsi="Microsoft YaHei UI" w:hint="eastAsia"/>
          <w:b/>
          <w:sz w:val="24"/>
          <w:szCs w:val="24"/>
        </w:rPr>
        <w:t>.</w:t>
      </w:r>
      <w:r w:rsidR="00D8457D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0673DC">
        <w:rPr>
          <w:rFonts w:ascii="Microsoft YaHei UI" w:eastAsia="Microsoft YaHei UI" w:hAnsi="Microsoft YaHei UI" w:hint="eastAsia"/>
          <w:b/>
          <w:sz w:val="24"/>
          <w:szCs w:val="24"/>
        </w:rPr>
        <w:t>实用工具软件</w:t>
      </w:r>
      <w:r w:rsidR="00C03B1B">
        <w:rPr>
          <w:rFonts w:ascii="Microsoft YaHei UI" w:eastAsia="Microsoft YaHei UI" w:hAnsi="Microsoft YaHei UI" w:hint="eastAsia"/>
          <w:b/>
          <w:sz w:val="24"/>
          <w:szCs w:val="24"/>
        </w:rPr>
        <w:t>和开源项目等</w:t>
      </w:r>
      <w:r w:rsidR="00C73DBF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</w:t>
      </w:r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>| Linux</w:t>
      </w:r>
      <w:r w:rsidR="000673DC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0673DC">
        <w:rPr>
          <w:rFonts w:ascii="Microsoft YaHei UI" w:eastAsia="Microsoft YaHei UI" w:hAnsi="Microsoft YaHei UI" w:hint="eastAsia"/>
          <w:b/>
          <w:sz w:val="24"/>
          <w:szCs w:val="24"/>
        </w:rPr>
        <w:t>Shell</w:t>
      </w:r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, Java, </w:t>
      </w:r>
      <w:proofErr w:type="spellStart"/>
      <w:r w:rsidR="00C03B1B">
        <w:rPr>
          <w:rFonts w:ascii="Microsoft YaHei UI" w:eastAsia="Microsoft YaHei UI" w:hAnsi="Microsoft YaHei UI"/>
          <w:b/>
          <w:sz w:val="24"/>
          <w:szCs w:val="24"/>
        </w:rPr>
        <w:t>JavaFx</w:t>
      </w:r>
      <w:proofErr w:type="spellEnd"/>
      <w:r w:rsidR="00C03B1B">
        <w:rPr>
          <w:rFonts w:ascii="Microsoft YaHei UI" w:eastAsia="Microsoft YaHei UI" w:hAnsi="Microsoft YaHei UI"/>
          <w:b/>
          <w:sz w:val="24"/>
          <w:szCs w:val="24"/>
        </w:rPr>
        <w:t xml:space="preserve">, </w:t>
      </w:r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Python, </w:t>
      </w:r>
      <w:r w:rsidR="00EA6931">
        <w:rPr>
          <w:rFonts w:ascii="Microsoft YaHei UI" w:eastAsia="Microsoft YaHei UI" w:hAnsi="Microsoft YaHei UI"/>
          <w:b/>
          <w:sz w:val="24"/>
          <w:szCs w:val="24"/>
        </w:rPr>
        <w:t xml:space="preserve">C </w:t>
      </w:r>
    </w:p>
    <w:p w14:paraId="4D4B8A74" w14:textId="0F4B65CB" w:rsidR="00E52CDF" w:rsidRDefault="00E52CDF" w:rsidP="003D63EC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</w:t>
      </w:r>
      <w:r>
        <w:rPr>
          <w:rFonts w:ascii="Microsoft YaHei UI" w:eastAsia="Microsoft YaHei UI" w:hAnsi="Microsoft YaHei UI"/>
        </w:rPr>
        <w:t xml:space="preserve">1) </w:t>
      </w:r>
      <w:r w:rsidR="00911807">
        <w:rPr>
          <w:rFonts w:ascii="Microsoft YaHei UI" w:eastAsia="Microsoft YaHei UI" w:hAnsi="Microsoft YaHei UI" w:hint="eastAsia"/>
        </w:rPr>
        <w:t xml:space="preserve">小工具开源软件 </w:t>
      </w:r>
      <w:r w:rsidR="00911807">
        <w:rPr>
          <w:rFonts w:ascii="Microsoft YaHei UI" w:eastAsia="Microsoft YaHei UI" w:hAnsi="Microsoft YaHei UI"/>
        </w:rPr>
        <w:t xml:space="preserve">: </w:t>
      </w:r>
      <w:hyperlink r:id="rId13" w:history="1">
        <w:r w:rsidR="00883423" w:rsidRPr="009E4D44">
          <w:rPr>
            <w:rStyle w:val="af"/>
            <w:rFonts w:ascii="Microsoft YaHei UI" w:eastAsia="Microsoft YaHei UI" w:hAnsi="Microsoft YaHei UI"/>
          </w:rPr>
          <w:t>https://github.com/NAVERON/ArbitraryCoding</w:t>
        </w:r>
      </w:hyperlink>
      <w:r w:rsidR="00883423">
        <w:rPr>
          <w:rFonts w:ascii="Microsoft YaHei UI" w:eastAsia="Microsoft YaHei UI" w:hAnsi="Microsoft YaHei UI"/>
        </w:rPr>
        <w:t xml:space="preserve"> </w:t>
      </w:r>
    </w:p>
    <w:p w14:paraId="6ADD012F" w14:textId="54B3A4AA" w:rsidR="00883423" w:rsidRDefault="00883423" w:rsidP="003D63EC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</w:t>
      </w:r>
      <w:r>
        <w:rPr>
          <w:rFonts w:ascii="Microsoft YaHei UI" w:eastAsia="Microsoft YaHei UI" w:hAnsi="Microsoft YaHei UI"/>
        </w:rPr>
        <w:t xml:space="preserve">2) </w:t>
      </w:r>
      <w:r w:rsidR="009455D0">
        <w:rPr>
          <w:rFonts w:ascii="Microsoft YaHei UI" w:eastAsia="Microsoft YaHei UI" w:hAnsi="Microsoft YaHei UI"/>
        </w:rPr>
        <w:t xml:space="preserve">Linux Shell </w:t>
      </w:r>
      <w:r w:rsidR="009455D0">
        <w:rPr>
          <w:rFonts w:ascii="Microsoft YaHei UI" w:eastAsia="Microsoft YaHei UI" w:hAnsi="Microsoft YaHei UI" w:hint="eastAsia"/>
        </w:rPr>
        <w:t xml:space="preserve">脚本 </w:t>
      </w:r>
      <w:r w:rsidR="009455D0">
        <w:rPr>
          <w:rFonts w:ascii="Microsoft YaHei UI" w:eastAsia="Microsoft YaHei UI" w:hAnsi="Microsoft YaHei UI"/>
        </w:rPr>
        <w:t xml:space="preserve">: </w:t>
      </w:r>
      <w:hyperlink r:id="rId14" w:history="1">
        <w:r w:rsidR="00B90886" w:rsidRPr="009E4D44">
          <w:rPr>
            <w:rStyle w:val="af"/>
            <w:rFonts w:ascii="Microsoft YaHei UI" w:eastAsia="Microsoft YaHei UI" w:hAnsi="Microsoft YaHei UI"/>
          </w:rPr>
          <w:t>https://github.com/NAVERON/ERON/tree/main/configuration</w:t>
        </w:r>
      </w:hyperlink>
      <w:r w:rsidR="00B90886">
        <w:rPr>
          <w:rFonts w:ascii="Microsoft YaHei UI" w:eastAsia="Microsoft YaHei UI" w:hAnsi="Microsoft YaHei UI"/>
        </w:rPr>
        <w:t xml:space="preserve"> </w:t>
      </w:r>
    </w:p>
    <w:p w14:paraId="2B15C97C" w14:textId="3E324822" w:rsidR="00F14738" w:rsidRDefault="00F14738" w:rsidP="003D63EC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(</w:t>
      </w:r>
      <w:r>
        <w:rPr>
          <w:rFonts w:ascii="Microsoft YaHei UI" w:eastAsia="Microsoft YaHei UI" w:hAnsi="Microsoft YaHei UI"/>
        </w:rPr>
        <w:t xml:space="preserve">3) Python </w:t>
      </w:r>
      <w:r>
        <w:rPr>
          <w:rFonts w:ascii="Microsoft YaHei UI" w:eastAsia="Microsoft YaHei UI" w:hAnsi="Microsoft YaHei UI" w:hint="eastAsia"/>
        </w:rPr>
        <w:t xml:space="preserve">机器学习应用 </w:t>
      </w:r>
      <w:r>
        <w:rPr>
          <w:rFonts w:ascii="Microsoft YaHei UI" w:eastAsia="Microsoft YaHei UI" w:hAnsi="Microsoft YaHei UI"/>
        </w:rPr>
        <w:t xml:space="preserve">: </w:t>
      </w:r>
      <w:hyperlink r:id="rId15" w:history="1">
        <w:r w:rsidR="00E24856" w:rsidRPr="009E4D44">
          <w:rPr>
            <w:rStyle w:val="af"/>
            <w:rFonts w:ascii="Microsoft YaHei UI" w:eastAsia="Microsoft YaHei UI" w:hAnsi="Microsoft YaHei UI"/>
          </w:rPr>
          <w:t>https://github.com/NAVERON/MachineLearningNotes</w:t>
        </w:r>
      </w:hyperlink>
      <w:r w:rsidR="00E24856">
        <w:rPr>
          <w:rFonts w:ascii="Microsoft YaHei UI" w:eastAsia="Microsoft YaHei UI" w:hAnsi="Microsoft YaHei UI"/>
        </w:rPr>
        <w:t xml:space="preserve"> </w:t>
      </w:r>
    </w:p>
    <w:p w14:paraId="3F3343C0" w14:textId="77777777" w:rsidR="000B2B70" w:rsidRDefault="000B2B70" w:rsidP="004359C1">
      <w:pPr>
        <w:pStyle w:val="a9"/>
        <w:ind w:leftChars="213" w:left="426"/>
        <w:jc w:val="left"/>
        <w:rPr>
          <w:rFonts w:ascii="Microsoft YaHei UI" w:eastAsia="Microsoft YaHei UI" w:hAnsi="Microsoft YaHei UI"/>
        </w:rPr>
      </w:pPr>
    </w:p>
    <w:p w14:paraId="56619594" w14:textId="77777777" w:rsidR="005870DA" w:rsidRDefault="005870DA" w:rsidP="005870DA">
      <w:pPr>
        <w:pStyle w:val="a9"/>
        <w:rPr>
          <w:rFonts w:ascii="Microsoft YaHei UI" w:eastAsia="Microsoft YaHei UI" w:hAnsi="Microsoft YaHei UI"/>
          <w:b/>
          <w:sz w:val="24"/>
          <w:szCs w:val="24"/>
        </w:rPr>
      </w:pPr>
      <w:r w:rsidRPr="00520A0F">
        <w:rPr>
          <w:rFonts w:ascii="Microsoft YaHei UI" w:eastAsia="Microsoft YaHei UI" w:hAnsi="Microsoft YaHei UI"/>
          <w:b/>
          <w:noProof/>
          <w:sz w:val="24"/>
          <w:szCs w:val="24"/>
        </w:rPr>
        <w:drawing>
          <wp:inline distT="0" distB="0" distL="0" distR="0" wp14:anchorId="351BB63D" wp14:editId="032B006E">
            <wp:extent cx="1219200" cy="1219200"/>
            <wp:effectExtent l="0" t="0" r="0" b="0"/>
            <wp:docPr id="4" name="图片 4" descr="C:\Users\ERON\Desktop\QRCode - Wed Oct 10 2018 - 12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N\Desktop\QRCode - Wed Oct 10 2018 - 128P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F2C1" w14:textId="34D1908E" w:rsidR="005870DA" w:rsidRPr="005870DA" w:rsidRDefault="00860C27" w:rsidP="005870DA">
      <w:pPr>
        <w:pStyle w:val="a9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/>
          <w:b/>
          <w:sz w:val="24"/>
          <w:szCs w:val="24"/>
        </w:rPr>
        <w:t xml:space="preserve">GITHUB </w:t>
      </w:r>
      <w:r w:rsidR="005870DA">
        <w:rPr>
          <w:rFonts w:ascii="Microsoft YaHei UI" w:eastAsia="Microsoft YaHei UI" w:hAnsi="Microsoft YaHei UI" w:hint="eastAsia"/>
          <w:b/>
          <w:sz w:val="24"/>
          <w:szCs w:val="24"/>
        </w:rPr>
        <w:t>开源代码</w:t>
      </w:r>
    </w:p>
    <w:p w14:paraId="016ECFD9" w14:textId="5896CF43" w:rsidR="00F34B5B" w:rsidRDefault="00F34B5B" w:rsidP="006A1E99">
      <w:pPr>
        <w:pStyle w:val="a9"/>
        <w:jc w:val="left"/>
        <w:rPr>
          <w:rFonts w:ascii="Microsoft YaHei UI" w:eastAsia="Microsoft YaHei UI" w:hAnsi="Microsoft YaHei UI"/>
        </w:rPr>
      </w:pPr>
    </w:p>
    <w:p w14:paraId="2C9A2A8D" w14:textId="77777777" w:rsidR="0049576F" w:rsidRDefault="0049576F" w:rsidP="006A1E99">
      <w:pPr>
        <w:pStyle w:val="a9"/>
        <w:jc w:val="left"/>
        <w:rPr>
          <w:rFonts w:ascii="Microsoft YaHei UI" w:eastAsia="Microsoft YaHei UI" w:hAnsi="Microsoft YaHei UI"/>
        </w:rPr>
      </w:pPr>
    </w:p>
    <w:p w14:paraId="016ECFDA" w14:textId="77777777" w:rsidR="00F34B5B" w:rsidRPr="0079616B" w:rsidRDefault="004B3AF1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lastRenderedPageBreak/>
        <w:t>技能：</w:t>
      </w:r>
    </w:p>
    <w:p w14:paraId="016ECFDB" w14:textId="77777777" w:rsidR="004B3AF1" w:rsidRPr="00594918" w:rsidRDefault="00AF3EA3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1.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编程基础和数学基础：</w:t>
      </w:r>
    </w:p>
    <w:p w14:paraId="1A28993F" w14:textId="498674D4" w:rsidR="00FF75F1" w:rsidRDefault="00F27A17" w:rsidP="00E82F64">
      <w:pPr>
        <w:pStyle w:val="a9"/>
        <w:numPr>
          <w:ilvl w:val="0"/>
          <w:numId w:val="7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 xml:space="preserve">编程技能 </w:t>
      </w:r>
      <w:r>
        <w:rPr>
          <w:rFonts w:ascii="Microsoft YaHei UI" w:eastAsia="Microsoft YaHei UI" w:hAnsi="Microsoft YaHei UI"/>
        </w:rPr>
        <w:t xml:space="preserve">: </w:t>
      </w:r>
      <w:r>
        <w:rPr>
          <w:rFonts w:ascii="Microsoft YaHei UI" w:eastAsia="Microsoft YaHei UI" w:hAnsi="Microsoft YaHei UI" w:hint="eastAsia"/>
        </w:rPr>
        <w:t>Java</w:t>
      </w:r>
      <w:r>
        <w:rPr>
          <w:rFonts w:ascii="Microsoft YaHei UI" w:eastAsia="Microsoft YaHei UI" w:hAnsi="Microsoft YaHei UI"/>
        </w:rPr>
        <w:t xml:space="preserve">, </w:t>
      </w:r>
      <w:proofErr w:type="spellStart"/>
      <w:r>
        <w:rPr>
          <w:rFonts w:ascii="Microsoft YaHei UI" w:eastAsia="Microsoft YaHei UI" w:hAnsi="Microsoft YaHei UI" w:hint="eastAsia"/>
        </w:rPr>
        <w:t>JavaFx</w:t>
      </w:r>
      <w:proofErr w:type="spellEnd"/>
      <w:r>
        <w:rPr>
          <w:rFonts w:ascii="Microsoft YaHei UI" w:eastAsia="Microsoft YaHei UI" w:hAnsi="Microsoft YaHei UI"/>
        </w:rPr>
        <w:t xml:space="preserve">, </w:t>
      </w:r>
      <w:r>
        <w:rPr>
          <w:rFonts w:ascii="Microsoft YaHei UI" w:eastAsia="Microsoft YaHei UI" w:hAnsi="Microsoft YaHei UI" w:hint="eastAsia"/>
        </w:rPr>
        <w:t>Python</w:t>
      </w:r>
      <w:r>
        <w:rPr>
          <w:rFonts w:ascii="Microsoft YaHei UI" w:eastAsia="Microsoft YaHei UI" w:hAnsi="Microsoft YaHei UI"/>
        </w:rPr>
        <w:t xml:space="preserve">, </w:t>
      </w:r>
      <w:r w:rsidR="00200777">
        <w:rPr>
          <w:rFonts w:ascii="Microsoft YaHei UI" w:eastAsia="Microsoft YaHei UI" w:hAnsi="Microsoft YaHei UI" w:hint="eastAsia"/>
        </w:rPr>
        <w:t>Linux</w:t>
      </w:r>
      <w:r w:rsidR="00200777">
        <w:rPr>
          <w:rFonts w:ascii="Microsoft YaHei UI" w:eastAsia="Microsoft YaHei UI" w:hAnsi="Microsoft YaHei UI"/>
        </w:rPr>
        <w:t xml:space="preserve"> </w:t>
      </w:r>
      <w:r w:rsidR="00200777">
        <w:rPr>
          <w:rFonts w:ascii="Microsoft YaHei UI" w:eastAsia="Microsoft YaHei UI" w:hAnsi="Microsoft YaHei UI" w:hint="eastAsia"/>
        </w:rPr>
        <w:t>Shell</w:t>
      </w:r>
      <w:r w:rsidR="00200777">
        <w:rPr>
          <w:rFonts w:ascii="Microsoft YaHei UI" w:eastAsia="Microsoft YaHei UI" w:hAnsi="Microsoft YaHei UI"/>
        </w:rPr>
        <w:t xml:space="preserve">, </w:t>
      </w:r>
      <w:r w:rsidR="00200777">
        <w:rPr>
          <w:rFonts w:ascii="Microsoft YaHei UI" w:eastAsia="Microsoft YaHei UI" w:hAnsi="Microsoft YaHei UI" w:hint="eastAsia"/>
        </w:rPr>
        <w:t>C</w:t>
      </w:r>
      <w:r w:rsidR="009A76C1">
        <w:rPr>
          <w:rFonts w:ascii="Microsoft YaHei UI" w:eastAsia="Microsoft YaHei UI" w:hAnsi="Microsoft YaHei UI"/>
        </w:rPr>
        <w:t xml:space="preserve">, </w:t>
      </w:r>
      <w:r w:rsidR="009A76C1">
        <w:rPr>
          <w:rFonts w:ascii="Microsoft YaHei UI" w:eastAsia="Microsoft YaHei UI" w:hAnsi="Microsoft YaHei UI" w:hint="eastAsia"/>
        </w:rPr>
        <w:t>Maven</w:t>
      </w:r>
      <w:r w:rsidR="009A76C1">
        <w:rPr>
          <w:rFonts w:ascii="Microsoft YaHei UI" w:eastAsia="Microsoft YaHei UI" w:hAnsi="Microsoft YaHei UI"/>
        </w:rPr>
        <w:t xml:space="preserve">, </w:t>
      </w:r>
      <w:r w:rsidR="009A76C1">
        <w:rPr>
          <w:rFonts w:ascii="Microsoft YaHei UI" w:eastAsia="Microsoft YaHei UI" w:hAnsi="Microsoft YaHei UI" w:hint="eastAsia"/>
        </w:rPr>
        <w:t>Git</w:t>
      </w:r>
      <w:r w:rsidR="009A76C1">
        <w:rPr>
          <w:rFonts w:ascii="Microsoft YaHei UI" w:eastAsia="Microsoft YaHei UI" w:hAnsi="Microsoft YaHei UI"/>
        </w:rPr>
        <w:t xml:space="preserve"> </w:t>
      </w:r>
    </w:p>
    <w:p w14:paraId="62522224" w14:textId="7F7F767F" w:rsidR="00174EAE" w:rsidRDefault="00627614" w:rsidP="00E82F64">
      <w:pPr>
        <w:pStyle w:val="a9"/>
        <w:numPr>
          <w:ilvl w:val="0"/>
          <w:numId w:val="7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具备Java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Web的编程经验</w:t>
      </w:r>
      <w:r w:rsidR="000B59E0">
        <w:rPr>
          <w:rFonts w:ascii="Microsoft YaHei UI" w:eastAsia="Microsoft YaHei UI" w:hAnsi="Microsoft YaHei UI" w:hint="eastAsia"/>
        </w:rPr>
        <w:t>,</w:t>
      </w:r>
      <w:r w:rsidR="000B59E0">
        <w:rPr>
          <w:rFonts w:ascii="Microsoft YaHei UI" w:eastAsia="Microsoft YaHei UI" w:hAnsi="Microsoft YaHei UI"/>
        </w:rPr>
        <w:t xml:space="preserve"> </w:t>
      </w:r>
      <w:r w:rsidR="000B59E0">
        <w:rPr>
          <w:rFonts w:ascii="Microsoft YaHei UI" w:eastAsia="Microsoft YaHei UI" w:hAnsi="Microsoft YaHei UI" w:hint="eastAsia"/>
        </w:rPr>
        <w:t>独立制作多个demo项目</w:t>
      </w:r>
      <w:r w:rsidR="00174EAE">
        <w:rPr>
          <w:rFonts w:ascii="Microsoft YaHei UI" w:eastAsia="Microsoft YaHei UI" w:hAnsi="Microsoft YaHei UI" w:hint="eastAsia"/>
        </w:rPr>
        <w:t>,</w:t>
      </w:r>
      <w:r w:rsidR="00174EAE">
        <w:rPr>
          <w:rFonts w:ascii="Microsoft YaHei UI" w:eastAsia="Microsoft YaHei UI" w:hAnsi="Microsoft YaHei UI"/>
        </w:rPr>
        <w:t xml:space="preserve"> </w:t>
      </w:r>
      <w:r w:rsidR="00174EAE">
        <w:rPr>
          <w:rFonts w:ascii="Microsoft YaHei UI" w:eastAsia="Microsoft YaHei UI" w:hAnsi="Microsoft YaHei UI" w:hint="eastAsia"/>
        </w:rPr>
        <w:t>对解决java</w:t>
      </w:r>
      <w:r w:rsidR="00174EAE">
        <w:rPr>
          <w:rFonts w:ascii="Microsoft YaHei UI" w:eastAsia="Microsoft YaHei UI" w:hAnsi="Microsoft YaHei UI"/>
        </w:rPr>
        <w:t xml:space="preserve"> </w:t>
      </w:r>
      <w:r w:rsidR="00174EAE">
        <w:rPr>
          <w:rFonts w:ascii="Microsoft YaHei UI" w:eastAsia="Microsoft YaHei UI" w:hAnsi="Microsoft YaHei UI" w:hint="eastAsia"/>
        </w:rPr>
        <w:t xml:space="preserve">web中的问题有一定的见解 </w:t>
      </w:r>
      <w:r w:rsidR="00174EAE">
        <w:rPr>
          <w:rFonts w:ascii="Microsoft YaHei UI" w:eastAsia="Microsoft YaHei UI" w:hAnsi="Microsoft YaHei UI"/>
        </w:rPr>
        <w:t xml:space="preserve">; </w:t>
      </w:r>
    </w:p>
    <w:p w14:paraId="4D6AC280" w14:textId="32EC4F56" w:rsidR="00895A66" w:rsidRDefault="00627614" w:rsidP="00E82F64">
      <w:pPr>
        <w:pStyle w:val="a9"/>
        <w:numPr>
          <w:ilvl w:val="0"/>
          <w:numId w:val="7"/>
        </w:numPr>
        <w:ind w:hanging="136"/>
        <w:jc w:val="left"/>
        <w:rPr>
          <w:rFonts w:ascii="Microsoft YaHei UI" w:eastAsia="Microsoft YaHei UI" w:hAnsi="Microsoft YaHei UI"/>
        </w:rPr>
      </w:pPr>
      <w:proofErr w:type="spellStart"/>
      <w:r>
        <w:rPr>
          <w:rFonts w:ascii="Microsoft YaHei UI" w:eastAsia="Microsoft YaHei UI" w:hAnsi="Microsoft YaHei UI" w:hint="eastAsia"/>
        </w:rPr>
        <w:t>JavaFx</w:t>
      </w:r>
      <w:proofErr w:type="spellEnd"/>
      <w:r>
        <w:rPr>
          <w:rFonts w:ascii="Microsoft YaHei UI" w:eastAsia="Microsoft YaHei UI" w:hAnsi="Microsoft YaHei UI" w:hint="eastAsia"/>
        </w:rPr>
        <w:t>客户端开发</w:t>
      </w:r>
      <w:r w:rsidR="005655E4">
        <w:rPr>
          <w:rFonts w:ascii="Microsoft YaHei UI" w:eastAsia="Microsoft YaHei UI" w:hAnsi="Microsoft YaHei UI" w:hint="eastAsia"/>
        </w:rPr>
        <w:t>开源项目,</w:t>
      </w:r>
      <w:r w:rsidR="005655E4">
        <w:rPr>
          <w:rFonts w:ascii="Microsoft YaHei UI" w:eastAsia="Microsoft YaHei UI" w:hAnsi="Microsoft YaHei UI"/>
        </w:rPr>
        <w:t xml:space="preserve"> </w:t>
      </w:r>
      <w:r w:rsidR="00895A66">
        <w:rPr>
          <w:rFonts w:ascii="Microsoft YaHei UI" w:eastAsia="Microsoft YaHei UI" w:hAnsi="Microsoft YaHei UI" w:hint="eastAsia"/>
        </w:rPr>
        <w:t>实现了工作打卡软件,</w:t>
      </w:r>
      <w:r w:rsidR="00895A66">
        <w:rPr>
          <w:rFonts w:ascii="Microsoft YaHei UI" w:eastAsia="Microsoft YaHei UI" w:hAnsi="Microsoft YaHei UI"/>
        </w:rPr>
        <w:t xml:space="preserve"> </w:t>
      </w:r>
      <w:r w:rsidR="00053ADD">
        <w:rPr>
          <w:rFonts w:ascii="Microsoft YaHei UI" w:eastAsia="Microsoft YaHei UI" w:hAnsi="Microsoft YaHei UI" w:hint="eastAsia"/>
        </w:rPr>
        <w:t>学校通知搜索软件</w:t>
      </w:r>
      <w:r w:rsidR="006E78B7">
        <w:rPr>
          <w:rFonts w:ascii="Microsoft YaHei UI" w:eastAsia="Microsoft YaHei UI" w:hAnsi="Microsoft YaHei UI" w:hint="eastAsia"/>
        </w:rPr>
        <w:t xml:space="preserve">等 </w:t>
      </w:r>
      <w:r w:rsidR="006E78B7">
        <w:rPr>
          <w:rFonts w:ascii="Microsoft YaHei UI" w:eastAsia="Microsoft YaHei UI" w:hAnsi="Microsoft YaHei UI"/>
        </w:rPr>
        <w:t xml:space="preserve">; </w:t>
      </w:r>
      <w:r w:rsidR="00053ADD">
        <w:rPr>
          <w:rFonts w:ascii="Microsoft YaHei UI" w:eastAsia="Microsoft YaHei UI" w:hAnsi="Microsoft YaHei UI" w:hint="eastAsia"/>
        </w:rPr>
        <w:t xml:space="preserve"> </w:t>
      </w:r>
    </w:p>
    <w:p w14:paraId="10F2FE85" w14:textId="6033103C" w:rsidR="00895A66" w:rsidRDefault="005655E4" w:rsidP="00E82F64">
      <w:pPr>
        <w:pStyle w:val="a9"/>
        <w:numPr>
          <w:ilvl w:val="0"/>
          <w:numId w:val="7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Python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实现机器学习库的使用和应用,</w:t>
      </w:r>
      <w:r>
        <w:rPr>
          <w:rFonts w:ascii="Microsoft YaHei UI" w:eastAsia="Microsoft YaHei UI" w:hAnsi="Microsoft YaHei UI"/>
        </w:rPr>
        <w:t xml:space="preserve"> </w:t>
      </w:r>
      <w:r w:rsidR="006E78B7">
        <w:rPr>
          <w:rFonts w:ascii="Microsoft YaHei UI" w:eastAsia="Microsoft YaHei UI" w:hAnsi="Microsoft YaHei UI" w:hint="eastAsia"/>
        </w:rPr>
        <w:t xml:space="preserve">独立学习并应用强化学习理论实现无人艇避碰 </w:t>
      </w:r>
      <w:r w:rsidR="006E78B7">
        <w:rPr>
          <w:rFonts w:ascii="Microsoft YaHei UI" w:eastAsia="Microsoft YaHei UI" w:hAnsi="Microsoft YaHei UI"/>
        </w:rPr>
        <w:t xml:space="preserve">; </w:t>
      </w:r>
    </w:p>
    <w:p w14:paraId="0B820A5F" w14:textId="762F4BED" w:rsidR="00200777" w:rsidRDefault="005655E4" w:rsidP="00E82F64">
      <w:pPr>
        <w:pStyle w:val="a9"/>
        <w:numPr>
          <w:ilvl w:val="0"/>
          <w:numId w:val="7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Shell脚本实现</w:t>
      </w:r>
      <w:r w:rsidR="00F4100D">
        <w:rPr>
          <w:rFonts w:ascii="Microsoft YaHei UI" w:eastAsia="Microsoft YaHei UI" w:hAnsi="Microsoft YaHei UI" w:hint="eastAsia"/>
        </w:rPr>
        <w:t>便捷</w:t>
      </w:r>
      <w:r w:rsidR="00C7268B">
        <w:rPr>
          <w:rFonts w:ascii="Microsoft YaHei UI" w:eastAsia="Microsoft YaHei UI" w:hAnsi="Microsoft YaHei UI" w:hint="eastAsia"/>
        </w:rPr>
        <w:t>工具</w:t>
      </w:r>
      <w:r w:rsidR="006E78B7">
        <w:rPr>
          <w:rFonts w:ascii="Microsoft YaHei UI" w:eastAsia="Microsoft YaHei UI" w:hAnsi="Microsoft YaHei UI" w:hint="eastAsia"/>
        </w:rPr>
        <w:t>,</w:t>
      </w:r>
      <w:r w:rsidR="006E78B7">
        <w:rPr>
          <w:rFonts w:ascii="Microsoft YaHei UI" w:eastAsia="Microsoft YaHei UI" w:hAnsi="Microsoft YaHei UI"/>
        </w:rPr>
        <w:t xml:space="preserve"> </w:t>
      </w:r>
      <w:r w:rsidR="006E78B7">
        <w:rPr>
          <w:rFonts w:ascii="Microsoft YaHei UI" w:eastAsia="Microsoft YaHei UI" w:hAnsi="Microsoft YaHei UI" w:hint="eastAsia"/>
        </w:rPr>
        <w:t>远程</w:t>
      </w:r>
      <w:r w:rsidR="00040D45">
        <w:rPr>
          <w:rFonts w:ascii="Microsoft YaHei UI" w:eastAsia="Microsoft YaHei UI" w:hAnsi="Microsoft YaHei UI" w:hint="eastAsia"/>
        </w:rPr>
        <w:t>服务</w:t>
      </w:r>
      <w:r w:rsidR="006E78B7">
        <w:rPr>
          <w:rFonts w:ascii="Microsoft YaHei UI" w:eastAsia="Microsoft YaHei UI" w:hAnsi="Microsoft YaHei UI" w:hint="eastAsia"/>
        </w:rPr>
        <w:t>部署</w:t>
      </w:r>
      <w:r w:rsidR="00040D45">
        <w:rPr>
          <w:rFonts w:ascii="Microsoft YaHei UI" w:eastAsia="Microsoft YaHei UI" w:hAnsi="Microsoft YaHei UI" w:hint="eastAsia"/>
        </w:rPr>
        <w:t>,</w:t>
      </w:r>
      <w:r w:rsidR="00040D45">
        <w:rPr>
          <w:rFonts w:ascii="Microsoft YaHei UI" w:eastAsia="Microsoft YaHei UI" w:hAnsi="Microsoft YaHei UI"/>
        </w:rPr>
        <w:t xml:space="preserve"> </w:t>
      </w:r>
      <w:r w:rsidR="00040D45">
        <w:rPr>
          <w:rFonts w:ascii="Microsoft YaHei UI" w:eastAsia="Microsoft YaHei UI" w:hAnsi="Microsoft YaHei UI" w:hint="eastAsia"/>
        </w:rPr>
        <w:t>开发环境重建,</w:t>
      </w:r>
      <w:r w:rsidR="00040D45">
        <w:rPr>
          <w:rFonts w:ascii="Microsoft YaHei UI" w:eastAsia="Microsoft YaHei UI" w:hAnsi="Microsoft YaHei UI"/>
        </w:rPr>
        <w:t xml:space="preserve"> </w:t>
      </w:r>
      <w:r w:rsidR="00040D45">
        <w:rPr>
          <w:rFonts w:ascii="Microsoft YaHei UI" w:eastAsia="Microsoft YaHei UI" w:hAnsi="Microsoft YaHei UI" w:hint="eastAsia"/>
        </w:rPr>
        <w:t>数据导出</w:t>
      </w:r>
      <w:r w:rsidR="00D423CA">
        <w:rPr>
          <w:rFonts w:ascii="Microsoft YaHei UI" w:eastAsia="Microsoft YaHei UI" w:hAnsi="Microsoft YaHei UI" w:hint="eastAsia"/>
        </w:rPr>
        <w:t>预</w:t>
      </w:r>
      <w:r w:rsidR="00040D45">
        <w:rPr>
          <w:rFonts w:ascii="Microsoft YaHei UI" w:eastAsia="Microsoft YaHei UI" w:hAnsi="Microsoft YaHei UI" w:hint="eastAsia"/>
        </w:rPr>
        <w:t>处理</w:t>
      </w:r>
      <w:r w:rsidR="00D423CA">
        <w:rPr>
          <w:rFonts w:ascii="Microsoft YaHei UI" w:eastAsia="Microsoft YaHei UI" w:hAnsi="Microsoft YaHei UI" w:hint="eastAsia"/>
        </w:rPr>
        <w:t>等</w:t>
      </w:r>
      <w:r w:rsidR="00040D45">
        <w:rPr>
          <w:rFonts w:ascii="Microsoft YaHei UI" w:eastAsia="Microsoft YaHei UI" w:hAnsi="Microsoft YaHei UI" w:hint="eastAsia"/>
        </w:rPr>
        <w:t>脚本</w:t>
      </w:r>
      <w:r w:rsidR="00A31251">
        <w:rPr>
          <w:rFonts w:ascii="Microsoft YaHei UI" w:eastAsia="Microsoft YaHei UI" w:hAnsi="Microsoft YaHei UI"/>
        </w:rPr>
        <w:t xml:space="preserve"> </w:t>
      </w:r>
      <w:r w:rsidR="00D423CA">
        <w:rPr>
          <w:rFonts w:ascii="Microsoft YaHei UI" w:eastAsia="Microsoft YaHei UI" w:hAnsi="Microsoft YaHei UI"/>
        </w:rPr>
        <w:t xml:space="preserve">; </w:t>
      </w:r>
    </w:p>
    <w:p w14:paraId="016ECFDE" w14:textId="453253E8" w:rsidR="008A2B18" w:rsidRPr="00594918" w:rsidRDefault="00AF3EA3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2.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Java软件仿真</w:t>
      </w:r>
      <w:r w:rsidR="00A31251">
        <w:rPr>
          <w:rFonts w:ascii="Microsoft YaHei UI" w:eastAsia="Microsoft YaHei UI" w:hAnsi="Microsoft YaHei UI" w:hint="eastAsia"/>
          <w:b/>
          <w:sz w:val="24"/>
          <w:szCs w:val="24"/>
        </w:rPr>
        <w:t>设计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：</w:t>
      </w:r>
    </w:p>
    <w:p w14:paraId="78004C62" w14:textId="1AE15286" w:rsidR="00A31251" w:rsidRDefault="00FF0380" w:rsidP="00E82F64">
      <w:pPr>
        <w:pStyle w:val="a9"/>
        <w:numPr>
          <w:ilvl w:val="0"/>
          <w:numId w:val="8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独立完成无人艇避碰仿真软件的迭代开发</w:t>
      </w:r>
      <w:r w:rsidR="009A76C1">
        <w:rPr>
          <w:rFonts w:ascii="Microsoft YaHei UI" w:eastAsia="Microsoft YaHei UI" w:hAnsi="Microsoft YaHei UI" w:hint="eastAsia"/>
        </w:rPr>
        <w:t>,</w:t>
      </w:r>
      <w:r w:rsidR="009A76C1">
        <w:rPr>
          <w:rFonts w:ascii="Microsoft YaHei UI" w:eastAsia="Microsoft YaHei UI" w:hAnsi="Microsoft YaHei UI"/>
        </w:rPr>
        <w:t xml:space="preserve"> </w:t>
      </w:r>
      <w:r w:rsidR="009A76C1">
        <w:rPr>
          <w:rFonts w:ascii="Microsoft YaHei UI" w:eastAsia="Microsoft YaHei UI" w:hAnsi="Microsoft YaHei UI" w:hint="eastAsia"/>
        </w:rPr>
        <w:t>会根据具体需要学习</w:t>
      </w:r>
      <w:r w:rsidR="001B2C24">
        <w:rPr>
          <w:rFonts w:ascii="Microsoft YaHei UI" w:eastAsia="Microsoft YaHei UI" w:hAnsi="Microsoft YaHei UI" w:hint="eastAsia"/>
        </w:rPr>
        <w:t>软件体系并实现</w:t>
      </w:r>
      <w:r>
        <w:rPr>
          <w:rFonts w:ascii="Microsoft YaHei UI" w:eastAsia="Microsoft YaHei UI" w:hAnsi="Microsoft YaHei UI"/>
        </w:rPr>
        <w:t xml:space="preserve"> </w:t>
      </w:r>
      <w:r w:rsidR="0038735B">
        <w:rPr>
          <w:rFonts w:ascii="Microsoft YaHei UI" w:eastAsia="Microsoft YaHei UI" w:hAnsi="Microsoft YaHei UI"/>
        </w:rPr>
        <w:t xml:space="preserve">; </w:t>
      </w:r>
    </w:p>
    <w:p w14:paraId="1B4BC367" w14:textId="0FFBD30D" w:rsidR="00FF0380" w:rsidRDefault="001B2C24" w:rsidP="00E82F64">
      <w:pPr>
        <w:pStyle w:val="a9"/>
        <w:numPr>
          <w:ilvl w:val="0"/>
          <w:numId w:val="8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</w:t>
      </w:r>
      <w:r w:rsidR="00FF0380">
        <w:rPr>
          <w:rFonts w:ascii="Microsoft YaHei UI" w:eastAsia="Microsoft YaHei UI" w:hAnsi="Microsoft YaHei UI" w:hint="eastAsia"/>
        </w:rPr>
        <w:t>FXGL框架,</w:t>
      </w:r>
      <w:r w:rsidR="00FF0380">
        <w:rPr>
          <w:rFonts w:ascii="Microsoft YaHei UI" w:eastAsia="Microsoft YaHei UI" w:hAnsi="Microsoft YaHei UI"/>
        </w:rPr>
        <w:t xml:space="preserve"> </w:t>
      </w:r>
      <w:r w:rsidR="00FF0380">
        <w:rPr>
          <w:rFonts w:ascii="Microsoft YaHei UI" w:eastAsia="Microsoft YaHei UI" w:hAnsi="Microsoft YaHei UI" w:hint="eastAsia"/>
        </w:rPr>
        <w:t xml:space="preserve">并借鉴整体逻辑实现仿真软件的总循环逻辑 </w:t>
      </w:r>
      <w:r w:rsidR="0038735B">
        <w:rPr>
          <w:rFonts w:ascii="Microsoft YaHei UI" w:eastAsia="Microsoft YaHei UI" w:hAnsi="Microsoft YaHei UI"/>
        </w:rPr>
        <w:t>;</w:t>
      </w:r>
      <w:r w:rsidR="00FF0380">
        <w:rPr>
          <w:rFonts w:ascii="Microsoft YaHei UI" w:eastAsia="Microsoft YaHei UI" w:hAnsi="Microsoft YaHei UI"/>
        </w:rPr>
        <w:t xml:space="preserve"> </w:t>
      </w:r>
    </w:p>
    <w:p w14:paraId="016ECFE1" w14:textId="77777777" w:rsidR="008A2B18" w:rsidRPr="00594918" w:rsidRDefault="00AF3EA3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3.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数学工具软件Mathematica</w:t>
      </w:r>
      <w:r w:rsidR="00206190">
        <w:rPr>
          <w:rFonts w:ascii="Microsoft YaHei UI" w:eastAsia="Microsoft YaHei UI" w:hAnsi="Microsoft YaHei UI" w:hint="eastAsia"/>
          <w:b/>
          <w:sz w:val="24"/>
          <w:szCs w:val="24"/>
        </w:rPr>
        <w:t>使用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：</w:t>
      </w:r>
    </w:p>
    <w:p w14:paraId="3539AEE4" w14:textId="294B0346" w:rsidR="00F26ACA" w:rsidRDefault="001B2C24" w:rsidP="00E82F64">
      <w:pPr>
        <w:pStyle w:val="a9"/>
        <w:numPr>
          <w:ilvl w:val="0"/>
          <w:numId w:val="9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简单使用Mathematica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完成公式求解</w:t>
      </w:r>
      <w:r w:rsidR="005F406C">
        <w:rPr>
          <w:rFonts w:ascii="Microsoft YaHei UI" w:eastAsia="Microsoft YaHei UI" w:hAnsi="Microsoft YaHei UI" w:hint="eastAsia"/>
        </w:rPr>
        <w:t xml:space="preserve"> ,</w:t>
      </w:r>
      <w:r w:rsidR="005F406C">
        <w:rPr>
          <w:rFonts w:ascii="Microsoft YaHei UI" w:eastAsia="Microsoft YaHei UI" w:hAnsi="Microsoft YaHei UI"/>
        </w:rPr>
        <w:t xml:space="preserve"> </w:t>
      </w:r>
      <w:r w:rsidR="005F406C">
        <w:rPr>
          <w:rFonts w:ascii="Microsoft YaHei UI" w:eastAsia="Microsoft YaHei UI" w:hAnsi="Microsoft YaHei UI" w:hint="eastAsia"/>
        </w:rPr>
        <w:t>数据图形绘制等</w:t>
      </w:r>
      <w:r>
        <w:rPr>
          <w:rFonts w:ascii="Microsoft YaHei UI" w:eastAsia="Microsoft YaHei UI" w:hAnsi="Microsoft YaHei UI" w:hint="eastAsia"/>
        </w:rPr>
        <w:t xml:space="preserve"> </w:t>
      </w:r>
      <w:r>
        <w:rPr>
          <w:rFonts w:ascii="Microsoft YaHei UI" w:eastAsia="Microsoft YaHei UI" w:hAnsi="Microsoft YaHei UI"/>
        </w:rPr>
        <w:t xml:space="preserve">; </w:t>
      </w:r>
    </w:p>
    <w:p w14:paraId="24DDC2F6" w14:textId="77777777" w:rsidR="00F26ACA" w:rsidRDefault="001B2C24" w:rsidP="00E82F64">
      <w:pPr>
        <w:pStyle w:val="a9"/>
        <w:numPr>
          <w:ilvl w:val="0"/>
          <w:numId w:val="9"/>
        </w:numPr>
        <w:ind w:hanging="13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Maple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类似的简单使用和图形绘制 ;</w:t>
      </w:r>
      <w:r>
        <w:rPr>
          <w:rFonts w:ascii="Microsoft YaHei UI" w:eastAsia="Microsoft YaHei UI" w:hAnsi="Microsoft YaHei UI"/>
        </w:rPr>
        <w:t xml:space="preserve"> </w:t>
      </w:r>
    </w:p>
    <w:p w14:paraId="016ECFE3" w14:textId="23BD0844" w:rsidR="00B64886" w:rsidRDefault="001B2C24" w:rsidP="00E82F64">
      <w:pPr>
        <w:pStyle w:val="a9"/>
        <w:numPr>
          <w:ilvl w:val="0"/>
          <w:numId w:val="9"/>
        </w:numPr>
        <w:ind w:hanging="136"/>
        <w:jc w:val="left"/>
        <w:rPr>
          <w:rFonts w:ascii="Microsoft YaHei UI" w:eastAsia="Microsoft YaHei UI" w:hAnsi="Microsoft YaHei UI"/>
        </w:rPr>
      </w:pPr>
      <w:proofErr w:type="spellStart"/>
      <w:r>
        <w:rPr>
          <w:rFonts w:ascii="Microsoft YaHei UI" w:eastAsia="Microsoft YaHei UI" w:hAnsi="Microsoft YaHei UI" w:hint="eastAsia"/>
        </w:rPr>
        <w:t>Matlab</w:t>
      </w:r>
      <w:proofErr w:type="spellEnd"/>
      <w:r>
        <w:rPr>
          <w:rFonts w:ascii="Microsoft YaHei UI" w:eastAsia="Microsoft YaHei UI" w:hAnsi="Microsoft YaHei UI" w:hint="eastAsia"/>
        </w:rPr>
        <w:t xml:space="preserve">实现过落水人员图像自动检测脚本 </w:t>
      </w:r>
      <w:r w:rsidR="008E2FCA">
        <w:rPr>
          <w:rFonts w:ascii="Microsoft YaHei UI" w:eastAsia="Microsoft YaHei UI" w:hAnsi="Microsoft YaHei UI"/>
        </w:rPr>
        <w:t xml:space="preserve">; </w:t>
      </w:r>
      <w:r>
        <w:rPr>
          <w:rFonts w:ascii="Microsoft YaHei UI" w:eastAsia="Microsoft YaHei UI" w:hAnsi="Microsoft YaHei UI"/>
        </w:rPr>
        <w:t xml:space="preserve"> </w:t>
      </w:r>
    </w:p>
    <w:p w14:paraId="016ECFE4" w14:textId="77777777" w:rsidR="00A5230A" w:rsidRPr="00B772A1" w:rsidRDefault="00B772A1" w:rsidP="006A1E99">
      <w:pPr>
        <w:pStyle w:val="a9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B772A1">
        <w:rPr>
          <w:rFonts w:ascii="Microsoft YaHei UI" w:eastAsia="Microsoft YaHei UI" w:hAnsi="Microsoft YaHei UI" w:hint="eastAsia"/>
          <w:b/>
          <w:sz w:val="24"/>
          <w:szCs w:val="24"/>
        </w:rPr>
        <w:t>4</w:t>
      </w:r>
      <w:r w:rsidRPr="00B772A1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B772A1">
        <w:rPr>
          <w:rFonts w:ascii="Microsoft YaHei UI" w:eastAsia="Microsoft YaHei UI" w:hAnsi="Microsoft YaHei UI" w:hint="eastAsia"/>
          <w:b/>
          <w:sz w:val="24"/>
          <w:szCs w:val="24"/>
        </w:rPr>
        <w:t>艺术设计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：</w:t>
      </w:r>
    </w:p>
    <w:p w14:paraId="6F89E721" w14:textId="63288A71" w:rsidR="008E2FCA" w:rsidRDefault="00426242" w:rsidP="00A06029">
      <w:pPr>
        <w:pStyle w:val="a9"/>
        <w:numPr>
          <w:ilvl w:val="0"/>
          <w:numId w:val="10"/>
        </w:numPr>
        <w:ind w:hanging="136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具备一定的艺术绘画基础,</w:t>
      </w:r>
      <w:r>
        <w:rPr>
          <w:rFonts w:ascii="微软雅黑" w:eastAsia="微软雅黑" w:hAnsi="微软雅黑"/>
        </w:rPr>
        <w:t xml:space="preserve"> </w:t>
      </w:r>
      <w:r w:rsidR="00E367EE">
        <w:rPr>
          <w:rFonts w:ascii="微软雅黑" w:eastAsia="微软雅黑" w:hAnsi="微软雅黑" w:hint="eastAsia"/>
        </w:rPr>
        <w:t>专业学习过绘画基础,</w:t>
      </w:r>
      <w:r w:rsidR="00E367EE">
        <w:rPr>
          <w:rFonts w:ascii="微软雅黑" w:eastAsia="微软雅黑" w:hAnsi="微软雅黑"/>
        </w:rPr>
        <w:t xml:space="preserve"> </w:t>
      </w:r>
      <w:r w:rsidR="00E367EE">
        <w:rPr>
          <w:rFonts w:ascii="微软雅黑" w:eastAsia="微软雅黑" w:hAnsi="微软雅黑" w:hint="eastAsia"/>
        </w:rPr>
        <w:t>写生和素描 ;</w:t>
      </w:r>
      <w:r w:rsidR="00E367EE">
        <w:rPr>
          <w:rFonts w:ascii="微软雅黑" w:eastAsia="微软雅黑" w:hAnsi="微软雅黑"/>
        </w:rPr>
        <w:t xml:space="preserve"> </w:t>
      </w:r>
    </w:p>
    <w:p w14:paraId="016ECFE5" w14:textId="528C159C" w:rsidR="00B772A1" w:rsidRDefault="00E367EE" w:rsidP="00A06029">
      <w:pPr>
        <w:pStyle w:val="a9"/>
        <w:numPr>
          <w:ilvl w:val="0"/>
          <w:numId w:val="10"/>
        </w:numPr>
        <w:ind w:hanging="136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会使用Flash制作动画,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Photoshop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简单处理图像,</w:t>
      </w:r>
      <w:r>
        <w:rPr>
          <w:rFonts w:ascii="微软雅黑" w:eastAsia="微软雅黑" w:hAnsi="微软雅黑"/>
        </w:rPr>
        <w:t xml:space="preserve"> </w:t>
      </w:r>
      <w:r w:rsidR="0098759D">
        <w:rPr>
          <w:rFonts w:ascii="微软雅黑" w:eastAsia="微软雅黑" w:hAnsi="微软雅黑" w:hint="eastAsia"/>
        </w:rPr>
        <w:t>CorelDraw</w:t>
      </w:r>
      <w:r w:rsidR="0098759D">
        <w:rPr>
          <w:rFonts w:ascii="微软雅黑" w:eastAsia="微软雅黑" w:hAnsi="微软雅黑"/>
        </w:rPr>
        <w:t xml:space="preserve"> </w:t>
      </w:r>
      <w:r w:rsidR="0098759D">
        <w:rPr>
          <w:rFonts w:ascii="微软雅黑" w:eastAsia="微软雅黑" w:hAnsi="微软雅黑" w:hint="eastAsia"/>
        </w:rPr>
        <w:t>制作Logo</w:t>
      </w:r>
      <w:r w:rsidR="0098759D">
        <w:rPr>
          <w:rFonts w:ascii="微软雅黑" w:eastAsia="微软雅黑" w:hAnsi="微软雅黑"/>
        </w:rPr>
        <w:t xml:space="preserve">, </w:t>
      </w:r>
      <w:proofErr w:type="spellStart"/>
      <w:r w:rsidR="0098759D">
        <w:rPr>
          <w:rFonts w:ascii="微软雅黑" w:eastAsia="微软雅黑" w:hAnsi="微软雅黑" w:hint="eastAsia"/>
        </w:rPr>
        <w:t>GoldWave</w:t>
      </w:r>
      <w:proofErr w:type="spellEnd"/>
      <w:r w:rsidR="0098759D">
        <w:rPr>
          <w:rFonts w:ascii="微软雅黑" w:eastAsia="微软雅黑" w:hAnsi="微软雅黑"/>
        </w:rPr>
        <w:t xml:space="preserve">, </w:t>
      </w:r>
      <w:r w:rsidR="0098759D">
        <w:rPr>
          <w:rFonts w:ascii="微软雅黑" w:eastAsia="微软雅黑" w:hAnsi="微软雅黑" w:hint="eastAsia"/>
        </w:rPr>
        <w:t>视频编辑软件</w:t>
      </w:r>
      <w:r w:rsidR="0023647E">
        <w:rPr>
          <w:rFonts w:ascii="微软雅黑" w:eastAsia="微软雅黑" w:hAnsi="微软雅黑" w:hint="eastAsia"/>
        </w:rPr>
        <w:t>完成多媒体制作和投放,</w:t>
      </w:r>
      <w:r w:rsidR="0023647E">
        <w:rPr>
          <w:rFonts w:ascii="微软雅黑" w:eastAsia="微软雅黑" w:hAnsi="微软雅黑"/>
        </w:rPr>
        <w:t xml:space="preserve"> </w:t>
      </w:r>
      <w:r w:rsidR="0023647E">
        <w:rPr>
          <w:rFonts w:ascii="微软雅黑" w:eastAsia="微软雅黑" w:hAnsi="微软雅黑" w:hint="eastAsia"/>
        </w:rPr>
        <w:t>热爱自由创作 :</w:t>
      </w:r>
      <w:r w:rsidR="00366C5F">
        <w:rPr>
          <w:rFonts w:ascii="微软雅黑" w:eastAsia="微软雅黑" w:hAnsi="微软雅黑"/>
        </w:rPr>
        <w:t xml:space="preserve"> </w:t>
      </w:r>
      <w:hyperlink r:id="rId17" w:history="1">
        <w:r w:rsidR="005A2CF6" w:rsidRPr="00252146">
          <w:rPr>
            <w:rStyle w:val="af"/>
            <w:rFonts w:ascii="微软雅黑" w:eastAsia="微软雅黑" w:hAnsi="微软雅黑"/>
          </w:rPr>
          <w:t>https://github.com/NAVERON/ERON/tree/main/pics/posters</w:t>
        </w:r>
      </w:hyperlink>
      <w:r w:rsidR="00242B1E">
        <w:rPr>
          <w:rFonts w:ascii="微软雅黑" w:eastAsia="微软雅黑" w:hAnsi="微软雅黑"/>
        </w:rPr>
        <w:t xml:space="preserve"> </w:t>
      </w:r>
    </w:p>
    <w:p w14:paraId="42C7D94B" w14:textId="77777777" w:rsidR="00DE7DF6" w:rsidRDefault="00DE7DF6" w:rsidP="006A1E99">
      <w:pPr>
        <w:pStyle w:val="a9"/>
        <w:jc w:val="left"/>
        <w:rPr>
          <w:rFonts w:ascii="微软雅黑" w:eastAsia="微软雅黑" w:hAnsi="微软雅黑"/>
        </w:rPr>
      </w:pPr>
    </w:p>
    <w:p w14:paraId="7D781CE3" w14:textId="77777777" w:rsidR="004B726C" w:rsidRPr="00B772A1" w:rsidRDefault="004B726C" w:rsidP="006A1E99">
      <w:pPr>
        <w:pStyle w:val="a9"/>
        <w:jc w:val="left"/>
        <w:rPr>
          <w:rFonts w:ascii="微软雅黑" w:eastAsia="微软雅黑" w:hAnsi="微软雅黑"/>
        </w:rPr>
      </w:pPr>
    </w:p>
    <w:sectPr w:rsidR="004B726C" w:rsidRPr="00B772A1" w:rsidSect="00506C24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64313" w14:textId="77777777" w:rsidR="00B76533" w:rsidRDefault="00B76533" w:rsidP="003856C9">
      <w:pPr>
        <w:spacing w:after="0" w:line="240" w:lineRule="auto"/>
      </w:pPr>
      <w:r>
        <w:separator/>
      </w:r>
    </w:p>
  </w:endnote>
  <w:endnote w:type="continuationSeparator" w:id="0">
    <w:p w14:paraId="432E4D5E" w14:textId="77777777" w:rsidR="00B76533" w:rsidRDefault="00B76533" w:rsidP="003856C9">
      <w:pPr>
        <w:spacing w:after="0" w:line="240" w:lineRule="auto"/>
      </w:pPr>
      <w:r>
        <w:continuationSeparator/>
      </w:r>
    </w:p>
  </w:endnote>
  <w:endnote w:type="continuationNotice" w:id="1">
    <w:p w14:paraId="54F97FF6" w14:textId="77777777" w:rsidR="00B76533" w:rsidRDefault="00B765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3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3" behindDoc="0" locked="1" layoutInCell="1" allowOverlap="1" wp14:anchorId="016ECFF8" wp14:editId="016ECFF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220668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GB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C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mz7qSBgaAAAMtAAA&#10;DgAAAAAAAAAAAAAAAAAuAgAAZHJzL2Uyb0RvYy54bWxQSwECLQAUAAYACAAAACEAc7c4/NoAAAAF&#10;AQAADwAAAAAAAAAAAAAAAAByHAAAZHJzL2Rvd25yZXYueG1sUEsFBgAAAAAEAAQA8wAAAHkdAAAA&#10;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B772A1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5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16ECFFC" wp14:editId="016ECFF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638763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x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E0t+7SLGgAADLQA&#10;AA4AAAAAAAAAAAAAAAAALgIAAGRycy9lMm9Eb2MueG1sUEsBAi0AFAAGAAgAAAAhAHO3OPzaAAAA&#10;BQEAAA8AAAAAAAAAAAAAAAAA5RwAAGRycy9kb3ducmV2LnhtbFBLBQYAAAAABAAEAPMAAADsHQAA&#10;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55651" w14:textId="77777777" w:rsidR="00B76533" w:rsidRDefault="00B76533" w:rsidP="003856C9">
      <w:pPr>
        <w:spacing w:after="0" w:line="240" w:lineRule="auto"/>
      </w:pPr>
      <w:r>
        <w:separator/>
      </w:r>
    </w:p>
  </w:footnote>
  <w:footnote w:type="continuationSeparator" w:id="0">
    <w:p w14:paraId="1838F711" w14:textId="77777777" w:rsidR="00B76533" w:rsidRDefault="00B76533" w:rsidP="003856C9">
      <w:pPr>
        <w:spacing w:after="0" w:line="240" w:lineRule="auto"/>
      </w:pPr>
      <w:r>
        <w:continuationSeparator/>
      </w:r>
    </w:p>
  </w:footnote>
  <w:footnote w:type="continuationNotice" w:id="1">
    <w:p w14:paraId="133ABB02" w14:textId="77777777" w:rsidR="00B76533" w:rsidRDefault="00B765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2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2" behindDoc="0" locked="1" layoutInCell="1" allowOverlap="1" wp14:anchorId="016ECFF6" wp14:editId="016ECFF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BE2185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x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Y8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D/3uAM9xYAAPGsAAAO&#10;AAAAAAAAAAAAAAAAAC4CAABkcnMvZTJvRG9jLnhtbFBLAQItABQABgAIAAAAIQBM8Qrl3AAAAAUB&#10;AAAPAAAAAAAAAAAAAAAAAFEZAABkcnMvZG93bnJldi54bWxQSwUGAAAAAAQABADzAAAAWh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CFF4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8241" behindDoc="0" locked="1" layoutInCell="1" allowOverlap="1" wp14:anchorId="016ECFFA" wp14:editId="016ECF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B6E72D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R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x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PTuE+T5FgAA8KwA&#10;AA4AAAAAAAAAAAAAAAAALgIAAGRycy9lMm9Eb2MueG1sUEsBAi0AFAAGAAgAAAAhAEzxCuXcAAAA&#10;BQEAAA8AAAAAAAAAAAAAAAAAUxkAAGRycy9kb3ducmV2LnhtbFBLBQYAAAAABAAEAPMAAABcGgAA&#10;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E4C"/>
    <w:multiLevelType w:val="hybridMultilevel"/>
    <w:tmpl w:val="F9EA2FC2"/>
    <w:lvl w:ilvl="0" w:tplc="04090011">
      <w:start w:val="1"/>
      <w:numFmt w:val="decimal"/>
      <w:lvlText w:val="%1)"/>
      <w:lvlJc w:val="left"/>
      <w:pPr>
        <w:ind w:left="816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2197CBC"/>
    <w:multiLevelType w:val="hybridMultilevel"/>
    <w:tmpl w:val="1D1631B4"/>
    <w:lvl w:ilvl="0" w:tplc="B57CF1A0">
      <w:start w:val="1"/>
      <w:numFmt w:val="lowerLetter"/>
      <w:lvlText w:val="%1."/>
      <w:lvlJc w:val="left"/>
      <w:pPr>
        <w:ind w:left="816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5DB307E"/>
    <w:multiLevelType w:val="hybridMultilevel"/>
    <w:tmpl w:val="FDE00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352117C"/>
    <w:multiLevelType w:val="hybridMultilevel"/>
    <w:tmpl w:val="AD3A38DC"/>
    <w:lvl w:ilvl="0" w:tplc="B0C88FF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4A30553"/>
    <w:multiLevelType w:val="hybridMultilevel"/>
    <w:tmpl w:val="70F8434C"/>
    <w:lvl w:ilvl="0" w:tplc="1E60D360">
      <w:start w:val="1"/>
      <w:numFmt w:val="lowerLetter"/>
      <w:lvlText w:val="%1."/>
      <w:lvlJc w:val="left"/>
      <w:pPr>
        <w:ind w:left="786" w:hanging="360"/>
      </w:pPr>
      <w:rPr>
        <w:rFonts w:ascii="Microsoft YaHei UI" w:eastAsia="Microsoft YaHei UI" w:hAnsi="Microsoft YaHei U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6E35773"/>
    <w:multiLevelType w:val="hybridMultilevel"/>
    <w:tmpl w:val="463CE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843106B"/>
    <w:multiLevelType w:val="hybridMultilevel"/>
    <w:tmpl w:val="F2D8F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7B727A"/>
    <w:multiLevelType w:val="hybridMultilevel"/>
    <w:tmpl w:val="F6106B44"/>
    <w:lvl w:ilvl="0" w:tplc="9FA8844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4A2358AA"/>
    <w:multiLevelType w:val="hybridMultilevel"/>
    <w:tmpl w:val="5F3CF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0171DE1"/>
    <w:multiLevelType w:val="hybridMultilevel"/>
    <w:tmpl w:val="F9EA2FC2"/>
    <w:lvl w:ilvl="0" w:tplc="FFFFFFFF">
      <w:start w:val="1"/>
      <w:numFmt w:val="decimal"/>
      <w:lvlText w:val="%1)"/>
      <w:lvlJc w:val="left"/>
      <w:pPr>
        <w:ind w:left="816" w:hanging="39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6" w:hanging="420"/>
      </w:pPr>
    </w:lvl>
    <w:lvl w:ilvl="2" w:tplc="FFFFFFFF" w:tentative="1">
      <w:start w:val="1"/>
      <w:numFmt w:val="lowerRoman"/>
      <w:lvlText w:val="%3."/>
      <w:lvlJc w:val="right"/>
      <w:pPr>
        <w:ind w:left="1686" w:hanging="420"/>
      </w:pPr>
    </w:lvl>
    <w:lvl w:ilvl="3" w:tplc="FFFFFFFF" w:tentative="1">
      <w:start w:val="1"/>
      <w:numFmt w:val="decimal"/>
      <w:lvlText w:val="%4."/>
      <w:lvlJc w:val="left"/>
      <w:pPr>
        <w:ind w:left="2106" w:hanging="420"/>
      </w:pPr>
    </w:lvl>
    <w:lvl w:ilvl="4" w:tplc="FFFFFFFF" w:tentative="1">
      <w:start w:val="1"/>
      <w:numFmt w:val="lowerLetter"/>
      <w:lvlText w:val="%5)"/>
      <w:lvlJc w:val="left"/>
      <w:pPr>
        <w:ind w:left="2526" w:hanging="420"/>
      </w:pPr>
    </w:lvl>
    <w:lvl w:ilvl="5" w:tplc="FFFFFFFF" w:tentative="1">
      <w:start w:val="1"/>
      <w:numFmt w:val="lowerRoman"/>
      <w:lvlText w:val="%6."/>
      <w:lvlJc w:val="right"/>
      <w:pPr>
        <w:ind w:left="2946" w:hanging="420"/>
      </w:pPr>
    </w:lvl>
    <w:lvl w:ilvl="6" w:tplc="FFFFFFFF" w:tentative="1">
      <w:start w:val="1"/>
      <w:numFmt w:val="decimal"/>
      <w:lvlText w:val="%7."/>
      <w:lvlJc w:val="left"/>
      <w:pPr>
        <w:ind w:left="3366" w:hanging="420"/>
      </w:pPr>
    </w:lvl>
    <w:lvl w:ilvl="7" w:tplc="FFFFFFFF" w:tentative="1">
      <w:start w:val="1"/>
      <w:numFmt w:val="lowerLetter"/>
      <w:lvlText w:val="%8)"/>
      <w:lvlJc w:val="left"/>
      <w:pPr>
        <w:ind w:left="3786" w:hanging="420"/>
      </w:pPr>
    </w:lvl>
    <w:lvl w:ilvl="8" w:tplc="FFFFFFFF" w:tentative="1">
      <w:start w:val="1"/>
      <w:numFmt w:val="lowerRoman"/>
      <w:lvlText w:val="%9."/>
      <w:lvlJc w:val="right"/>
      <w:pPr>
        <w:ind w:left="4206" w:hanging="420"/>
      </w:pPr>
    </w:lvl>
  </w:abstractNum>
  <w:num w:numId="1" w16cid:durableId="1121266936">
    <w:abstractNumId w:val="4"/>
  </w:num>
  <w:num w:numId="2" w16cid:durableId="1455249859">
    <w:abstractNumId w:val="7"/>
  </w:num>
  <w:num w:numId="3" w16cid:durableId="1324503270">
    <w:abstractNumId w:val="3"/>
  </w:num>
  <w:num w:numId="4" w16cid:durableId="849104593">
    <w:abstractNumId w:val="1"/>
  </w:num>
  <w:num w:numId="5" w16cid:durableId="1651204416">
    <w:abstractNumId w:val="0"/>
  </w:num>
  <w:num w:numId="6" w16cid:durableId="1716390365">
    <w:abstractNumId w:val="9"/>
  </w:num>
  <w:num w:numId="7" w16cid:durableId="134682665">
    <w:abstractNumId w:val="2"/>
  </w:num>
  <w:num w:numId="8" w16cid:durableId="1202088517">
    <w:abstractNumId w:val="6"/>
  </w:num>
  <w:num w:numId="9" w16cid:durableId="1795752503">
    <w:abstractNumId w:val="5"/>
  </w:num>
  <w:num w:numId="10" w16cid:durableId="19860110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E60"/>
    <w:rsid w:val="00001494"/>
    <w:rsid w:val="00006C15"/>
    <w:rsid w:val="00021883"/>
    <w:rsid w:val="00030A3F"/>
    <w:rsid w:val="00033AC9"/>
    <w:rsid w:val="000346E7"/>
    <w:rsid w:val="000354AA"/>
    <w:rsid w:val="00040D45"/>
    <w:rsid w:val="00051E72"/>
    <w:rsid w:val="00051E77"/>
    <w:rsid w:val="00052BE1"/>
    <w:rsid w:val="00053ADD"/>
    <w:rsid w:val="00056635"/>
    <w:rsid w:val="000673DC"/>
    <w:rsid w:val="0007412A"/>
    <w:rsid w:val="00083FC4"/>
    <w:rsid w:val="000939A7"/>
    <w:rsid w:val="000A23B8"/>
    <w:rsid w:val="000A29B3"/>
    <w:rsid w:val="000B0911"/>
    <w:rsid w:val="000B1381"/>
    <w:rsid w:val="000B2B70"/>
    <w:rsid w:val="000B53BB"/>
    <w:rsid w:val="000B59E0"/>
    <w:rsid w:val="000B6C24"/>
    <w:rsid w:val="000C5BD2"/>
    <w:rsid w:val="000D056C"/>
    <w:rsid w:val="000D1124"/>
    <w:rsid w:val="000D1348"/>
    <w:rsid w:val="000D29B9"/>
    <w:rsid w:val="000D657E"/>
    <w:rsid w:val="000D73D2"/>
    <w:rsid w:val="000E6A40"/>
    <w:rsid w:val="000F40DE"/>
    <w:rsid w:val="0010199E"/>
    <w:rsid w:val="0011261E"/>
    <w:rsid w:val="0012310B"/>
    <w:rsid w:val="00124C8D"/>
    <w:rsid w:val="00134B64"/>
    <w:rsid w:val="00142D66"/>
    <w:rsid w:val="00150C5B"/>
    <w:rsid w:val="0015118E"/>
    <w:rsid w:val="001519D6"/>
    <w:rsid w:val="00161595"/>
    <w:rsid w:val="00166D75"/>
    <w:rsid w:val="00172D5B"/>
    <w:rsid w:val="00174EAE"/>
    <w:rsid w:val="00175D4D"/>
    <w:rsid w:val="001765FE"/>
    <w:rsid w:val="00182ED1"/>
    <w:rsid w:val="00187727"/>
    <w:rsid w:val="0019561F"/>
    <w:rsid w:val="00196F14"/>
    <w:rsid w:val="00197096"/>
    <w:rsid w:val="001A033D"/>
    <w:rsid w:val="001B2C24"/>
    <w:rsid w:val="001B32D2"/>
    <w:rsid w:val="001B3A8C"/>
    <w:rsid w:val="001C029E"/>
    <w:rsid w:val="001C5ABC"/>
    <w:rsid w:val="001C5DD0"/>
    <w:rsid w:val="001C6D71"/>
    <w:rsid w:val="001D3D82"/>
    <w:rsid w:val="001E2B35"/>
    <w:rsid w:val="001F3F4B"/>
    <w:rsid w:val="001F44E4"/>
    <w:rsid w:val="00200777"/>
    <w:rsid w:val="00206190"/>
    <w:rsid w:val="002103DA"/>
    <w:rsid w:val="00212063"/>
    <w:rsid w:val="00232FE2"/>
    <w:rsid w:val="00233310"/>
    <w:rsid w:val="0023647E"/>
    <w:rsid w:val="002369C2"/>
    <w:rsid w:val="00241CAA"/>
    <w:rsid w:val="00241D86"/>
    <w:rsid w:val="00242B1E"/>
    <w:rsid w:val="00252D97"/>
    <w:rsid w:val="0025719E"/>
    <w:rsid w:val="0027723E"/>
    <w:rsid w:val="002902D9"/>
    <w:rsid w:val="00291733"/>
    <w:rsid w:val="0029197A"/>
    <w:rsid w:val="00293B83"/>
    <w:rsid w:val="00297577"/>
    <w:rsid w:val="002A3621"/>
    <w:rsid w:val="002A3B12"/>
    <w:rsid w:val="002A5336"/>
    <w:rsid w:val="002B0172"/>
    <w:rsid w:val="002B0DF1"/>
    <w:rsid w:val="002B1A6D"/>
    <w:rsid w:val="002B3890"/>
    <w:rsid w:val="002B7747"/>
    <w:rsid w:val="002C36A8"/>
    <w:rsid w:val="002C77B9"/>
    <w:rsid w:val="002E391F"/>
    <w:rsid w:val="002E48BF"/>
    <w:rsid w:val="002E6455"/>
    <w:rsid w:val="002F35CA"/>
    <w:rsid w:val="002F485A"/>
    <w:rsid w:val="002F4B82"/>
    <w:rsid w:val="003053D9"/>
    <w:rsid w:val="00321204"/>
    <w:rsid w:val="00321409"/>
    <w:rsid w:val="00326A64"/>
    <w:rsid w:val="0032769F"/>
    <w:rsid w:val="0033004B"/>
    <w:rsid w:val="00345AD2"/>
    <w:rsid w:val="003636FB"/>
    <w:rsid w:val="00366C5F"/>
    <w:rsid w:val="00367904"/>
    <w:rsid w:val="00375873"/>
    <w:rsid w:val="003856C9"/>
    <w:rsid w:val="0038672F"/>
    <w:rsid w:val="0038735B"/>
    <w:rsid w:val="00395AC9"/>
    <w:rsid w:val="00396369"/>
    <w:rsid w:val="003A516F"/>
    <w:rsid w:val="003B4A15"/>
    <w:rsid w:val="003C5989"/>
    <w:rsid w:val="003C5D5A"/>
    <w:rsid w:val="003D3782"/>
    <w:rsid w:val="003D63EC"/>
    <w:rsid w:val="003D6EF6"/>
    <w:rsid w:val="003D76CD"/>
    <w:rsid w:val="003E17D3"/>
    <w:rsid w:val="003F23B9"/>
    <w:rsid w:val="003F494F"/>
    <w:rsid w:val="003F4D31"/>
    <w:rsid w:val="003F64CC"/>
    <w:rsid w:val="00426242"/>
    <w:rsid w:val="00426E13"/>
    <w:rsid w:val="0043426C"/>
    <w:rsid w:val="004359C1"/>
    <w:rsid w:val="00441EB9"/>
    <w:rsid w:val="00452805"/>
    <w:rsid w:val="00452A86"/>
    <w:rsid w:val="00455465"/>
    <w:rsid w:val="004578AF"/>
    <w:rsid w:val="00461FB9"/>
    <w:rsid w:val="00463463"/>
    <w:rsid w:val="004665C4"/>
    <w:rsid w:val="00473EF8"/>
    <w:rsid w:val="004760E5"/>
    <w:rsid w:val="004913B3"/>
    <w:rsid w:val="0049576F"/>
    <w:rsid w:val="004A5226"/>
    <w:rsid w:val="004A56D4"/>
    <w:rsid w:val="004A745A"/>
    <w:rsid w:val="004B1A8A"/>
    <w:rsid w:val="004B313D"/>
    <w:rsid w:val="004B3AF1"/>
    <w:rsid w:val="004B3E00"/>
    <w:rsid w:val="004B6132"/>
    <w:rsid w:val="004B71D2"/>
    <w:rsid w:val="004B726C"/>
    <w:rsid w:val="004C504F"/>
    <w:rsid w:val="004D22BB"/>
    <w:rsid w:val="004D3C08"/>
    <w:rsid w:val="004E254D"/>
    <w:rsid w:val="004E567F"/>
    <w:rsid w:val="004F2F61"/>
    <w:rsid w:val="004F6293"/>
    <w:rsid w:val="005006BC"/>
    <w:rsid w:val="0050176B"/>
    <w:rsid w:val="00506C24"/>
    <w:rsid w:val="0051131F"/>
    <w:rsid w:val="00513363"/>
    <w:rsid w:val="005152F2"/>
    <w:rsid w:val="00520A0F"/>
    <w:rsid w:val="00523709"/>
    <w:rsid w:val="00532713"/>
    <w:rsid w:val="00534E4E"/>
    <w:rsid w:val="00540073"/>
    <w:rsid w:val="00543190"/>
    <w:rsid w:val="00545D6C"/>
    <w:rsid w:val="00551D35"/>
    <w:rsid w:val="00557019"/>
    <w:rsid w:val="00564068"/>
    <w:rsid w:val="005655E4"/>
    <w:rsid w:val="005674AC"/>
    <w:rsid w:val="005870DA"/>
    <w:rsid w:val="00594918"/>
    <w:rsid w:val="0059495B"/>
    <w:rsid w:val="005A1E51"/>
    <w:rsid w:val="005A2CF6"/>
    <w:rsid w:val="005A7E57"/>
    <w:rsid w:val="005C3D07"/>
    <w:rsid w:val="005C62B3"/>
    <w:rsid w:val="005C6433"/>
    <w:rsid w:val="005D447E"/>
    <w:rsid w:val="005D4606"/>
    <w:rsid w:val="005E2944"/>
    <w:rsid w:val="005E68FE"/>
    <w:rsid w:val="005F406C"/>
    <w:rsid w:val="005F6E60"/>
    <w:rsid w:val="00607B54"/>
    <w:rsid w:val="00607C00"/>
    <w:rsid w:val="00611E1E"/>
    <w:rsid w:val="00616FF4"/>
    <w:rsid w:val="00627614"/>
    <w:rsid w:val="00633125"/>
    <w:rsid w:val="00635617"/>
    <w:rsid w:val="00646E56"/>
    <w:rsid w:val="00646EFB"/>
    <w:rsid w:val="0065018B"/>
    <w:rsid w:val="0066640B"/>
    <w:rsid w:val="00671BA4"/>
    <w:rsid w:val="0067344B"/>
    <w:rsid w:val="0068026C"/>
    <w:rsid w:val="00684FCF"/>
    <w:rsid w:val="006A1E99"/>
    <w:rsid w:val="006A3CE7"/>
    <w:rsid w:val="006A66F0"/>
    <w:rsid w:val="006B0A82"/>
    <w:rsid w:val="006B2D40"/>
    <w:rsid w:val="006C5699"/>
    <w:rsid w:val="006C7AF7"/>
    <w:rsid w:val="006D68BA"/>
    <w:rsid w:val="006D796E"/>
    <w:rsid w:val="006D7E7E"/>
    <w:rsid w:val="006E733B"/>
    <w:rsid w:val="006E78B7"/>
    <w:rsid w:val="006F0930"/>
    <w:rsid w:val="006F39CC"/>
    <w:rsid w:val="0070599B"/>
    <w:rsid w:val="00717553"/>
    <w:rsid w:val="00727895"/>
    <w:rsid w:val="007332C7"/>
    <w:rsid w:val="00733FA4"/>
    <w:rsid w:val="00734460"/>
    <w:rsid w:val="00743379"/>
    <w:rsid w:val="007459CD"/>
    <w:rsid w:val="00752E2F"/>
    <w:rsid w:val="007803B7"/>
    <w:rsid w:val="00782C39"/>
    <w:rsid w:val="00787E4D"/>
    <w:rsid w:val="00792824"/>
    <w:rsid w:val="00792F85"/>
    <w:rsid w:val="0079616B"/>
    <w:rsid w:val="0079777C"/>
    <w:rsid w:val="007A259A"/>
    <w:rsid w:val="007A4145"/>
    <w:rsid w:val="007A5F2E"/>
    <w:rsid w:val="007A6CBB"/>
    <w:rsid w:val="007B2F5C"/>
    <w:rsid w:val="007C206A"/>
    <w:rsid w:val="007C5F05"/>
    <w:rsid w:val="007D5EAB"/>
    <w:rsid w:val="007E5869"/>
    <w:rsid w:val="007F08C7"/>
    <w:rsid w:val="007F1B69"/>
    <w:rsid w:val="007F64F8"/>
    <w:rsid w:val="007F6EB7"/>
    <w:rsid w:val="00801059"/>
    <w:rsid w:val="00810614"/>
    <w:rsid w:val="00810C3F"/>
    <w:rsid w:val="00827010"/>
    <w:rsid w:val="00830860"/>
    <w:rsid w:val="00830875"/>
    <w:rsid w:val="00832043"/>
    <w:rsid w:val="00832F81"/>
    <w:rsid w:val="00833FB5"/>
    <w:rsid w:val="0083644B"/>
    <w:rsid w:val="00847461"/>
    <w:rsid w:val="00860C27"/>
    <w:rsid w:val="00866467"/>
    <w:rsid w:val="00883423"/>
    <w:rsid w:val="0088469C"/>
    <w:rsid w:val="00887189"/>
    <w:rsid w:val="0088765F"/>
    <w:rsid w:val="00890D5E"/>
    <w:rsid w:val="00892659"/>
    <w:rsid w:val="00893C3B"/>
    <w:rsid w:val="008946F4"/>
    <w:rsid w:val="00895A66"/>
    <w:rsid w:val="00895B1F"/>
    <w:rsid w:val="008A0464"/>
    <w:rsid w:val="008A2B18"/>
    <w:rsid w:val="008B68B5"/>
    <w:rsid w:val="008C7CA2"/>
    <w:rsid w:val="008D32D7"/>
    <w:rsid w:val="008E2FCA"/>
    <w:rsid w:val="008E7066"/>
    <w:rsid w:val="008E76B0"/>
    <w:rsid w:val="008F1BC0"/>
    <w:rsid w:val="008F6337"/>
    <w:rsid w:val="009075B2"/>
    <w:rsid w:val="00911807"/>
    <w:rsid w:val="00933F5B"/>
    <w:rsid w:val="0094115F"/>
    <w:rsid w:val="00941F0D"/>
    <w:rsid w:val="00943041"/>
    <w:rsid w:val="009455D0"/>
    <w:rsid w:val="0094782E"/>
    <w:rsid w:val="00950193"/>
    <w:rsid w:val="00971044"/>
    <w:rsid w:val="00977AD2"/>
    <w:rsid w:val="00984A85"/>
    <w:rsid w:val="0098552F"/>
    <w:rsid w:val="009874EF"/>
    <w:rsid w:val="0098759D"/>
    <w:rsid w:val="00993945"/>
    <w:rsid w:val="00997D22"/>
    <w:rsid w:val="009A76C1"/>
    <w:rsid w:val="009B0A6A"/>
    <w:rsid w:val="009B5984"/>
    <w:rsid w:val="009C4444"/>
    <w:rsid w:val="009E0429"/>
    <w:rsid w:val="009E0C71"/>
    <w:rsid w:val="009E69D9"/>
    <w:rsid w:val="009F21A1"/>
    <w:rsid w:val="009F471A"/>
    <w:rsid w:val="00A06029"/>
    <w:rsid w:val="00A0792D"/>
    <w:rsid w:val="00A12633"/>
    <w:rsid w:val="00A2057D"/>
    <w:rsid w:val="00A21A04"/>
    <w:rsid w:val="00A22D75"/>
    <w:rsid w:val="00A31251"/>
    <w:rsid w:val="00A31581"/>
    <w:rsid w:val="00A332E5"/>
    <w:rsid w:val="00A3354E"/>
    <w:rsid w:val="00A35629"/>
    <w:rsid w:val="00A42F91"/>
    <w:rsid w:val="00A5211D"/>
    <w:rsid w:val="00A5230A"/>
    <w:rsid w:val="00A52FDE"/>
    <w:rsid w:val="00A57B82"/>
    <w:rsid w:val="00A60901"/>
    <w:rsid w:val="00A629D0"/>
    <w:rsid w:val="00A63991"/>
    <w:rsid w:val="00A70243"/>
    <w:rsid w:val="00A731D1"/>
    <w:rsid w:val="00A774FE"/>
    <w:rsid w:val="00A81D01"/>
    <w:rsid w:val="00A82978"/>
    <w:rsid w:val="00A86AD6"/>
    <w:rsid w:val="00A91554"/>
    <w:rsid w:val="00A94261"/>
    <w:rsid w:val="00AA4097"/>
    <w:rsid w:val="00AA53F0"/>
    <w:rsid w:val="00AB04EF"/>
    <w:rsid w:val="00AC3111"/>
    <w:rsid w:val="00AC4BBB"/>
    <w:rsid w:val="00AC5C30"/>
    <w:rsid w:val="00AD0611"/>
    <w:rsid w:val="00AD289A"/>
    <w:rsid w:val="00AD472F"/>
    <w:rsid w:val="00AD6E67"/>
    <w:rsid w:val="00AE248C"/>
    <w:rsid w:val="00AE285B"/>
    <w:rsid w:val="00AE5EEB"/>
    <w:rsid w:val="00AE66CD"/>
    <w:rsid w:val="00AF1258"/>
    <w:rsid w:val="00AF3EA3"/>
    <w:rsid w:val="00AF6F65"/>
    <w:rsid w:val="00B01E52"/>
    <w:rsid w:val="00B05AD0"/>
    <w:rsid w:val="00B120DB"/>
    <w:rsid w:val="00B1241E"/>
    <w:rsid w:val="00B1316B"/>
    <w:rsid w:val="00B154C2"/>
    <w:rsid w:val="00B16B46"/>
    <w:rsid w:val="00B229C3"/>
    <w:rsid w:val="00B45CFF"/>
    <w:rsid w:val="00B47D3E"/>
    <w:rsid w:val="00B50D91"/>
    <w:rsid w:val="00B550FC"/>
    <w:rsid w:val="00B64886"/>
    <w:rsid w:val="00B72A2C"/>
    <w:rsid w:val="00B72B7D"/>
    <w:rsid w:val="00B76533"/>
    <w:rsid w:val="00B772A1"/>
    <w:rsid w:val="00B772D0"/>
    <w:rsid w:val="00B85871"/>
    <w:rsid w:val="00B90886"/>
    <w:rsid w:val="00B93310"/>
    <w:rsid w:val="00B93F3C"/>
    <w:rsid w:val="00BA5537"/>
    <w:rsid w:val="00BC1952"/>
    <w:rsid w:val="00BC1F18"/>
    <w:rsid w:val="00BC5B80"/>
    <w:rsid w:val="00BD2E58"/>
    <w:rsid w:val="00BD467E"/>
    <w:rsid w:val="00BE4ECD"/>
    <w:rsid w:val="00BE52C1"/>
    <w:rsid w:val="00BF6BAB"/>
    <w:rsid w:val="00C002D2"/>
    <w:rsid w:val="00C007A5"/>
    <w:rsid w:val="00C03B1B"/>
    <w:rsid w:val="00C15CCD"/>
    <w:rsid w:val="00C21375"/>
    <w:rsid w:val="00C2799D"/>
    <w:rsid w:val="00C40A8D"/>
    <w:rsid w:val="00C4403A"/>
    <w:rsid w:val="00C4765C"/>
    <w:rsid w:val="00C47EB5"/>
    <w:rsid w:val="00C52833"/>
    <w:rsid w:val="00C5447C"/>
    <w:rsid w:val="00C56936"/>
    <w:rsid w:val="00C6183F"/>
    <w:rsid w:val="00C62FC6"/>
    <w:rsid w:val="00C63218"/>
    <w:rsid w:val="00C6466F"/>
    <w:rsid w:val="00C7268B"/>
    <w:rsid w:val="00C73DBF"/>
    <w:rsid w:val="00C8107B"/>
    <w:rsid w:val="00C84BA4"/>
    <w:rsid w:val="00C84F95"/>
    <w:rsid w:val="00C875AB"/>
    <w:rsid w:val="00C9167A"/>
    <w:rsid w:val="00CB6095"/>
    <w:rsid w:val="00CC04E2"/>
    <w:rsid w:val="00CC0609"/>
    <w:rsid w:val="00CC2483"/>
    <w:rsid w:val="00CC4D92"/>
    <w:rsid w:val="00CC6077"/>
    <w:rsid w:val="00CD18AF"/>
    <w:rsid w:val="00CD3415"/>
    <w:rsid w:val="00CD5BD0"/>
    <w:rsid w:val="00CE6306"/>
    <w:rsid w:val="00CF07EC"/>
    <w:rsid w:val="00CF108C"/>
    <w:rsid w:val="00CF76EA"/>
    <w:rsid w:val="00CF7E41"/>
    <w:rsid w:val="00D00B62"/>
    <w:rsid w:val="00D05D7C"/>
    <w:rsid w:val="00D11250"/>
    <w:rsid w:val="00D11C4D"/>
    <w:rsid w:val="00D32BCB"/>
    <w:rsid w:val="00D34BE3"/>
    <w:rsid w:val="00D36F81"/>
    <w:rsid w:val="00D423CA"/>
    <w:rsid w:val="00D5067A"/>
    <w:rsid w:val="00D53930"/>
    <w:rsid w:val="00D54BE0"/>
    <w:rsid w:val="00D61148"/>
    <w:rsid w:val="00D62CAD"/>
    <w:rsid w:val="00D80C01"/>
    <w:rsid w:val="00D82E71"/>
    <w:rsid w:val="00D83A6A"/>
    <w:rsid w:val="00D8457D"/>
    <w:rsid w:val="00D863A9"/>
    <w:rsid w:val="00D87B21"/>
    <w:rsid w:val="00DA0580"/>
    <w:rsid w:val="00DA68FD"/>
    <w:rsid w:val="00DC79BB"/>
    <w:rsid w:val="00DD34B2"/>
    <w:rsid w:val="00DE7DF6"/>
    <w:rsid w:val="00DF0E83"/>
    <w:rsid w:val="00DF2009"/>
    <w:rsid w:val="00DF27A2"/>
    <w:rsid w:val="00DF6AFA"/>
    <w:rsid w:val="00DF725A"/>
    <w:rsid w:val="00E15ADC"/>
    <w:rsid w:val="00E167EE"/>
    <w:rsid w:val="00E23378"/>
    <w:rsid w:val="00E24856"/>
    <w:rsid w:val="00E321F8"/>
    <w:rsid w:val="00E34D58"/>
    <w:rsid w:val="00E367EE"/>
    <w:rsid w:val="00E36B63"/>
    <w:rsid w:val="00E379E4"/>
    <w:rsid w:val="00E462ED"/>
    <w:rsid w:val="00E47BA7"/>
    <w:rsid w:val="00E52CDF"/>
    <w:rsid w:val="00E5329F"/>
    <w:rsid w:val="00E570C8"/>
    <w:rsid w:val="00E73F93"/>
    <w:rsid w:val="00E7419C"/>
    <w:rsid w:val="00E82AE2"/>
    <w:rsid w:val="00E82F64"/>
    <w:rsid w:val="00E90E98"/>
    <w:rsid w:val="00E941EF"/>
    <w:rsid w:val="00EA6931"/>
    <w:rsid w:val="00EB1C1B"/>
    <w:rsid w:val="00ED1181"/>
    <w:rsid w:val="00ED29EA"/>
    <w:rsid w:val="00ED6FBB"/>
    <w:rsid w:val="00EE26E9"/>
    <w:rsid w:val="00EE499C"/>
    <w:rsid w:val="00EF11A1"/>
    <w:rsid w:val="00EF11C1"/>
    <w:rsid w:val="00EF5DEF"/>
    <w:rsid w:val="00F022EE"/>
    <w:rsid w:val="00F05696"/>
    <w:rsid w:val="00F056D3"/>
    <w:rsid w:val="00F06730"/>
    <w:rsid w:val="00F10448"/>
    <w:rsid w:val="00F10490"/>
    <w:rsid w:val="00F14738"/>
    <w:rsid w:val="00F15DF6"/>
    <w:rsid w:val="00F23EB7"/>
    <w:rsid w:val="00F253A9"/>
    <w:rsid w:val="00F25442"/>
    <w:rsid w:val="00F26ACA"/>
    <w:rsid w:val="00F275C6"/>
    <w:rsid w:val="00F27A17"/>
    <w:rsid w:val="00F30B75"/>
    <w:rsid w:val="00F33343"/>
    <w:rsid w:val="00F33A99"/>
    <w:rsid w:val="00F34B5B"/>
    <w:rsid w:val="00F37D6C"/>
    <w:rsid w:val="00F4100D"/>
    <w:rsid w:val="00F47B5B"/>
    <w:rsid w:val="00F56435"/>
    <w:rsid w:val="00F753BB"/>
    <w:rsid w:val="00F807FF"/>
    <w:rsid w:val="00FA07AA"/>
    <w:rsid w:val="00FA08DE"/>
    <w:rsid w:val="00FA3F75"/>
    <w:rsid w:val="00FA79E0"/>
    <w:rsid w:val="00FB02BC"/>
    <w:rsid w:val="00FB0A17"/>
    <w:rsid w:val="00FB0B7B"/>
    <w:rsid w:val="00FB1417"/>
    <w:rsid w:val="00FB446A"/>
    <w:rsid w:val="00FB6A8F"/>
    <w:rsid w:val="00FB6C36"/>
    <w:rsid w:val="00FC03D0"/>
    <w:rsid w:val="00FC3BF4"/>
    <w:rsid w:val="00FC751A"/>
    <w:rsid w:val="00FD09CB"/>
    <w:rsid w:val="00FE20E6"/>
    <w:rsid w:val="00FE3220"/>
    <w:rsid w:val="00FE3D05"/>
    <w:rsid w:val="00FE7FC3"/>
    <w:rsid w:val="00FF0380"/>
    <w:rsid w:val="00FF1FDC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6ECF8B"/>
  <w15:chartTrackingRefBased/>
  <w15:docId w15:val="{D0760C09-02F2-47DA-A574-FF10272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348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7F1B69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F1B6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af">
    <w:name w:val="Hyperlink"/>
    <w:basedOn w:val="a0"/>
    <w:uiPriority w:val="99"/>
    <w:unhideWhenUsed/>
    <w:rsid w:val="00B120DB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D1348"/>
    <w:rPr>
      <w:color w:val="954F72" w:themeColor="followedHyperlink"/>
      <w:u w:val="single"/>
    </w:rPr>
  </w:style>
  <w:style w:type="character" w:styleId="af1">
    <w:name w:val="Unresolved Mention"/>
    <w:basedOn w:val="a0"/>
    <w:uiPriority w:val="99"/>
    <w:semiHidden/>
    <w:unhideWhenUsed/>
    <w:rsid w:val="00FC0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VERON/ArbitraryCod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NAVERON/ShipSimulation" TargetMode="External"/><Relationship Id="rId17" Type="http://schemas.openxmlformats.org/officeDocument/2006/relationships/hyperlink" Target="https://github.com/NAVERON/ERON/tree/main/pics/poster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VER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RON/MachineLearningNote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NAVERON/ERON/tree/main/configuration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N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E1CCC17E084B1688075F9869DB8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4779B-C30E-45B8-8EAA-2895F5CFA107}"/>
      </w:docPartPr>
      <w:docPartBody>
        <w:p w:rsidR="007779E1" w:rsidRDefault="001E5DA1">
          <w:pPr>
            <w:pStyle w:val="21E1CCC17E084B1688075F9869DB85D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694DD92FDE7849C189A38021774CF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D871F-8E1B-4DD2-A9D3-A7FC54416747}"/>
      </w:docPartPr>
      <w:docPartBody>
        <w:p w:rsidR="007779E1" w:rsidRDefault="001E5DA1">
          <w:pPr>
            <w:pStyle w:val="694DD92FDE7849C189A38021774CF4E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F1E0B22B0A074D59953E9E3AFC481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C7EF2-8AD2-498F-8C94-D518EC5ABA4A}"/>
      </w:docPartPr>
      <w:docPartBody>
        <w:p w:rsidR="007779E1" w:rsidRDefault="001E5DA1">
          <w:pPr>
            <w:pStyle w:val="F1E0B22B0A074D59953E9E3AFC481DE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DA1"/>
    <w:rsid w:val="00030A12"/>
    <w:rsid w:val="000A5AA9"/>
    <w:rsid w:val="001D1F66"/>
    <w:rsid w:val="001E5DA1"/>
    <w:rsid w:val="003B2FF9"/>
    <w:rsid w:val="00542E2B"/>
    <w:rsid w:val="006661D4"/>
    <w:rsid w:val="007779E1"/>
    <w:rsid w:val="0096086E"/>
    <w:rsid w:val="00A63714"/>
    <w:rsid w:val="00AE08D9"/>
    <w:rsid w:val="00B00E30"/>
    <w:rsid w:val="00EC147F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1CCC17E084B1688075F9869DB85D8">
    <w:name w:val="21E1CCC17E084B1688075F9869DB85D8"/>
    <w:pPr>
      <w:widowControl w:val="0"/>
      <w:jc w:val="both"/>
    </w:pPr>
  </w:style>
  <w:style w:type="paragraph" w:customStyle="1" w:styleId="694DD92FDE7849C189A38021774CF4ED">
    <w:name w:val="694DD92FDE7849C189A38021774CF4ED"/>
    <w:pPr>
      <w:widowControl w:val="0"/>
      <w:jc w:val="both"/>
    </w:pPr>
  </w:style>
  <w:style w:type="paragraph" w:customStyle="1" w:styleId="F1E0B22B0A074D59953E9E3AFC481DE7">
    <w:name w:val="F1E0B22B0A074D59953E9E3AFC481DE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7C3EE-E32A-4F5A-B0BA-9381887A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1012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王玉龙/男/29</dc:creator>
  <cp:keywords/>
  <dc:description/>
  <cp:lastModifiedBy>WANG ERON</cp:lastModifiedBy>
  <cp:revision>427</cp:revision>
  <cp:lastPrinted>2022-10-09T12:51:00Z</cp:lastPrinted>
  <dcterms:created xsi:type="dcterms:W3CDTF">2018-01-29T01:11:00Z</dcterms:created>
  <dcterms:modified xsi:type="dcterms:W3CDTF">2022-10-09T12:52:00Z</dcterms:modified>
</cp:coreProperties>
</file>